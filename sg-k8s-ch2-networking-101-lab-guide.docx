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95A2C" w14:textId="77777777" w:rsidR="00751E4D" w:rsidRDefault="00751E4D"/>
    <w:tbl>
      <w:tblPr>
        <w:tblStyle w:val="TableGrid"/>
        <w:tblW w:w="8532" w:type="dxa"/>
        <w:tblInd w:w="-2952" w:type="dxa"/>
        <w:tblLayout w:type="fixed"/>
        <w:tblLook w:val="04A0" w:firstRow="1" w:lastRow="0" w:firstColumn="1" w:lastColumn="0" w:noHBand="0" w:noVBand="1"/>
      </w:tblPr>
      <w:tblGrid>
        <w:gridCol w:w="8532"/>
      </w:tblGrid>
      <w:tr w:rsidR="00D017CD" w14:paraId="7C42B039" w14:textId="77777777" w:rsidTr="003A54A0">
        <w:trPr>
          <w:trHeight w:hRule="exact" w:val="5472"/>
        </w:trPr>
        <w:tc>
          <w:tcPr>
            <w:tcW w:w="8532" w:type="dxa"/>
            <w:vAlign w:val="bottom"/>
          </w:tcPr>
          <w:p w14:paraId="40F3E86F" w14:textId="4EA3D1D6" w:rsidR="00D017CD" w:rsidRPr="003A54A0" w:rsidRDefault="008D145C" w:rsidP="003A54A0">
            <w:pPr>
              <w:pStyle w:val="Covertitle"/>
            </w:pPr>
            <w:r>
              <w:t xml:space="preserve">Kubenetes </w:t>
            </w:r>
            <w:r w:rsidR="006232C4">
              <w:t>F</w:t>
            </w:r>
            <w:r w:rsidR="00766D04">
              <w:t>UNDAMENTALS - NETWORKING</w:t>
            </w:r>
          </w:p>
          <w:p w14:paraId="6828B207" w14:textId="5C8E21FA" w:rsidR="00D017CD" w:rsidRDefault="006232C4" w:rsidP="00266050">
            <w:pPr>
              <w:pStyle w:val="CoverSubtitle"/>
            </w:pPr>
            <w:r>
              <w:t>September</w:t>
            </w:r>
            <w:r w:rsidR="008D145C">
              <w:t xml:space="preserve"> </w:t>
            </w:r>
            <w:r>
              <w:t>13</w:t>
            </w:r>
            <w:r w:rsidR="008D145C">
              <w:t>, 2022</w:t>
            </w:r>
          </w:p>
        </w:tc>
      </w:tr>
      <w:tr w:rsidR="00E52510" w14:paraId="40B40F6D" w14:textId="77777777" w:rsidTr="003A54A0">
        <w:trPr>
          <w:trHeight w:hRule="exact" w:val="374"/>
        </w:trPr>
        <w:tc>
          <w:tcPr>
            <w:tcW w:w="8532" w:type="dxa"/>
            <w:vAlign w:val="bottom"/>
          </w:tcPr>
          <w:p w14:paraId="256F7A50" w14:textId="3D51C8AB" w:rsidR="00E52510" w:rsidRDefault="00E52510" w:rsidP="00E7250D">
            <w:pPr>
              <w:pStyle w:val="Bodycopy"/>
              <w:tabs>
                <w:tab w:val="left" w:pos="90"/>
              </w:tabs>
            </w:pPr>
          </w:p>
        </w:tc>
      </w:tr>
    </w:tbl>
    <w:p w14:paraId="56C0A38F" w14:textId="77777777" w:rsidR="00D46A2E" w:rsidRPr="008136E4" w:rsidRDefault="00D46A2E" w:rsidP="008136E4">
      <w:pPr>
        <w:pStyle w:val="Bodycopy"/>
        <w:rPr>
          <w:rFonts w:eastAsiaTheme="majorEastAsia"/>
        </w:rPr>
      </w:pPr>
      <w:r w:rsidRPr="008136E4">
        <w:br w:type="page"/>
      </w:r>
    </w:p>
    <w:p w14:paraId="374F926C" w14:textId="77777777" w:rsidR="006208A9" w:rsidRDefault="006208A9" w:rsidP="00266050">
      <w:pPr>
        <w:pStyle w:val="TOCHeading"/>
      </w:pPr>
      <w:r>
        <w:lastRenderedPageBreak/>
        <w:t>Contents</w:t>
      </w:r>
    </w:p>
    <w:p w14:paraId="0CDACBD8" w14:textId="53846701" w:rsidR="009564CC" w:rsidRDefault="006208A9">
      <w:pPr>
        <w:pStyle w:val="TOC1"/>
        <w:rPr>
          <w:rFonts w:asciiTheme="minorHAnsi" w:eastAsiaTheme="minorEastAsia" w:hAnsiTheme="minorHAnsi" w:cstheme="minorBidi"/>
          <w:b w:val="0"/>
          <w:color w:val="auto"/>
          <w:spacing w:val="0"/>
          <w:sz w:val="24"/>
          <w:szCs w:val="24"/>
          <w:lang w:val="en-SG" w:eastAsia="en-GB"/>
        </w:rPr>
      </w:pPr>
      <w:r>
        <w:fldChar w:fldCharType="begin"/>
      </w:r>
      <w:r>
        <w:instrText xml:space="preserve"> TOC \o "1-3" \h \z \u </w:instrText>
      </w:r>
      <w:r>
        <w:fldChar w:fldCharType="separate"/>
      </w:r>
      <w:hyperlink w:anchor="_Toc113826038" w:history="1">
        <w:r w:rsidR="009564CC" w:rsidRPr="001E21E0">
          <w:rPr>
            <w:rStyle w:val="Hyperlink"/>
          </w:rPr>
          <w:t>Common commands and general guide</w:t>
        </w:r>
        <w:r w:rsidR="009564CC">
          <w:rPr>
            <w:webHidden/>
          </w:rPr>
          <w:tab/>
        </w:r>
        <w:r w:rsidR="009564CC">
          <w:rPr>
            <w:webHidden/>
          </w:rPr>
          <w:fldChar w:fldCharType="begin"/>
        </w:r>
        <w:r w:rsidR="009564CC">
          <w:rPr>
            <w:webHidden/>
          </w:rPr>
          <w:instrText xml:space="preserve"> PAGEREF _Toc113826038 \h </w:instrText>
        </w:r>
        <w:r w:rsidR="009564CC">
          <w:rPr>
            <w:webHidden/>
          </w:rPr>
        </w:r>
        <w:r w:rsidR="009564CC">
          <w:rPr>
            <w:webHidden/>
          </w:rPr>
          <w:fldChar w:fldCharType="separate"/>
        </w:r>
        <w:r w:rsidR="009564CC">
          <w:rPr>
            <w:webHidden/>
          </w:rPr>
          <w:t>1</w:t>
        </w:r>
        <w:r w:rsidR="009564CC">
          <w:rPr>
            <w:webHidden/>
          </w:rPr>
          <w:fldChar w:fldCharType="end"/>
        </w:r>
      </w:hyperlink>
    </w:p>
    <w:p w14:paraId="40CACB2D" w14:textId="663A62AC" w:rsidR="009564CC" w:rsidRDefault="00A96C12">
      <w:pPr>
        <w:pStyle w:val="TOC2"/>
        <w:rPr>
          <w:rFonts w:asciiTheme="minorHAnsi" w:eastAsiaTheme="minorEastAsia" w:hAnsiTheme="minorHAnsi" w:cstheme="minorBidi"/>
          <w:color w:val="auto"/>
          <w:spacing w:val="0"/>
          <w:sz w:val="24"/>
          <w:szCs w:val="24"/>
          <w:lang w:val="en-SG" w:eastAsia="en-GB"/>
        </w:rPr>
      </w:pPr>
      <w:hyperlink w:anchor="_Toc113826039" w:history="1">
        <w:r w:rsidR="009564CC" w:rsidRPr="001E21E0">
          <w:rPr>
            <w:rStyle w:val="Hyperlink"/>
          </w:rPr>
          <w:t>Resources</w:t>
        </w:r>
        <w:r w:rsidR="009564CC">
          <w:rPr>
            <w:webHidden/>
          </w:rPr>
          <w:tab/>
        </w:r>
        <w:r w:rsidR="009564CC">
          <w:rPr>
            <w:webHidden/>
          </w:rPr>
          <w:fldChar w:fldCharType="begin"/>
        </w:r>
        <w:r w:rsidR="009564CC">
          <w:rPr>
            <w:webHidden/>
          </w:rPr>
          <w:instrText xml:space="preserve"> PAGEREF _Toc113826039 \h </w:instrText>
        </w:r>
        <w:r w:rsidR="009564CC">
          <w:rPr>
            <w:webHidden/>
          </w:rPr>
        </w:r>
        <w:r w:rsidR="009564CC">
          <w:rPr>
            <w:webHidden/>
          </w:rPr>
          <w:fldChar w:fldCharType="separate"/>
        </w:r>
        <w:r w:rsidR="009564CC">
          <w:rPr>
            <w:webHidden/>
          </w:rPr>
          <w:t>1</w:t>
        </w:r>
        <w:r w:rsidR="009564CC">
          <w:rPr>
            <w:webHidden/>
          </w:rPr>
          <w:fldChar w:fldCharType="end"/>
        </w:r>
      </w:hyperlink>
    </w:p>
    <w:p w14:paraId="3EE14F8B" w14:textId="60765B2A" w:rsidR="009564CC" w:rsidRDefault="00A96C12">
      <w:pPr>
        <w:pStyle w:val="TOC2"/>
        <w:rPr>
          <w:rFonts w:asciiTheme="minorHAnsi" w:eastAsiaTheme="minorEastAsia" w:hAnsiTheme="minorHAnsi" w:cstheme="minorBidi"/>
          <w:color w:val="auto"/>
          <w:spacing w:val="0"/>
          <w:sz w:val="24"/>
          <w:szCs w:val="24"/>
          <w:lang w:val="en-SG" w:eastAsia="en-GB"/>
        </w:rPr>
      </w:pPr>
      <w:hyperlink w:anchor="_Toc113826040" w:history="1">
        <w:r w:rsidR="009564CC" w:rsidRPr="001E21E0">
          <w:rPr>
            <w:rStyle w:val="Hyperlink"/>
          </w:rPr>
          <w:t>Helpful tips</w:t>
        </w:r>
        <w:r w:rsidR="009564CC">
          <w:rPr>
            <w:webHidden/>
          </w:rPr>
          <w:tab/>
        </w:r>
        <w:r w:rsidR="009564CC">
          <w:rPr>
            <w:webHidden/>
          </w:rPr>
          <w:fldChar w:fldCharType="begin"/>
        </w:r>
        <w:r w:rsidR="009564CC">
          <w:rPr>
            <w:webHidden/>
          </w:rPr>
          <w:instrText xml:space="preserve"> PAGEREF _Toc113826040 \h </w:instrText>
        </w:r>
        <w:r w:rsidR="009564CC">
          <w:rPr>
            <w:webHidden/>
          </w:rPr>
        </w:r>
        <w:r w:rsidR="009564CC">
          <w:rPr>
            <w:webHidden/>
          </w:rPr>
          <w:fldChar w:fldCharType="separate"/>
        </w:r>
        <w:r w:rsidR="009564CC">
          <w:rPr>
            <w:webHidden/>
          </w:rPr>
          <w:t>1</w:t>
        </w:r>
        <w:r w:rsidR="009564CC">
          <w:rPr>
            <w:webHidden/>
          </w:rPr>
          <w:fldChar w:fldCharType="end"/>
        </w:r>
      </w:hyperlink>
    </w:p>
    <w:p w14:paraId="64B56B4C" w14:textId="0539A989" w:rsidR="009564CC" w:rsidRDefault="00A96C12">
      <w:pPr>
        <w:pStyle w:val="TOC1"/>
        <w:rPr>
          <w:rFonts w:asciiTheme="minorHAnsi" w:eastAsiaTheme="minorEastAsia" w:hAnsiTheme="minorHAnsi" w:cstheme="minorBidi"/>
          <w:b w:val="0"/>
          <w:color w:val="auto"/>
          <w:spacing w:val="0"/>
          <w:sz w:val="24"/>
          <w:szCs w:val="24"/>
          <w:lang w:val="en-SG" w:eastAsia="en-GB"/>
        </w:rPr>
      </w:pPr>
      <w:hyperlink w:anchor="_Toc113826041" w:history="1">
        <w:r w:rsidR="009564CC" w:rsidRPr="001E21E0">
          <w:rPr>
            <w:rStyle w:val="Hyperlink"/>
          </w:rPr>
          <w:t>LAB INTRODUCTION</w:t>
        </w:r>
        <w:r w:rsidR="009564CC">
          <w:rPr>
            <w:webHidden/>
          </w:rPr>
          <w:tab/>
        </w:r>
        <w:r w:rsidR="009564CC">
          <w:rPr>
            <w:webHidden/>
          </w:rPr>
          <w:fldChar w:fldCharType="begin"/>
        </w:r>
        <w:r w:rsidR="009564CC">
          <w:rPr>
            <w:webHidden/>
          </w:rPr>
          <w:instrText xml:space="preserve"> PAGEREF _Toc113826041 \h </w:instrText>
        </w:r>
        <w:r w:rsidR="009564CC">
          <w:rPr>
            <w:webHidden/>
          </w:rPr>
        </w:r>
        <w:r w:rsidR="009564CC">
          <w:rPr>
            <w:webHidden/>
          </w:rPr>
          <w:fldChar w:fldCharType="separate"/>
        </w:r>
        <w:r w:rsidR="009564CC">
          <w:rPr>
            <w:webHidden/>
          </w:rPr>
          <w:t>3</w:t>
        </w:r>
        <w:r w:rsidR="009564CC">
          <w:rPr>
            <w:webHidden/>
          </w:rPr>
          <w:fldChar w:fldCharType="end"/>
        </w:r>
      </w:hyperlink>
    </w:p>
    <w:p w14:paraId="1EE240B7" w14:textId="23AA4A86" w:rsidR="009564CC" w:rsidRDefault="00A96C12">
      <w:pPr>
        <w:pStyle w:val="TOC1"/>
        <w:rPr>
          <w:rFonts w:asciiTheme="minorHAnsi" w:eastAsiaTheme="minorEastAsia" w:hAnsiTheme="minorHAnsi" w:cstheme="minorBidi"/>
          <w:b w:val="0"/>
          <w:color w:val="auto"/>
          <w:spacing w:val="0"/>
          <w:sz w:val="24"/>
          <w:szCs w:val="24"/>
          <w:lang w:val="en-SG" w:eastAsia="en-GB"/>
        </w:rPr>
      </w:pPr>
      <w:hyperlink w:anchor="_Toc113826042" w:history="1">
        <w:r w:rsidR="009564CC" w:rsidRPr="001E21E0">
          <w:rPr>
            <w:rStyle w:val="Hyperlink"/>
          </w:rPr>
          <w:t>Kubernetes Basics</w:t>
        </w:r>
        <w:r w:rsidR="009564CC">
          <w:rPr>
            <w:webHidden/>
          </w:rPr>
          <w:tab/>
        </w:r>
        <w:r w:rsidR="009564CC">
          <w:rPr>
            <w:webHidden/>
          </w:rPr>
          <w:fldChar w:fldCharType="begin"/>
        </w:r>
        <w:r w:rsidR="009564CC">
          <w:rPr>
            <w:webHidden/>
          </w:rPr>
          <w:instrText xml:space="preserve"> PAGEREF _Toc113826042 \h </w:instrText>
        </w:r>
        <w:r w:rsidR="009564CC">
          <w:rPr>
            <w:webHidden/>
          </w:rPr>
        </w:r>
        <w:r w:rsidR="009564CC">
          <w:rPr>
            <w:webHidden/>
          </w:rPr>
          <w:fldChar w:fldCharType="separate"/>
        </w:r>
        <w:r w:rsidR="009564CC">
          <w:rPr>
            <w:webHidden/>
          </w:rPr>
          <w:t>5</w:t>
        </w:r>
        <w:r w:rsidR="009564CC">
          <w:rPr>
            <w:webHidden/>
          </w:rPr>
          <w:fldChar w:fldCharType="end"/>
        </w:r>
      </w:hyperlink>
    </w:p>
    <w:p w14:paraId="68D97ADA" w14:textId="590821FA" w:rsidR="009564CC" w:rsidRDefault="00A96C12">
      <w:pPr>
        <w:pStyle w:val="TOC2"/>
        <w:rPr>
          <w:rFonts w:asciiTheme="minorHAnsi" w:eastAsiaTheme="minorEastAsia" w:hAnsiTheme="minorHAnsi" w:cstheme="minorBidi"/>
          <w:color w:val="auto"/>
          <w:spacing w:val="0"/>
          <w:sz w:val="24"/>
          <w:szCs w:val="24"/>
          <w:lang w:val="en-SG" w:eastAsia="en-GB"/>
        </w:rPr>
      </w:pPr>
      <w:hyperlink w:anchor="_Toc113826043" w:history="1">
        <w:r w:rsidR="009564CC" w:rsidRPr="001E21E0">
          <w:rPr>
            <w:rStyle w:val="Hyperlink"/>
          </w:rPr>
          <w:t>Lab 1.1 – kubectl &amp; kubeconfig</w:t>
        </w:r>
        <w:r w:rsidR="009564CC">
          <w:rPr>
            <w:webHidden/>
          </w:rPr>
          <w:tab/>
        </w:r>
        <w:r w:rsidR="009564CC">
          <w:rPr>
            <w:webHidden/>
          </w:rPr>
          <w:fldChar w:fldCharType="begin"/>
        </w:r>
        <w:r w:rsidR="009564CC">
          <w:rPr>
            <w:webHidden/>
          </w:rPr>
          <w:instrText xml:space="preserve"> PAGEREF _Toc113826043 \h </w:instrText>
        </w:r>
        <w:r w:rsidR="009564CC">
          <w:rPr>
            <w:webHidden/>
          </w:rPr>
        </w:r>
        <w:r w:rsidR="009564CC">
          <w:rPr>
            <w:webHidden/>
          </w:rPr>
          <w:fldChar w:fldCharType="separate"/>
        </w:r>
        <w:r w:rsidR="009564CC">
          <w:rPr>
            <w:webHidden/>
          </w:rPr>
          <w:t>5</w:t>
        </w:r>
        <w:r w:rsidR="009564CC">
          <w:rPr>
            <w:webHidden/>
          </w:rPr>
          <w:fldChar w:fldCharType="end"/>
        </w:r>
      </w:hyperlink>
    </w:p>
    <w:p w14:paraId="7A4AFD3F" w14:textId="4EBCAA3E" w:rsidR="009564CC" w:rsidRDefault="00A96C12">
      <w:pPr>
        <w:pStyle w:val="TOC2"/>
        <w:rPr>
          <w:rFonts w:asciiTheme="minorHAnsi" w:eastAsiaTheme="minorEastAsia" w:hAnsiTheme="minorHAnsi" w:cstheme="minorBidi"/>
          <w:color w:val="auto"/>
          <w:spacing w:val="0"/>
          <w:sz w:val="24"/>
          <w:szCs w:val="24"/>
          <w:lang w:val="en-SG" w:eastAsia="en-GB"/>
        </w:rPr>
      </w:pPr>
      <w:hyperlink w:anchor="_Toc113826044" w:history="1">
        <w:r w:rsidR="009564CC" w:rsidRPr="001E21E0">
          <w:rPr>
            <w:rStyle w:val="Hyperlink"/>
          </w:rPr>
          <w:t>LAB 1.2 – yaml files and pods</w:t>
        </w:r>
        <w:r w:rsidR="009564CC">
          <w:rPr>
            <w:webHidden/>
          </w:rPr>
          <w:tab/>
        </w:r>
        <w:r w:rsidR="009564CC">
          <w:rPr>
            <w:webHidden/>
          </w:rPr>
          <w:fldChar w:fldCharType="begin"/>
        </w:r>
        <w:r w:rsidR="009564CC">
          <w:rPr>
            <w:webHidden/>
          </w:rPr>
          <w:instrText xml:space="preserve"> PAGEREF _Toc113826044 \h </w:instrText>
        </w:r>
        <w:r w:rsidR="009564CC">
          <w:rPr>
            <w:webHidden/>
          </w:rPr>
        </w:r>
        <w:r w:rsidR="009564CC">
          <w:rPr>
            <w:webHidden/>
          </w:rPr>
          <w:fldChar w:fldCharType="separate"/>
        </w:r>
        <w:r w:rsidR="009564CC">
          <w:rPr>
            <w:webHidden/>
          </w:rPr>
          <w:t>5</w:t>
        </w:r>
        <w:r w:rsidR="009564CC">
          <w:rPr>
            <w:webHidden/>
          </w:rPr>
          <w:fldChar w:fldCharType="end"/>
        </w:r>
      </w:hyperlink>
    </w:p>
    <w:p w14:paraId="29E243FD" w14:textId="43530D6C" w:rsidR="009564CC" w:rsidRDefault="00A96C12">
      <w:pPr>
        <w:pStyle w:val="TOC2"/>
        <w:rPr>
          <w:rFonts w:asciiTheme="minorHAnsi" w:eastAsiaTheme="minorEastAsia" w:hAnsiTheme="minorHAnsi" w:cstheme="minorBidi"/>
          <w:color w:val="auto"/>
          <w:spacing w:val="0"/>
          <w:sz w:val="24"/>
          <w:szCs w:val="24"/>
          <w:lang w:val="en-SG" w:eastAsia="en-GB"/>
        </w:rPr>
      </w:pPr>
      <w:hyperlink w:anchor="_Toc113826045" w:history="1">
        <w:r w:rsidR="009564CC" w:rsidRPr="001E21E0">
          <w:rPr>
            <w:rStyle w:val="Hyperlink"/>
          </w:rPr>
          <w:t>LAB 1.3 – Deployments</w:t>
        </w:r>
        <w:r w:rsidR="009564CC">
          <w:rPr>
            <w:webHidden/>
          </w:rPr>
          <w:tab/>
        </w:r>
        <w:r w:rsidR="009564CC">
          <w:rPr>
            <w:webHidden/>
          </w:rPr>
          <w:fldChar w:fldCharType="begin"/>
        </w:r>
        <w:r w:rsidR="009564CC">
          <w:rPr>
            <w:webHidden/>
          </w:rPr>
          <w:instrText xml:space="preserve"> PAGEREF _Toc113826045 \h </w:instrText>
        </w:r>
        <w:r w:rsidR="009564CC">
          <w:rPr>
            <w:webHidden/>
          </w:rPr>
        </w:r>
        <w:r w:rsidR="009564CC">
          <w:rPr>
            <w:webHidden/>
          </w:rPr>
          <w:fldChar w:fldCharType="separate"/>
        </w:r>
        <w:r w:rsidR="009564CC">
          <w:rPr>
            <w:webHidden/>
          </w:rPr>
          <w:t>7</w:t>
        </w:r>
        <w:r w:rsidR="009564CC">
          <w:rPr>
            <w:webHidden/>
          </w:rPr>
          <w:fldChar w:fldCharType="end"/>
        </w:r>
      </w:hyperlink>
    </w:p>
    <w:p w14:paraId="6856FC2D" w14:textId="613FF591" w:rsidR="009564CC" w:rsidRDefault="00A96C12">
      <w:pPr>
        <w:pStyle w:val="TOC2"/>
        <w:rPr>
          <w:rFonts w:asciiTheme="minorHAnsi" w:eastAsiaTheme="minorEastAsia" w:hAnsiTheme="minorHAnsi" w:cstheme="minorBidi"/>
          <w:color w:val="auto"/>
          <w:spacing w:val="0"/>
          <w:sz w:val="24"/>
          <w:szCs w:val="24"/>
          <w:lang w:val="en-SG" w:eastAsia="en-GB"/>
        </w:rPr>
      </w:pPr>
      <w:hyperlink w:anchor="_Toc113826046" w:history="1">
        <w:r w:rsidR="009564CC" w:rsidRPr="001E21E0">
          <w:rPr>
            <w:rStyle w:val="Hyperlink"/>
          </w:rPr>
          <w:t>LAB 1.4 – Namespaces</w:t>
        </w:r>
        <w:r w:rsidR="009564CC">
          <w:rPr>
            <w:webHidden/>
          </w:rPr>
          <w:tab/>
        </w:r>
        <w:r w:rsidR="009564CC">
          <w:rPr>
            <w:webHidden/>
          </w:rPr>
          <w:fldChar w:fldCharType="begin"/>
        </w:r>
        <w:r w:rsidR="009564CC">
          <w:rPr>
            <w:webHidden/>
          </w:rPr>
          <w:instrText xml:space="preserve"> PAGEREF _Toc113826046 \h </w:instrText>
        </w:r>
        <w:r w:rsidR="009564CC">
          <w:rPr>
            <w:webHidden/>
          </w:rPr>
        </w:r>
        <w:r w:rsidR="009564CC">
          <w:rPr>
            <w:webHidden/>
          </w:rPr>
          <w:fldChar w:fldCharType="separate"/>
        </w:r>
        <w:r w:rsidR="009564CC">
          <w:rPr>
            <w:webHidden/>
          </w:rPr>
          <w:t>10</w:t>
        </w:r>
        <w:r w:rsidR="009564CC">
          <w:rPr>
            <w:webHidden/>
          </w:rPr>
          <w:fldChar w:fldCharType="end"/>
        </w:r>
      </w:hyperlink>
    </w:p>
    <w:p w14:paraId="6C153E2F" w14:textId="02F26C3C" w:rsidR="009564CC" w:rsidRDefault="00A96C12">
      <w:pPr>
        <w:pStyle w:val="TOC2"/>
        <w:rPr>
          <w:rFonts w:asciiTheme="minorHAnsi" w:eastAsiaTheme="minorEastAsia" w:hAnsiTheme="minorHAnsi" w:cstheme="minorBidi"/>
          <w:color w:val="auto"/>
          <w:spacing w:val="0"/>
          <w:sz w:val="24"/>
          <w:szCs w:val="24"/>
          <w:lang w:val="en-SG" w:eastAsia="en-GB"/>
        </w:rPr>
      </w:pPr>
      <w:hyperlink w:anchor="_Toc113826047" w:history="1">
        <w:r w:rsidR="009564CC" w:rsidRPr="001E21E0">
          <w:rPr>
            <w:rStyle w:val="Hyperlink"/>
          </w:rPr>
          <w:t>LAB 1.5 – services</w:t>
        </w:r>
        <w:r w:rsidR="009564CC">
          <w:rPr>
            <w:webHidden/>
          </w:rPr>
          <w:tab/>
        </w:r>
        <w:r w:rsidR="009564CC">
          <w:rPr>
            <w:webHidden/>
          </w:rPr>
          <w:fldChar w:fldCharType="begin"/>
        </w:r>
        <w:r w:rsidR="009564CC">
          <w:rPr>
            <w:webHidden/>
          </w:rPr>
          <w:instrText xml:space="preserve"> PAGEREF _Toc113826047 \h </w:instrText>
        </w:r>
        <w:r w:rsidR="009564CC">
          <w:rPr>
            <w:webHidden/>
          </w:rPr>
        </w:r>
        <w:r w:rsidR="009564CC">
          <w:rPr>
            <w:webHidden/>
          </w:rPr>
          <w:fldChar w:fldCharType="separate"/>
        </w:r>
        <w:r w:rsidR="009564CC">
          <w:rPr>
            <w:webHidden/>
          </w:rPr>
          <w:t>13</w:t>
        </w:r>
        <w:r w:rsidR="009564CC">
          <w:rPr>
            <w:webHidden/>
          </w:rPr>
          <w:fldChar w:fldCharType="end"/>
        </w:r>
      </w:hyperlink>
    </w:p>
    <w:p w14:paraId="05FF8A3D" w14:textId="21AA64AF" w:rsidR="009564CC" w:rsidRDefault="00A96C12">
      <w:pPr>
        <w:pStyle w:val="TOC1"/>
        <w:rPr>
          <w:rFonts w:asciiTheme="minorHAnsi" w:eastAsiaTheme="minorEastAsia" w:hAnsiTheme="minorHAnsi" w:cstheme="minorBidi"/>
          <w:b w:val="0"/>
          <w:color w:val="auto"/>
          <w:spacing w:val="0"/>
          <w:sz w:val="24"/>
          <w:szCs w:val="24"/>
          <w:lang w:val="en-SG" w:eastAsia="en-GB"/>
        </w:rPr>
      </w:pPr>
      <w:hyperlink w:anchor="_Toc113826048" w:history="1">
        <w:r w:rsidR="009564CC" w:rsidRPr="001E21E0">
          <w:rPr>
            <w:rStyle w:val="Hyperlink"/>
          </w:rPr>
          <w:t>Networking in Kubernetes</w:t>
        </w:r>
        <w:r w:rsidR="009564CC">
          <w:rPr>
            <w:webHidden/>
          </w:rPr>
          <w:tab/>
        </w:r>
        <w:r w:rsidR="009564CC">
          <w:rPr>
            <w:webHidden/>
          </w:rPr>
          <w:fldChar w:fldCharType="begin"/>
        </w:r>
        <w:r w:rsidR="009564CC">
          <w:rPr>
            <w:webHidden/>
          </w:rPr>
          <w:instrText xml:space="preserve"> PAGEREF _Toc113826048 \h </w:instrText>
        </w:r>
        <w:r w:rsidR="009564CC">
          <w:rPr>
            <w:webHidden/>
          </w:rPr>
        </w:r>
        <w:r w:rsidR="009564CC">
          <w:rPr>
            <w:webHidden/>
          </w:rPr>
          <w:fldChar w:fldCharType="separate"/>
        </w:r>
        <w:r w:rsidR="009564CC">
          <w:rPr>
            <w:webHidden/>
          </w:rPr>
          <w:t>18</w:t>
        </w:r>
        <w:r w:rsidR="009564CC">
          <w:rPr>
            <w:webHidden/>
          </w:rPr>
          <w:fldChar w:fldCharType="end"/>
        </w:r>
      </w:hyperlink>
    </w:p>
    <w:p w14:paraId="3766EEB2" w14:textId="5FC7D766" w:rsidR="009564CC" w:rsidRDefault="00A96C12">
      <w:pPr>
        <w:pStyle w:val="TOC2"/>
        <w:rPr>
          <w:rFonts w:asciiTheme="minorHAnsi" w:eastAsiaTheme="minorEastAsia" w:hAnsiTheme="minorHAnsi" w:cstheme="minorBidi"/>
          <w:color w:val="auto"/>
          <w:spacing w:val="0"/>
          <w:sz w:val="24"/>
          <w:szCs w:val="24"/>
          <w:lang w:val="en-SG" w:eastAsia="en-GB"/>
        </w:rPr>
      </w:pPr>
      <w:hyperlink w:anchor="_Toc113826049" w:history="1">
        <w:r w:rsidR="009564CC" w:rsidRPr="001E21E0">
          <w:rPr>
            <w:rStyle w:val="Hyperlink"/>
          </w:rPr>
          <w:t>Lab 1.6 – Container Network Interface (CNI)</w:t>
        </w:r>
        <w:r w:rsidR="009564CC">
          <w:rPr>
            <w:webHidden/>
          </w:rPr>
          <w:tab/>
        </w:r>
        <w:r w:rsidR="009564CC">
          <w:rPr>
            <w:webHidden/>
          </w:rPr>
          <w:fldChar w:fldCharType="begin"/>
        </w:r>
        <w:r w:rsidR="009564CC">
          <w:rPr>
            <w:webHidden/>
          </w:rPr>
          <w:instrText xml:space="preserve"> PAGEREF _Toc113826049 \h </w:instrText>
        </w:r>
        <w:r w:rsidR="009564CC">
          <w:rPr>
            <w:webHidden/>
          </w:rPr>
        </w:r>
        <w:r w:rsidR="009564CC">
          <w:rPr>
            <w:webHidden/>
          </w:rPr>
          <w:fldChar w:fldCharType="separate"/>
        </w:r>
        <w:r w:rsidR="009564CC">
          <w:rPr>
            <w:webHidden/>
          </w:rPr>
          <w:t>18</w:t>
        </w:r>
        <w:r w:rsidR="009564CC">
          <w:rPr>
            <w:webHidden/>
          </w:rPr>
          <w:fldChar w:fldCharType="end"/>
        </w:r>
      </w:hyperlink>
    </w:p>
    <w:p w14:paraId="02E006C6" w14:textId="530D9530" w:rsidR="009564CC" w:rsidRDefault="00A96C12">
      <w:pPr>
        <w:pStyle w:val="TOC2"/>
        <w:rPr>
          <w:rFonts w:asciiTheme="minorHAnsi" w:eastAsiaTheme="minorEastAsia" w:hAnsiTheme="minorHAnsi" w:cstheme="minorBidi"/>
          <w:color w:val="auto"/>
          <w:spacing w:val="0"/>
          <w:sz w:val="24"/>
          <w:szCs w:val="24"/>
          <w:lang w:val="en-SG" w:eastAsia="en-GB"/>
        </w:rPr>
      </w:pPr>
      <w:hyperlink w:anchor="_Toc113826050" w:history="1">
        <w:r w:rsidR="009564CC" w:rsidRPr="001E21E0">
          <w:rPr>
            <w:rStyle w:val="Hyperlink"/>
          </w:rPr>
          <w:t>Lab 1.7 – DNS</w:t>
        </w:r>
        <w:r w:rsidR="009564CC">
          <w:rPr>
            <w:webHidden/>
          </w:rPr>
          <w:tab/>
        </w:r>
        <w:r w:rsidR="009564CC">
          <w:rPr>
            <w:webHidden/>
          </w:rPr>
          <w:fldChar w:fldCharType="begin"/>
        </w:r>
        <w:r w:rsidR="009564CC">
          <w:rPr>
            <w:webHidden/>
          </w:rPr>
          <w:instrText xml:space="preserve"> PAGEREF _Toc113826050 \h </w:instrText>
        </w:r>
        <w:r w:rsidR="009564CC">
          <w:rPr>
            <w:webHidden/>
          </w:rPr>
        </w:r>
        <w:r w:rsidR="009564CC">
          <w:rPr>
            <w:webHidden/>
          </w:rPr>
          <w:fldChar w:fldCharType="separate"/>
        </w:r>
        <w:r w:rsidR="009564CC">
          <w:rPr>
            <w:webHidden/>
          </w:rPr>
          <w:t>20</w:t>
        </w:r>
        <w:r w:rsidR="009564CC">
          <w:rPr>
            <w:webHidden/>
          </w:rPr>
          <w:fldChar w:fldCharType="end"/>
        </w:r>
      </w:hyperlink>
    </w:p>
    <w:p w14:paraId="677080D1" w14:textId="7260E47B" w:rsidR="009564CC" w:rsidRDefault="00A96C12">
      <w:pPr>
        <w:pStyle w:val="TOC2"/>
        <w:rPr>
          <w:rFonts w:asciiTheme="minorHAnsi" w:eastAsiaTheme="minorEastAsia" w:hAnsiTheme="minorHAnsi" w:cstheme="minorBidi"/>
          <w:color w:val="auto"/>
          <w:spacing w:val="0"/>
          <w:sz w:val="24"/>
          <w:szCs w:val="24"/>
          <w:lang w:val="en-SG" w:eastAsia="en-GB"/>
        </w:rPr>
      </w:pPr>
      <w:hyperlink w:anchor="_Toc113826051" w:history="1">
        <w:r w:rsidR="009564CC" w:rsidRPr="001E21E0">
          <w:rPr>
            <w:rStyle w:val="Hyperlink"/>
          </w:rPr>
          <w:t>Lab 1.8 – ClusterIP</w:t>
        </w:r>
        <w:r w:rsidR="009564CC">
          <w:rPr>
            <w:webHidden/>
          </w:rPr>
          <w:tab/>
        </w:r>
        <w:r w:rsidR="009564CC">
          <w:rPr>
            <w:webHidden/>
          </w:rPr>
          <w:fldChar w:fldCharType="begin"/>
        </w:r>
        <w:r w:rsidR="009564CC">
          <w:rPr>
            <w:webHidden/>
          </w:rPr>
          <w:instrText xml:space="preserve"> PAGEREF _Toc113826051 \h </w:instrText>
        </w:r>
        <w:r w:rsidR="009564CC">
          <w:rPr>
            <w:webHidden/>
          </w:rPr>
        </w:r>
        <w:r w:rsidR="009564CC">
          <w:rPr>
            <w:webHidden/>
          </w:rPr>
          <w:fldChar w:fldCharType="separate"/>
        </w:r>
        <w:r w:rsidR="009564CC">
          <w:rPr>
            <w:webHidden/>
          </w:rPr>
          <w:t>22</w:t>
        </w:r>
        <w:r w:rsidR="009564CC">
          <w:rPr>
            <w:webHidden/>
          </w:rPr>
          <w:fldChar w:fldCharType="end"/>
        </w:r>
      </w:hyperlink>
    </w:p>
    <w:p w14:paraId="620AB62E" w14:textId="5C96D497" w:rsidR="009564CC" w:rsidRDefault="00A96C12">
      <w:pPr>
        <w:pStyle w:val="TOC2"/>
        <w:rPr>
          <w:rFonts w:asciiTheme="minorHAnsi" w:eastAsiaTheme="minorEastAsia" w:hAnsiTheme="minorHAnsi" w:cstheme="minorBidi"/>
          <w:color w:val="auto"/>
          <w:spacing w:val="0"/>
          <w:sz w:val="24"/>
          <w:szCs w:val="24"/>
          <w:lang w:val="en-SG" w:eastAsia="en-GB"/>
        </w:rPr>
      </w:pPr>
      <w:hyperlink w:anchor="_Toc113826052" w:history="1">
        <w:r w:rsidR="009564CC" w:rsidRPr="001E21E0">
          <w:rPr>
            <w:rStyle w:val="Hyperlink"/>
          </w:rPr>
          <w:t>Lab 1.9 – NodePort</w:t>
        </w:r>
        <w:r w:rsidR="009564CC">
          <w:rPr>
            <w:webHidden/>
          </w:rPr>
          <w:tab/>
        </w:r>
        <w:r w:rsidR="009564CC">
          <w:rPr>
            <w:webHidden/>
          </w:rPr>
          <w:fldChar w:fldCharType="begin"/>
        </w:r>
        <w:r w:rsidR="009564CC">
          <w:rPr>
            <w:webHidden/>
          </w:rPr>
          <w:instrText xml:space="preserve"> PAGEREF _Toc113826052 \h </w:instrText>
        </w:r>
        <w:r w:rsidR="009564CC">
          <w:rPr>
            <w:webHidden/>
          </w:rPr>
        </w:r>
        <w:r w:rsidR="009564CC">
          <w:rPr>
            <w:webHidden/>
          </w:rPr>
          <w:fldChar w:fldCharType="separate"/>
        </w:r>
        <w:r w:rsidR="009564CC">
          <w:rPr>
            <w:webHidden/>
          </w:rPr>
          <w:t>24</w:t>
        </w:r>
        <w:r w:rsidR="009564CC">
          <w:rPr>
            <w:webHidden/>
          </w:rPr>
          <w:fldChar w:fldCharType="end"/>
        </w:r>
      </w:hyperlink>
    </w:p>
    <w:p w14:paraId="6CFAAE24" w14:textId="4FFBF4E7" w:rsidR="00A21559" w:rsidRDefault="006208A9" w:rsidP="0002529D">
      <w:pPr>
        <w:pStyle w:val="Bodycopy"/>
      </w:pPr>
      <w:r>
        <w:fldChar w:fldCharType="end"/>
      </w:r>
    </w:p>
    <w:p w14:paraId="67F790B7" w14:textId="77777777" w:rsidR="00D05AD3" w:rsidRDefault="00D05AD3" w:rsidP="0002529D">
      <w:pPr>
        <w:pStyle w:val="Bodycopy"/>
      </w:pPr>
    </w:p>
    <w:p w14:paraId="1F779D37" w14:textId="77777777" w:rsidR="001E7176" w:rsidRPr="009E1F61" w:rsidRDefault="001E7176" w:rsidP="0002529D">
      <w:pPr>
        <w:pStyle w:val="Introcopy"/>
        <w:rPr>
          <w:rStyle w:val="Introlead-inCHAR"/>
        </w:rPr>
        <w:sectPr w:rsidR="001E7176" w:rsidRPr="009E1F61" w:rsidSect="005102E8">
          <w:footerReference w:type="default" r:id="rId11"/>
          <w:headerReference w:type="first" r:id="rId12"/>
          <w:footerReference w:type="first" r:id="rId13"/>
          <w:pgSz w:w="12240" w:h="15840" w:code="1"/>
          <w:pgMar w:top="2074" w:right="907" w:bottom="1080" w:left="3960" w:header="648" w:footer="720" w:gutter="0"/>
          <w:pgNumType w:start="0"/>
          <w:cols w:space="720"/>
          <w:titlePg/>
          <w:docGrid w:linePitch="360"/>
        </w:sectPr>
      </w:pPr>
    </w:p>
    <w:p w14:paraId="13894DD3" w14:textId="0E366E37" w:rsidR="00C26536" w:rsidRDefault="00DB4141" w:rsidP="00211FBB">
      <w:pPr>
        <w:pStyle w:val="Heading1"/>
        <w:keepNext w:val="0"/>
        <w:pageBreakBefore/>
      </w:pPr>
      <w:bookmarkStart w:id="0" w:name="_Toc113826038"/>
      <w:r>
        <w:lastRenderedPageBreak/>
        <w:t>C</w:t>
      </w:r>
      <w:r w:rsidR="00C26536">
        <w:t>ommon commands and general guide</w:t>
      </w:r>
      <w:bookmarkEnd w:id="0"/>
    </w:p>
    <w:p w14:paraId="06E60B7B" w14:textId="22E36882" w:rsidR="00432871" w:rsidRDefault="00BF0F2F" w:rsidP="00432871">
      <w:pPr>
        <w:pStyle w:val="Heading2"/>
      </w:pPr>
      <w:bookmarkStart w:id="1" w:name="_Toc113826039"/>
      <w:r>
        <w:t>Resources</w:t>
      </w:r>
      <w:bookmarkEnd w:id="1"/>
    </w:p>
    <w:tbl>
      <w:tblPr>
        <w:tblStyle w:val="TableGrid"/>
        <w:tblW w:w="7292" w:type="dxa"/>
        <w:tblLook w:val="04A0" w:firstRow="1" w:lastRow="0" w:firstColumn="1" w:lastColumn="0" w:noHBand="0" w:noVBand="1"/>
      </w:tblPr>
      <w:tblGrid>
        <w:gridCol w:w="2282"/>
        <w:gridCol w:w="5010"/>
      </w:tblGrid>
      <w:tr w:rsidR="0062676B" w14:paraId="5B3C9FC6" w14:textId="77777777" w:rsidTr="00A96C12">
        <w:tc>
          <w:tcPr>
            <w:tcW w:w="2282" w:type="dxa"/>
          </w:tcPr>
          <w:p w14:paraId="124D958F" w14:textId="07006C15" w:rsidR="0062676B" w:rsidRPr="00E957A2" w:rsidRDefault="00A96912" w:rsidP="00A96C12">
            <w:pPr>
              <w:pStyle w:val="Bodycopy"/>
              <w:rPr>
                <w:b/>
                <w:bCs/>
              </w:rPr>
            </w:pPr>
            <w:r>
              <w:rPr>
                <w:b/>
                <w:bCs/>
              </w:rPr>
              <w:t>Cheat sheet</w:t>
            </w:r>
          </w:p>
        </w:tc>
        <w:tc>
          <w:tcPr>
            <w:tcW w:w="5010" w:type="dxa"/>
          </w:tcPr>
          <w:p w14:paraId="456F55D5" w14:textId="67A1CAEA" w:rsidR="0062676B" w:rsidRDefault="00A96C12" w:rsidP="00A96C12">
            <w:pPr>
              <w:pStyle w:val="Bodycopy"/>
            </w:pPr>
            <w:hyperlink r:id="rId14" w:history="1">
              <w:r w:rsidR="008E599D" w:rsidRPr="00E76A70">
                <w:rPr>
                  <w:rStyle w:val="Hyperlink"/>
                </w:rPr>
                <w:t>https://kubernetes.io/docs/reference/kubectl/cheatsheet/</w:t>
              </w:r>
            </w:hyperlink>
            <w:r w:rsidR="008E599D">
              <w:t xml:space="preserve"> </w:t>
            </w:r>
          </w:p>
        </w:tc>
      </w:tr>
      <w:tr w:rsidR="0062676B" w14:paraId="04BD4943" w14:textId="77777777" w:rsidTr="00A96C12">
        <w:tc>
          <w:tcPr>
            <w:tcW w:w="2282" w:type="dxa"/>
          </w:tcPr>
          <w:p w14:paraId="3FCA4F23" w14:textId="1BA5971F" w:rsidR="0062676B" w:rsidRPr="00E957A2" w:rsidRDefault="00A96912" w:rsidP="00A96C12">
            <w:pPr>
              <w:pStyle w:val="Bodycopy"/>
              <w:rPr>
                <w:b/>
                <w:bCs/>
              </w:rPr>
            </w:pPr>
            <w:r>
              <w:rPr>
                <w:b/>
                <w:bCs/>
              </w:rPr>
              <w:t>UDF Lab Link</w:t>
            </w:r>
          </w:p>
        </w:tc>
        <w:tc>
          <w:tcPr>
            <w:tcW w:w="5010" w:type="dxa"/>
          </w:tcPr>
          <w:p w14:paraId="4F4AD43F" w14:textId="0202347A" w:rsidR="0062676B" w:rsidRDefault="00A96912" w:rsidP="00A96C12">
            <w:pPr>
              <w:pStyle w:val="Bodycopy"/>
            </w:pPr>
            <w:r>
              <w:t xml:space="preserve">Visit link in </w:t>
            </w:r>
            <w:r w:rsidR="001D3562">
              <w:t>email for UDF labs</w:t>
            </w:r>
          </w:p>
        </w:tc>
      </w:tr>
      <w:tr w:rsidR="00F64D18" w14:paraId="10EAAF90" w14:textId="77777777" w:rsidTr="00A96C12">
        <w:tc>
          <w:tcPr>
            <w:tcW w:w="2282" w:type="dxa"/>
          </w:tcPr>
          <w:p w14:paraId="2A7B9FB1" w14:textId="31580284" w:rsidR="00F64D18" w:rsidRDefault="00F64D18" w:rsidP="00A96C12">
            <w:pPr>
              <w:pStyle w:val="Bodycopy"/>
              <w:rPr>
                <w:b/>
                <w:bCs/>
              </w:rPr>
            </w:pPr>
            <w:r>
              <w:rPr>
                <w:b/>
                <w:bCs/>
              </w:rPr>
              <w:t>Materials</w:t>
            </w:r>
          </w:p>
        </w:tc>
        <w:tc>
          <w:tcPr>
            <w:tcW w:w="5010" w:type="dxa"/>
          </w:tcPr>
          <w:p w14:paraId="63AA2217" w14:textId="6267528E" w:rsidR="00F64D18" w:rsidRDefault="00F64D18" w:rsidP="00A96C12">
            <w:pPr>
              <w:pStyle w:val="Bodycopy"/>
            </w:pPr>
            <w:r>
              <w:t>In the SharePoint link provided</w:t>
            </w:r>
          </w:p>
        </w:tc>
      </w:tr>
      <w:tr w:rsidR="00FC4FF3" w14:paraId="190976F0" w14:textId="77777777" w:rsidTr="00A96C12">
        <w:tc>
          <w:tcPr>
            <w:tcW w:w="2282" w:type="dxa"/>
          </w:tcPr>
          <w:p w14:paraId="00B1E72F" w14:textId="6D613B4A" w:rsidR="00FC4FF3" w:rsidRDefault="00FC4FF3" w:rsidP="00A96C12">
            <w:pPr>
              <w:pStyle w:val="Bodycopy"/>
              <w:rPr>
                <w:b/>
                <w:bCs/>
              </w:rPr>
            </w:pPr>
            <w:r>
              <w:rPr>
                <w:b/>
                <w:bCs/>
              </w:rPr>
              <w:t>Lab Env</w:t>
            </w:r>
          </w:p>
        </w:tc>
        <w:tc>
          <w:tcPr>
            <w:tcW w:w="5010" w:type="dxa"/>
          </w:tcPr>
          <w:p w14:paraId="761E44B0" w14:textId="77777777" w:rsidR="00FC4FF3" w:rsidRDefault="00FC4FF3" w:rsidP="00A96C12">
            <w:pPr>
              <w:pStyle w:val="Bodycopy"/>
            </w:pPr>
            <w:r>
              <w:t xml:space="preserve">Access Master Node and </w:t>
            </w:r>
            <w:r w:rsidR="00995D1D">
              <w:t>use web shell</w:t>
            </w:r>
          </w:p>
          <w:p w14:paraId="43FE9791" w14:textId="79F2A2A6" w:rsidR="00E43A6A" w:rsidRDefault="00E43A6A" w:rsidP="00A96C12">
            <w:pPr>
              <w:pStyle w:val="Bodycopy"/>
            </w:pPr>
            <w:r>
              <w:t xml:space="preserve">Use </w:t>
            </w:r>
            <w:proofErr w:type="spellStart"/>
            <w:r>
              <w:t>su</w:t>
            </w:r>
            <w:proofErr w:type="spellEnd"/>
            <w:r>
              <w:t xml:space="preserve"> ubuntu to access </w:t>
            </w:r>
            <w:proofErr w:type="spellStart"/>
            <w:r>
              <w:t>kubernetes</w:t>
            </w:r>
            <w:proofErr w:type="spellEnd"/>
          </w:p>
        </w:tc>
      </w:tr>
      <w:tr w:rsidR="0062676B" w14:paraId="7DEC366D" w14:textId="77777777" w:rsidTr="00A96C12">
        <w:tc>
          <w:tcPr>
            <w:tcW w:w="2282" w:type="dxa"/>
          </w:tcPr>
          <w:p w14:paraId="6CB030AE" w14:textId="46C680D5" w:rsidR="0062676B" w:rsidRPr="00E957A2" w:rsidRDefault="00766D04" w:rsidP="00A96C12">
            <w:pPr>
              <w:pStyle w:val="Bodycopy"/>
              <w:rPr>
                <w:b/>
                <w:bCs/>
              </w:rPr>
            </w:pPr>
            <w:r>
              <w:rPr>
                <w:b/>
                <w:bCs/>
              </w:rPr>
              <w:t>K8s</w:t>
            </w:r>
            <w:r w:rsidR="00A96912">
              <w:rPr>
                <w:b/>
                <w:bCs/>
              </w:rPr>
              <w:t xml:space="preserve"> version</w:t>
            </w:r>
          </w:p>
        </w:tc>
        <w:tc>
          <w:tcPr>
            <w:tcW w:w="5010" w:type="dxa"/>
          </w:tcPr>
          <w:p w14:paraId="3E487CE5" w14:textId="78550C68" w:rsidR="0062676B" w:rsidRDefault="00A96912" w:rsidP="00A96C12">
            <w:pPr>
              <w:pStyle w:val="Bodycopy"/>
            </w:pPr>
            <w:r>
              <w:t>1.24.3 (use command kubectl version)</w:t>
            </w:r>
          </w:p>
        </w:tc>
      </w:tr>
      <w:tr w:rsidR="009137EB" w14:paraId="6F3E0CDE" w14:textId="77777777" w:rsidTr="00A96C12">
        <w:tc>
          <w:tcPr>
            <w:tcW w:w="2282" w:type="dxa"/>
          </w:tcPr>
          <w:p w14:paraId="07DFCC86" w14:textId="033FE4FD" w:rsidR="009137EB" w:rsidRDefault="009137EB" w:rsidP="00A96C12">
            <w:pPr>
              <w:pStyle w:val="Bodycopy"/>
              <w:rPr>
                <w:b/>
                <w:bCs/>
              </w:rPr>
            </w:pPr>
            <w:r>
              <w:rPr>
                <w:b/>
                <w:bCs/>
              </w:rPr>
              <w:t>Recommended Browser</w:t>
            </w:r>
          </w:p>
        </w:tc>
        <w:tc>
          <w:tcPr>
            <w:tcW w:w="5010" w:type="dxa"/>
          </w:tcPr>
          <w:p w14:paraId="2FB5DF23" w14:textId="660743AE" w:rsidR="009137EB" w:rsidRDefault="009137EB" w:rsidP="00A96C12">
            <w:pPr>
              <w:pStyle w:val="Bodycopy"/>
            </w:pPr>
            <w:r>
              <w:t>Chrome</w:t>
            </w:r>
          </w:p>
        </w:tc>
      </w:tr>
    </w:tbl>
    <w:p w14:paraId="0D29F8FD" w14:textId="0E4A655B" w:rsidR="0062676B" w:rsidRDefault="0062676B" w:rsidP="0062676B">
      <w:pPr>
        <w:pStyle w:val="Heading2"/>
      </w:pPr>
      <w:bookmarkStart w:id="2" w:name="_Toc113826040"/>
      <w:r>
        <w:t>Helpful tips</w:t>
      </w:r>
      <w:bookmarkEnd w:id="2"/>
    </w:p>
    <w:tbl>
      <w:tblPr>
        <w:tblStyle w:val="TableGrid"/>
        <w:tblW w:w="7292" w:type="dxa"/>
        <w:tblLook w:val="04A0" w:firstRow="1" w:lastRow="0" w:firstColumn="1" w:lastColumn="0" w:noHBand="0" w:noVBand="1"/>
      </w:tblPr>
      <w:tblGrid>
        <w:gridCol w:w="2282"/>
        <w:gridCol w:w="5010"/>
      </w:tblGrid>
      <w:tr w:rsidR="00421851" w14:paraId="43DF32D2" w14:textId="77777777" w:rsidTr="00A96C12">
        <w:tc>
          <w:tcPr>
            <w:tcW w:w="2282" w:type="dxa"/>
          </w:tcPr>
          <w:p w14:paraId="7EDF52E9" w14:textId="31ABEB22" w:rsidR="00421851" w:rsidRDefault="00421851" w:rsidP="00421851">
            <w:pPr>
              <w:pStyle w:val="Bodycopy"/>
              <w:rPr>
                <w:b/>
                <w:bCs/>
              </w:rPr>
            </w:pPr>
            <w:r>
              <w:rPr>
                <w:b/>
                <w:bCs/>
              </w:rPr>
              <w:t>View next command</w:t>
            </w:r>
          </w:p>
        </w:tc>
        <w:tc>
          <w:tcPr>
            <w:tcW w:w="5010" w:type="dxa"/>
          </w:tcPr>
          <w:p w14:paraId="587CB957" w14:textId="13D39858" w:rsidR="00421851" w:rsidRPr="00BC0BAE" w:rsidRDefault="00421851" w:rsidP="00421851">
            <w:pPr>
              <w:pStyle w:val="Bodycopy"/>
            </w:pPr>
            <w:r w:rsidRPr="00BC0BAE">
              <w:t xml:space="preserve">Use </w:t>
            </w:r>
            <w:r w:rsidRPr="00444B6D">
              <w:rPr>
                <w:b/>
                <w:bCs/>
              </w:rPr>
              <w:t>Tab</w:t>
            </w:r>
            <w:r w:rsidRPr="00BC0BAE">
              <w:t xml:space="preserve"> to view available commands after keyword</w:t>
            </w:r>
          </w:p>
        </w:tc>
      </w:tr>
      <w:tr w:rsidR="00E06D2F" w14:paraId="6D6C9D32" w14:textId="77777777" w:rsidTr="00A96C12">
        <w:tc>
          <w:tcPr>
            <w:tcW w:w="2282" w:type="dxa"/>
          </w:tcPr>
          <w:p w14:paraId="2C13D913" w14:textId="1C6C1AA2" w:rsidR="00E06D2F" w:rsidRDefault="00E06D2F" w:rsidP="00421851">
            <w:pPr>
              <w:pStyle w:val="Bodycopy"/>
              <w:rPr>
                <w:b/>
                <w:bCs/>
              </w:rPr>
            </w:pPr>
            <w:r>
              <w:rPr>
                <w:b/>
                <w:bCs/>
              </w:rPr>
              <w:t xml:space="preserve">Pasting of commands in </w:t>
            </w:r>
            <w:r w:rsidR="001944B8">
              <w:rPr>
                <w:b/>
                <w:bCs/>
              </w:rPr>
              <w:t>web shell (</w:t>
            </w:r>
            <w:r w:rsidR="009137EB">
              <w:rPr>
                <w:b/>
                <w:bCs/>
              </w:rPr>
              <w:t>chrome</w:t>
            </w:r>
            <w:r w:rsidR="001944B8">
              <w:rPr>
                <w:b/>
                <w:bCs/>
              </w:rPr>
              <w:t>)</w:t>
            </w:r>
          </w:p>
        </w:tc>
        <w:tc>
          <w:tcPr>
            <w:tcW w:w="5010" w:type="dxa"/>
          </w:tcPr>
          <w:p w14:paraId="107B8366" w14:textId="305F2B78" w:rsidR="00E06D2F" w:rsidRPr="00BC0BAE" w:rsidRDefault="00E032B3" w:rsidP="00421851">
            <w:pPr>
              <w:pStyle w:val="Bodycopy"/>
            </w:pPr>
            <w:r w:rsidRPr="00E032B3">
              <w:rPr>
                <w:noProof/>
              </w:rPr>
              <w:drawing>
                <wp:inline distT="0" distB="0" distL="0" distR="0" wp14:anchorId="4E137AE0" wp14:editId="41A0F803">
                  <wp:extent cx="1736106" cy="273509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3580" cy="2762622"/>
                          </a:xfrm>
                          <a:prstGeom prst="rect">
                            <a:avLst/>
                          </a:prstGeom>
                        </pic:spPr>
                      </pic:pic>
                    </a:graphicData>
                  </a:graphic>
                </wp:inline>
              </w:drawing>
            </w:r>
          </w:p>
        </w:tc>
      </w:tr>
      <w:tr w:rsidR="00421851" w14:paraId="503A1CA8" w14:textId="77777777" w:rsidTr="00A96C12">
        <w:tc>
          <w:tcPr>
            <w:tcW w:w="2282" w:type="dxa"/>
          </w:tcPr>
          <w:p w14:paraId="1A793F35" w14:textId="3A52A3ED" w:rsidR="00421851" w:rsidRPr="00E957A2" w:rsidRDefault="00421851" w:rsidP="00421851">
            <w:pPr>
              <w:pStyle w:val="Bodycopy"/>
              <w:rPr>
                <w:b/>
                <w:bCs/>
              </w:rPr>
            </w:pPr>
            <w:r>
              <w:rPr>
                <w:b/>
                <w:bCs/>
              </w:rPr>
              <w:lastRenderedPageBreak/>
              <w:t>Dry Run</w:t>
            </w:r>
          </w:p>
        </w:tc>
        <w:tc>
          <w:tcPr>
            <w:tcW w:w="5010" w:type="dxa"/>
          </w:tcPr>
          <w:p w14:paraId="387A8B2D" w14:textId="17CAD0CA" w:rsidR="00421851" w:rsidRDefault="00421851" w:rsidP="00421851">
            <w:pPr>
              <w:pStyle w:val="Bodycopy"/>
            </w:pPr>
            <w:r>
              <w:t>--dry-run=client</w:t>
            </w:r>
          </w:p>
        </w:tc>
      </w:tr>
      <w:tr w:rsidR="00421851" w14:paraId="16C00E58" w14:textId="77777777" w:rsidTr="00A96C12">
        <w:tc>
          <w:tcPr>
            <w:tcW w:w="2282" w:type="dxa"/>
          </w:tcPr>
          <w:p w14:paraId="606A34AB" w14:textId="2A3A094A" w:rsidR="00421851" w:rsidRPr="00E957A2" w:rsidRDefault="00421851" w:rsidP="00421851">
            <w:pPr>
              <w:pStyle w:val="Bodycopy"/>
              <w:rPr>
                <w:b/>
                <w:bCs/>
              </w:rPr>
            </w:pPr>
            <w:r>
              <w:rPr>
                <w:b/>
                <w:bCs/>
              </w:rPr>
              <w:t>Verify after execution</w:t>
            </w:r>
          </w:p>
        </w:tc>
        <w:tc>
          <w:tcPr>
            <w:tcW w:w="5010" w:type="dxa"/>
          </w:tcPr>
          <w:p w14:paraId="65736394" w14:textId="0C223DF6" w:rsidR="00421851" w:rsidRDefault="00421851" w:rsidP="00421851">
            <w:pPr>
              <w:pStyle w:val="Bodycopy"/>
            </w:pPr>
            <w:r>
              <w:t xml:space="preserve">get pods / XXXX and if error, describe XXXX </w:t>
            </w:r>
          </w:p>
        </w:tc>
      </w:tr>
      <w:tr w:rsidR="00421851" w14:paraId="19311736" w14:textId="77777777" w:rsidTr="00A96C12">
        <w:tc>
          <w:tcPr>
            <w:tcW w:w="2282" w:type="dxa"/>
          </w:tcPr>
          <w:p w14:paraId="60F2F6D2" w14:textId="2F9D5BC1" w:rsidR="00421851" w:rsidRPr="00E957A2" w:rsidRDefault="00421851" w:rsidP="00421851">
            <w:pPr>
              <w:pStyle w:val="Bodycopy"/>
              <w:rPr>
                <w:b/>
                <w:bCs/>
              </w:rPr>
            </w:pPr>
            <w:r>
              <w:rPr>
                <w:b/>
                <w:bCs/>
              </w:rPr>
              <w:t>View various forms of output</w:t>
            </w:r>
          </w:p>
        </w:tc>
        <w:tc>
          <w:tcPr>
            <w:tcW w:w="5010" w:type="dxa"/>
          </w:tcPr>
          <w:p w14:paraId="19011540" w14:textId="77777777" w:rsidR="00421851" w:rsidRDefault="00421851" w:rsidP="00421851">
            <w:pPr>
              <w:pStyle w:val="Bodycopy"/>
            </w:pPr>
            <w:r>
              <w:t>-o wide</w:t>
            </w:r>
          </w:p>
          <w:p w14:paraId="000002F1" w14:textId="77777777" w:rsidR="00421851" w:rsidRDefault="00421851" w:rsidP="00421851">
            <w:pPr>
              <w:pStyle w:val="Bodycopy"/>
            </w:pPr>
            <w:r>
              <w:t xml:space="preserve">-o </w:t>
            </w:r>
            <w:proofErr w:type="spellStart"/>
            <w:r>
              <w:t>yaml</w:t>
            </w:r>
            <w:proofErr w:type="spellEnd"/>
          </w:p>
          <w:p w14:paraId="4982C582" w14:textId="77777777" w:rsidR="00421851" w:rsidRDefault="00421851" w:rsidP="00421851">
            <w:pPr>
              <w:pStyle w:val="Bodycopy"/>
            </w:pPr>
            <w:r>
              <w:t xml:space="preserve">-o </w:t>
            </w:r>
            <w:proofErr w:type="spellStart"/>
            <w:r>
              <w:t>json</w:t>
            </w:r>
            <w:proofErr w:type="spellEnd"/>
          </w:p>
          <w:p w14:paraId="63F3C09C" w14:textId="591F0466" w:rsidR="00421851" w:rsidRDefault="00421851" w:rsidP="00421851">
            <w:pPr>
              <w:pStyle w:val="Bodycopy"/>
            </w:pPr>
            <w:r>
              <w:t>-o template</w:t>
            </w:r>
          </w:p>
        </w:tc>
      </w:tr>
      <w:tr w:rsidR="007E0F55" w14:paraId="59722E85" w14:textId="77777777" w:rsidTr="00A96C12">
        <w:tc>
          <w:tcPr>
            <w:tcW w:w="2282" w:type="dxa"/>
          </w:tcPr>
          <w:p w14:paraId="2A2A49FF" w14:textId="123FD840" w:rsidR="007E0F55" w:rsidRDefault="007E0F55" w:rsidP="00421851">
            <w:pPr>
              <w:pStyle w:val="Bodycopy"/>
              <w:rPr>
                <w:b/>
                <w:bCs/>
              </w:rPr>
            </w:pPr>
            <w:r>
              <w:rPr>
                <w:b/>
                <w:bCs/>
              </w:rPr>
              <w:t xml:space="preserve">View </w:t>
            </w:r>
            <w:r w:rsidR="0071366A">
              <w:rPr>
                <w:b/>
                <w:bCs/>
              </w:rPr>
              <w:t>object in all namespaces</w:t>
            </w:r>
          </w:p>
        </w:tc>
        <w:tc>
          <w:tcPr>
            <w:tcW w:w="5010" w:type="dxa"/>
          </w:tcPr>
          <w:p w14:paraId="33658A2A" w14:textId="74066670" w:rsidR="007E0F55" w:rsidRDefault="0071366A" w:rsidP="00421851">
            <w:pPr>
              <w:pStyle w:val="Bodycopy"/>
            </w:pPr>
            <w:r>
              <w:t>--all-namespaces</w:t>
            </w:r>
          </w:p>
        </w:tc>
      </w:tr>
      <w:tr w:rsidR="0071366A" w14:paraId="6F860073" w14:textId="77777777" w:rsidTr="00A96C12">
        <w:tc>
          <w:tcPr>
            <w:tcW w:w="2282" w:type="dxa"/>
          </w:tcPr>
          <w:p w14:paraId="4D9EB956" w14:textId="669824C6" w:rsidR="0071366A" w:rsidRDefault="0071366A" w:rsidP="00421851">
            <w:pPr>
              <w:pStyle w:val="Bodycopy"/>
              <w:rPr>
                <w:b/>
                <w:bCs/>
              </w:rPr>
            </w:pPr>
            <w:r>
              <w:rPr>
                <w:b/>
                <w:bCs/>
              </w:rPr>
              <w:t>View object in a specific namespace</w:t>
            </w:r>
          </w:p>
        </w:tc>
        <w:tc>
          <w:tcPr>
            <w:tcW w:w="5010" w:type="dxa"/>
          </w:tcPr>
          <w:p w14:paraId="09EBD9B1" w14:textId="0F6DDF5F" w:rsidR="0071366A" w:rsidRPr="00FF24B9" w:rsidRDefault="0071366A" w:rsidP="00421851">
            <w:pPr>
              <w:pStyle w:val="Bodycopy"/>
            </w:pPr>
            <w:r>
              <w:t>-</w:t>
            </w:r>
            <w:r w:rsidR="004016F9">
              <w:t>-namespace=</w:t>
            </w:r>
            <w:r w:rsidR="004016F9">
              <w:rPr>
                <w:i/>
                <w:iCs/>
              </w:rPr>
              <w:t>&lt;namespace&gt;</w:t>
            </w:r>
          </w:p>
          <w:p w14:paraId="5D39051D" w14:textId="4DC13DC8" w:rsidR="00FF24B9" w:rsidRPr="00FF24B9" w:rsidRDefault="00FF24B9" w:rsidP="00421851">
            <w:pPr>
              <w:pStyle w:val="Bodycopy"/>
            </w:pPr>
            <w:r>
              <w:t xml:space="preserve">-n </w:t>
            </w:r>
            <w:r w:rsidRPr="00FF24B9">
              <w:rPr>
                <w:i/>
                <w:iCs/>
              </w:rPr>
              <w:t>&lt;namespace&gt;</w:t>
            </w:r>
          </w:p>
        </w:tc>
      </w:tr>
      <w:tr w:rsidR="00421851" w14:paraId="0957F8ED" w14:textId="77777777" w:rsidTr="00A96C12">
        <w:tc>
          <w:tcPr>
            <w:tcW w:w="2282" w:type="dxa"/>
          </w:tcPr>
          <w:p w14:paraId="5653D426" w14:textId="4717AB87" w:rsidR="00421851" w:rsidRDefault="00421851" w:rsidP="00421851">
            <w:pPr>
              <w:pStyle w:val="Bodycopy"/>
              <w:rPr>
                <w:b/>
                <w:bCs/>
              </w:rPr>
            </w:pPr>
            <w:r>
              <w:rPr>
                <w:b/>
                <w:bCs/>
              </w:rPr>
              <w:t>View help window</w:t>
            </w:r>
          </w:p>
        </w:tc>
        <w:tc>
          <w:tcPr>
            <w:tcW w:w="5010" w:type="dxa"/>
          </w:tcPr>
          <w:p w14:paraId="68FE92F0" w14:textId="1C451B12" w:rsidR="00421851" w:rsidRDefault="00421851" w:rsidP="00421851">
            <w:pPr>
              <w:pStyle w:val="Bodycopy"/>
            </w:pPr>
            <w:r>
              <w:t>kubectl help</w:t>
            </w:r>
          </w:p>
        </w:tc>
      </w:tr>
      <w:tr w:rsidR="00421851" w14:paraId="2D9E002D" w14:textId="77777777" w:rsidTr="00A96C12">
        <w:tc>
          <w:tcPr>
            <w:tcW w:w="2282" w:type="dxa"/>
          </w:tcPr>
          <w:p w14:paraId="13E2F5AD" w14:textId="48217C0B" w:rsidR="00421851" w:rsidRDefault="00421851" w:rsidP="00421851">
            <w:pPr>
              <w:pStyle w:val="Bodycopy"/>
              <w:rPr>
                <w:b/>
                <w:bCs/>
              </w:rPr>
            </w:pPr>
            <w:r>
              <w:rPr>
                <w:b/>
                <w:bCs/>
              </w:rPr>
              <w:t>Switch User</w:t>
            </w:r>
          </w:p>
        </w:tc>
        <w:tc>
          <w:tcPr>
            <w:tcW w:w="5010" w:type="dxa"/>
          </w:tcPr>
          <w:p w14:paraId="04F7B316" w14:textId="51B03209" w:rsidR="00421851" w:rsidRDefault="00421851" w:rsidP="00421851">
            <w:pPr>
              <w:pStyle w:val="Bodycopy"/>
            </w:pPr>
            <w:proofErr w:type="spellStart"/>
            <w:r>
              <w:t>su</w:t>
            </w:r>
            <w:proofErr w:type="spellEnd"/>
            <w:r>
              <w:t xml:space="preserve"> </w:t>
            </w:r>
            <w:r w:rsidRPr="00E87028">
              <w:rPr>
                <w:i/>
                <w:iCs/>
              </w:rPr>
              <w:t>&lt;username&gt;</w:t>
            </w:r>
          </w:p>
        </w:tc>
      </w:tr>
      <w:tr w:rsidR="00421851" w14:paraId="62768A4C" w14:textId="77777777" w:rsidTr="00A96C12">
        <w:tc>
          <w:tcPr>
            <w:tcW w:w="2282" w:type="dxa"/>
          </w:tcPr>
          <w:p w14:paraId="2B60A693" w14:textId="175E8768" w:rsidR="00421851" w:rsidRDefault="00421851" w:rsidP="00421851">
            <w:pPr>
              <w:pStyle w:val="Bodycopy"/>
              <w:rPr>
                <w:b/>
                <w:bCs/>
              </w:rPr>
            </w:pPr>
            <w:r>
              <w:rPr>
                <w:b/>
                <w:bCs/>
              </w:rPr>
              <w:t>Run in privilege mode</w:t>
            </w:r>
          </w:p>
        </w:tc>
        <w:tc>
          <w:tcPr>
            <w:tcW w:w="5010" w:type="dxa"/>
          </w:tcPr>
          <w:p w14:paraId="35E30D00" w14:textId="17EAD48B" w:rsidR="00421851" w:rsidRDefault="00421851" w:rsidP="00421851">
            <w:pPr>
              <w:pStyle w:val="Bodycopy"/>
            </w:pPr>
            <w:proofErr w:type="spellStart"/>
            <w:r>
              <w:t>sudo</w:t>
            </w:r>
            <w:proofErr w:type="spellEnd"/>
            <w:r>
              <w:t xml:space="preserve"> </w:t>
            </w:r>
            <w:r w:rsidRPr="00E87028">
              <w:rPr>
                <w:i/>
                <w:iCs/>
              </w:rPr>
              <w:t>&lt;command&gt;</w:t>
            </w:r>
          </w:p>
        </w:tc>
      </w:tr>
      <w:tr w:rsidR="00421851" w14:paraId="56FE1181" w14:textId="77777777" w:rsidTr="00A96C12">
        <w:tc>
          <w:tcPr>
            <w:tcW w:w="2282" w:type="dxa"/>
          </w:tcPr>
          <w:p w14:paraId="0612DD2A" w14:textId="1EF96DDB" w:rsidR="00421851" w:rsidRDefault="00421851" w:rsidP="00421851">
            <w:pPr>
              <w:pStyle w:val="Bodycopy"/>
              <w:rPr>
                <w:b/>
                <w:bCs/>
              </w:rPr>
            </w:pPr>
            <w:r>
              <w:rPr>
                <w:b/>
                <w:bCs/>
              </w:rPr>
              <w:t>Unix Text Editor</w:t>
            </w:r>
          </w:p>
        </w:tc>
        <w:tc>
          <w:tcPr>
            <w:tcW w:w="5010" w:type="dxa"/>
          </w:tcPr>
          <w:p w14:paraId="1CBB42CA" w14:textId="3478DCF2" w:rsidR="00421851" w:rsidRDefault="00421851" w:rsidP="00421851">
            <w:pPr>
              <w:pStyle w:val="Bodycopy"/>
            </w:pPr>
            <w:r>
              <w:t xml:space="preserve">vim </w:t>
            </w:r>
            <w:r w:rsidRPr="00E87028">
              <w:rPr>
                <w:i/>
                <w:iCs/>
              </w:rPr>
              <w:t>&lt;filename&gt;</w:t>
            </w:r>
          </w:p>
        </w:tc>
      </w:tr>
      <w:tr w:rsidR="00421851" w14:paraId="0ED438A1" w14:textId="77777777" w:rsidTr="00A96C12">
        <w:tc>
          <w:tcPr>
            <w:tcW w:w="2282" w:type="dxa"/>
          </w:tcPr>
          <w:p w14:paraId="75F47E1A" w14:textId="63DA21B3" w:rsidR="00421851" w:rsidRDefault="00421851" w:rsidP="00421851">
            <w:pPr>
              <w:pStyle w:val="Bodycopy"/>
              <w:rPr>
                <w:b/>
                <w:bCs/>
              </w:rPr>
            </w:pPr>
            <w:r>
              <w:rPr>
                <w:b/>
                <w:bCs/>
              </w:rPr>
              <w:t>Navigating between directory</w:t>
            </w:r>
          </w:p>
        </w:tc>
        <w:tc>
          <w:tcPr>
            <w:tcW w:w="5010" w:type="dxa"/>
          </w:tcPr>
          <w:p w14:paraId="3F9694B8" w14:textId="6A5966ED" w:rsidR="00421851" w:rsidRDefault="00421851" w:rsidP="00421851">
            <w:pPr>
              <w:pStyle w:val="Bodycopy"/>
            </w:pPr>
            <w:r>
              <w:t>cd</w:t>
            </w:r>
            <w:proofErr w:type="gramStart"/>
            <w:r>
              <w:t xml:space="preserve"> </w:t>
            </w:r>
            <w:r w:rsidR="009C67B7">
              <w:t>..</w:t>
            </w:r>
            <w:proofErr w:type="gramEnd"/>
            <w:r>
              <w:t xml:space="preserve"> or cd</w:t>
            </w:r>
          </w:p>
        </w:tc>
      </w:tr>
      <w:tr w:rsidR="00421851" w14:paraId="008859AD" w14:textId="77777777" w:rsidTr="00A96C12">
        <w:tc>
          <w:tcPr>
            <w:tcW w:w="2282" w:type="dxa"/>
          </w:tcPr>
          <w:p w14:paraId="6A383F79" w14:textId="6551DC64" w:rsidR="00421851" w:rsidRDefault="00421851" w:rsidP="00421851">
            <w:pPr>
              <w:pStyle w:val="Bodycopy"/>
              <w:rPr>
                <w:b/>
                <w:bCs/>
              </w:rPr>
            </w:pPr>
            <w:r>
              <w:rPr>
                <w:b/>
                <w:bCs/>
              </w:rPr>
              <w:t>View directory</w:t>
            </w:r>
          </w:p>
        </w:tc>
        <w:tc>
          <w:tcPr>
            <w:tcW w:w="5010" w:type="dxa"/>
          </w:tcPr>
          <w:p w14:paraId="0AE7FAAC" w14:textId="39B0BA3F" w:rsidR="00421851" w:rsidRDefault="00421851" w:rsidP="00421851">
            <w:pPr>
              <w:pStyle w:val="Bodycopy"/>
            </w:pPr>
            <w:r>
              <w:t>ls</w:t>
            </w:r>
          </w:p>
        </w:tc>
      </w:tr>
      <w:tr w:rsidR="00421851" w14:paraId="5577584D" w14:textId="77777777" w:rsidTr="00A96C12">
        <w:tc>
          <w:tcPr>
            <w:tcW w:w="2282" w:type="dxa"/>
          </w:tcPr>
          <w:p w14:paraId="4EB61DCD" w14:textId="6E84724B" w:rsidR="00421851" w:rsidRDefault="00421851" w:rsidP="00421851">
            <w:pPr>
              <w:pStyle w:val="Bodycopy"/>
              <w:rPr>
                <w:b/>
                <w:bCs/>
              </w:rPr>
            </w:pPr>
            <w:r>
              <w:rPr>
                <w:b/>
                <w:bCs/>
              </w:rPr>
              <w:t>Clear screen</w:t>
            </w:r>
          </w:p>
        </w:tc>
        <w:tc>
          <w:tcPr>
            <w:tcW w:w="5010" w:type="dxa"/>
          </w:tcPr>
          <w:p w14:paraId="3BA21E76" w14:textId="66F727BB" w:rsidR="00421851" w:rsidRDefault="00421851" w:rsidP="00421851">
            <w:pPr>
              <w:pStyle w:val="Bodycopy"/>
            </w:pPr>
            <w:r>
              <w:t>clear</w:t>
            </w:r>
          </w:p>
        </w:tc>
      </w:tr>
      <w:tr w:rsidR="00421851" w14:paraId="6E211F4C" w14:textId="77777777" w:rsidTr="00A96C12">
        <w:tc>
          <w:tcPr>
            <w:tcW w:w="2282" w:type="dxa"/>
          </w:tcPr>
          <w:p w14:paraId="629598D7" w14:textId="3D69A2CA" w:rsidR="00421851" w:rsidRDefault="00421851" w:rsidP="00421851">
            <w:pPr>
              <w:pStyle w:val="Bodycopy"/>
              <w:rPr>
                <w:b/>
                <w:bCs/>
              </w:rPr>
            </w:pPr>
            <w:r>
              <w:rPr>
                <w:b/>
                <w:bCs/>
              </w:rPr>
              <w:t>Backup file</w:t>
            </w:r>
          </w:p>
        </w:tc>
        <w:tc>
          <w:tcPr>
            <w:tcW w:w="5010" w:type="dxa"/>
          </w:tcPr>
          <w:p w14:paraId="201559C2" w14:textId="5C5D9AE5" w:rsidR="00421851" w:rsidRDefault="00421851" w:rsidP="00421851">
            <w:pPr>
              <w:pStyle w:val="Bodycopy"/>
            </w:pPr>
            <w:r>
              <w:t xml:space="preserve">cp </w:t>
            </w:r>
            <w:r w:rsidRPr="00E87028">
              <w:rPr>
                <w:i/>
                <w:iCs/>
              </w:rPr>
              <w:t>&lt;source file&gt; &lt;destination file&gt;</w:t>
            </w:r>
          </w:p>
        </w:tc>
      </w:tr>
    </w:tbl>
    <w:p w14:paraId="7A52D8E5" w14:textId="77777777" w:rsidR="00432871" w:rsidRPr="00432871" w:rsidRDefault="00432871" w:rsidP="00432871">
      <w:pPr>
        <w:pStyle w:val="Bodycopy"/>
      </w:pPr>
    </w:p>
    <w:p w14:paraId="495F094C" w14:textId="1DD179E9" w:rsidR="002E7934" w:rsidRDefault="002E7934" w:rsidP="00211FBB">
      <w:pPr>
        <w:pStyle w:val="Heading1"/>
        <w:keepNext w:val="0"/>
        <w:pageBreakBefore/>
      </w:pPr>
      <w:bookmarkStart w:id="3" w:name="_Toc113826041"/>
      <w:r>
        <w:lastRenderedPageBreak/>
        <w:t>LAB INTRODUCTION</w:t>
      </w:r>
      <w:bookmarkEnd w:id="3"/>
    </w:p>
    <w:tbl>
      <w:tblPr>
        <w:tblStyle w:val="TableGrid"/>
        <w:tblW w:w="9500" w:type="dxa"/>
        <w:tblInd w:w="-2127" w:type="dxa"/>
        <w:tblLook w:val="04A0" w:firstRow="1" w:lastRow="0" w:firstColumn="1" w:lastColumn="0" w:noHBand="0" w:noVBand="1"/>
      </w:tblPr>
      <w:tblGrid>
        <w:gridCol w:w="2120"/>
        <w:gridCol w:w="7380"/>
      </w:tblGrid>
      <w:tr w:rsidR="002E7934" w14:paraId="22055977" w14:textId="77777777" w:rsidTr="009564CC">
        <w:tc>
          <w:tcPr>
            <w:tcW w:w="2704" w:type="dxa"/>
          </w:tcPr>
          <w:p w14:paraId="6A73E844" w14:textId="1E7F7689" w:rsidR="002E7934" w:rsidRPr="00E957A2" w:rsidRDefault="009012FC" w:rsidP="00A96C12">
            <w:pPr>
              <w:pStyle w:val="Bodycopy"/>
              <w:rPr>
                <w:b/>
                <w:bCs/>
              </w:rPr>
            </w:pPr>
            <w:r>
              <w:rPr>
                <w:b/>
                <w:bCs/>
              </w:rPr>
              <w:t>Starting the lab</w:t>
            </w:r>
          </w:p>
        </w:tc>
        <w:tc>
          <w:tcPr>
            <w:tcW w:w="6796" w:type="dxa"/>
          </w:tcPr>
          <w:p w14:paraId="7BA2723C" w14:textId="6778928F" w:rsidR="002E7934" w:rsidRDefault="00751EA3" w:rsidP="00A96C12">
            <w:pPr>
              <w:pStyle w:val="Bodycopy"/>
            </w:pPr>
            <w:r w:rsidRPr="00751EA3">
              <w:rPr>
                <w:noProof/>
              </w:rPr>
              <w:drawing>
                <wp:inline distT="0" distB="0" distL="0" distR="0" wp14:anchorId="179B59BC" wp14:editId="3DCE3659">
                  <wp:extent cx="4681855" cy="20701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1855" cy="2070100"/>
                          </a:xfrm>
                          <a:prstGeom prst="rect">
                            <a:avLst/>
                          </a:prstGeom>
                        </pic:spPr>
                      </pic:pic>
                    </a:graphicData>
                  </a:graphic>
                </wp:inline>
              </w:drawing>
            </w:r>
          </w:p>
        </w:tc>
      </w:tr>
      <w:tr w:rsidR="00C961A7" w14:paraId="3AB19B7C" w14:textId="77777777" w:rsidTr="009564CC">
        <w:tc>
          <w:tcPr>
            <w:tcW w:w="2704" w:type="dxa"/>
          </w:tcPr>
          <w:p w14:paraId="05D9A24F" w14:textId="77777777" w:rsidR="00C961A7" w:rsidRDefault="00C961A7" w:rsidP="00A96C12">
            <w:pPr>
              <w:pStyle w:val="Bodycopy"/>
              <w:rPr>
                <w:b/>
                <w:bCs/>
              </w:rPr>
            </w:pPr>
          </w:p>
        </w:tc>
        <w:tc>
          <w:tcPr>
            <w:tcW w:w="6796" w:type="dxa"/>
          </w:tcPr>
          <w:p w14:paraId="09346920" w14:textId="67924DAE" w:rsidR="00C961A7" w:rsidRPr="00751EA3" w:rsidRDefault="00C961A7" w:rsidP="00A96C12">
            <w:pPr>
              <w:pStyle w:val="Bodycopy"/>
            </w:pPr>
            <w:r w:rsidRPr="00C961A7">
              <w:rPr>
                <w:noProof/>
              </w:rPr>
              <w:drawing>
                <wp:inline distT="0" distB="0" distL="0" distR="0" wp14:anchorId="72BAEBD2" wp14:editId="07F5BF71">
                  <wp:extent cx="4681855" cy="6096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1855" cy="609600"/>
                          </a:xfrm>
                          <a:prstGeom prst="rect">
                            <a:avLst/>
                          </a:prstGeom>
                        </pic:spPr>
                      </pic:pic>
                    </a:graphicData>
                  </a:graphic>
                </wp:inline>
              </w:drawing>
            </w:r>
          </w:p>
        </w:tc>
      </w:tr>
      <w:tr w:rsidR="002E7934" w14:paraId="5FF9E627" w14:textId="77777777" w:rsidTr="009564CC">
        <w:tc>
          <w:tcPr>
            <w:tcW w:w="2704" w:type="dxa"/>
          </w:tcPr>
          <w:p w14:paraId="4245F2D6" w14:textId="7C93BCD2" w:rsidR="002E7934" w:rsidRPr="00E957A2" w:rsidRDefault="00BE5C7F" w:rsidP="00A96C12">
            <w:pPr>
              <w:pStyle w:val="Bodycopy"/>
              <w:rPr>
                <w:b/>
                <w:bCs/>
              </w:rPr>
            </w:pPr>
            <w:r>
              <w:rPr>
                <w:b/>
                <w:bCs/>
              </w:rPr>
              <w:t>Wait for the lab to spin up</w:t>
            </w:r>
          </w:p>
        </w:tc>
        <w:tc>
          <w:tcPr>
            <w:tcW w:w="6796" w:type="dxa"/>
          </w:tcPr>
          <w:p w14:paraId="55FE8B72" w14:textId="01927A99" w:rsidR="002E7934" w:rsidRDefault="00181347" w:rsidP="00A96C12">
            <w:pPr>
              <w:pStyle w:val="Bodycopy"/>
            </w:pPr>
            <w:r>
              <w:t>If color is yellow</w:t>
            </w:r>
            <w:r w:rsidR="000A6B4D">
              <w:t>,</w:t>
            </w:r>
            <w:r>
              <w:t xml:space="preserve"> wait. </w:t>
            </w:r>
            <w:r w:rsidR="00487EC7">
              <w:t xml:space="preserve">As the lab will differ in bootup time, Presenter will share the lab bootup time. </w:t>
            </w:r>
          </w:p>
          <w:p w14:paraId="1081D5F6" w14:textId="612682BE" w:rsidR="00181347" w:rsidRDefault="00217DB9" w:rsidP="00A96C12">
            <w:pPr>
              <w:pStyle w:val="Bodycopy"/>
            </w:pPr>
            <w:r w:rsidRPr="00217DB9">
              <w:rPr>
                <w:noProof/>
              </w:rPr>
              <w:drawing>
                <wp:inline distT="0" distB="0" distL="0" distR="0" wp14:anchorId="1D7290D6" wp14:editId="4F2B251A">
                  <wp:extent cx="4681855" cy="216344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1855" cy="2163445"/>
                          </a:xfrm>
                          <a:prstGeom prst="rect">
                            <a:avLst/>
                          </a:prstGeom>
                        </pic:spPr>
                      </pic:pic>
                    </a:graphicData>
                  </a:graphic>
                </wp:inline>
              </w:drawing>
            </w:r>
          </w:p>
        </w:tc>
      </w:tr>
      <w:tr w:rsidR="002E7934" w14:paraId="6D86D52F" w14:textId="77777777" w:rsidTr="009564CC">
        <w:tc>
          <w:tcPr>
            <w:tcW w:w="2704" w:type="dxa"/>
          </w:tcPr>
          <w:p w14:paraId="10FF5152" w14:textId="6D8808EB" w:rsidR="002E7934" w:rsidRDefault="009564CC" w:rsidP="00A96C12">
            <w:pPr>
              <w:pStyle w:val="Bodycopy"/>
              <w:rPr>
                <w:b/>
                <w:bCs/>
              </w:rPr>
            </w:pPr>
            <w:r>
              <w:rPr>
                <w:b/>
                <w:bCs/>
              </w:rPr>
              <w:lastRenderedPageBreak/>
              <w:t xml:space="preserve">Accessing </w:t>
            </w:r>
            <w:r w:rsidR="001F0F58">
              <w:rPr>
                <w:b/>
                <w:bCs/>
              </w:rPr>
              <w:t>Web Shell</w:t>
            </w:r>
          </w:p>
        </w:tc>
        <w:tc>
          <w:tcPr>
            <w:tcW w:w="6796" w:type="dxa"/>
          </w:tcPr>
          <w:p w14:paraId="534980D7" w14:textId="42D63239" w:rsidR="002D1FCA" w:rsidRDefault="001F0F58" w:rsidP="00A96C12">
            <w:pPr>
              <w:pStyle w:val="Bodycopy"/>
            </w:pPr>
            <w:r>
              <w:t xml:space="preserve">Once all components are green, </w:t>
            </w:r>
            <w:r w:rsidR="002D1FCA">
              <w:t xml:space="preserve">you may start the lab. To web shell into a K8s node, click the access button and select web shell from the drop down </w:t>
            </w:r>
          </w:p>
          <w:p w14:paraId="20D725C0" w14:textId="15577DE9" w:rsidR="002D1FCA" w:rsidRDefault="00EA0019" w:rsidP="00A96C12">
            <w:pPr>
              <w:pStyle w:val="Bodycopy"/>
            </w:pPr>
            <w:r w:rsidRPr="00EA0019">
              <w:rPr>
                <w:noProof/>
              </w:rPr>
              <w:drawing>
                <wp:inline distT="0" distB="0" distL="0" distR="0" wp14:anchorId="5886028C" wp14:editId="281CA9D3">
                  <wp:extent cx="4681855" cy="30734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1855" cy="3073400"/>
                          </a:xfrm>
                          <a:prstGeom prst="rect">
                            <a:avLst/>
                          </a:prstGeom>
                        </pic:spPr>
                      </pic:pic>
                    </a:graphicData>
                  </a:graphic>
                </wp:inline>
              </w:drawing>
            </w:r>
          </w:p>
          <w:p w14:paraId="714B83F8" w14:textId="67AF6904" w:rsidR="001D132D" w:rsidRDefault="001D132D" w:rsidP="00A96C12">
            <w:pPr>
              <w:pStyle w:val="Bodycopy"/>
            </w:pPr>
            <w:r>
              <w:t xml:space="preserve">Access the </w:t>
            </w:r>
            <w:r w:rsidRPr="009B1A8F">
              <w:rPr>
                <w:b/>
                <w:bCs/>
              </w:rPr>
              <w:t>master no</w:t>
            </w:r>
            <w:r w:rsidR="009B1A8F" w:rsidRPr="009B1A8F">
              <w:rPr>
                <w:b/>
                <w:bCs/>
              </w:rPr>
              <w:t>de</w:t>
            </w:r>
            <w:r w:rsidR="009B1A8F">
              <w:t xml:space="preserve"> of the K8s cluster through web shell, </w:t>
            </w:r>
            <w:r w:rsidR="00795A8E">
              <w:t xml:space="preserve">key in command below to </w:t>
            </w:r>
            <w:r w:rsidR="003A38FE">
              <w:t>switch user to ubuntu</w:t>
            </w:r>
          </w:p>
          <w:p w14:paraId="7FFB14A6" w14:textId="77777777" w:rsidR="002D1FCA" w:rsidRDefault="009B1A8F" w:rsidP="007B5C92">
            <w:pPr>
              <w:pStyle w:val="Bodycopy"/>
            </w:pPr>
            <w:r w:rsidRPr="009B1A8F">
              <w:rPr>
                <w:noProof/>
              </w:rPr>
              <w:drawing>
                <wp:inline distT="0" distB="0" distL="0" distR="0" wp14:anchorId="1BA604E1" wp14:editId="6F99237C">
                  <wp:extent cx="2874873" cy="635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4124" cy="641854"/>
                          </a:xfrm>
                          <a:prstGeom prst="rect">
                            <a:avLst/>
                          </a:prstGeom>
                        </pic:spPr>
                      </pic:pic>
                    </a:graphicData>
                  </a:graphic>
                </wp:inline>
              </w:drawing>
            </w:r>
          </w:p>
          <w:p w14:paraId="054A2F0F" w14:textId="77777777" w:rsidR="003A38FE" w:rsidRDefault="003A38FE" w:rsidP="003A38FE">
            <w:pPr>
              <w:pStyle w:val="Bodycopy"/>
            </w:pPr>
            <w:r>
              <w:t>change the directory to home directory instead of root directory, issue command below</w:t>
            </w:r>
          </w:p>
          <w:p w14:paraId="09FBF5F8" w14:textId="77777777" w:rsidR="003A38FE" w:rsidRDefault="003A38FE" w:rsidP="003A38FE">
            <w:pPr>
              <w:pStyle w:val="Bodycopy"/>
            </w:pPr>
            <w:r>
              <w:t>cd ~</w:t>
            </w:r>
          </w:p>
          <w:p w14:paraId="2217E251" w14:textId="77777777" w:rsidR="003A38FE" w:rsidRDefault="003A38FE" w:rsidP="003A38FE">
            <w:pPr>
              <w:pStyle w:val="Bodycopy"/>
            </w:pPr>
            <w:r>
              <w:t xml:space="preserve">You will find few </w:t>
            </w:r>
            <w:proofErr w:type="spellStart"/>
            <w:r>
              <w:t>yaml</w:t>
            </w:r>
            <w:proofErr w:type="spellEnd"/>
            <w:r>
              <w:t xml:space="preserve"> files listed in home directory, issue command below</w:t>
            </w:r>
          </w:p>
          <w:p w14:paraId="2DDF6087" w14:textId="09521240" w:rsidR="009B1A8F" w:rsidRDefault="003A38FE" w:rsidP="003A38FE">
            <w:pPr>
              <w:pStyle w:val="Bodycopy"/>
            </w:pPr>
            <w:r>
              <w:t>ls</w:t>
            </w:r>
          </w:p>
        </w:tc>
      </w:tr>
    </w:tbl>
    <w:p w14:paraId="0B1789D4" w14:textId="3A1FB6D7" w:rsidR="002E7934" w:rsidRPr="002E7934" w:rsidRDefault="002E7934" w:rsidP="002E7934">
      <w:pPr>
        <w:pStyle w:val="Bodycopy"/>
      </w:pPr>
    </w:p>
    <w:p w14:paraId="4AD70D90" w14:textId="19B82B3A" w:rsidR="003C37A0" w:rsidRDefault="008D145C" w:rsidP="00211FBB">
      <w:pPr>
        <w:pStyle w:val="Heading1"/>
        <w:keepNext w:val="0"/>
        <w:pageBreakBefore/>
      </w:pPr>
      <w:bookmarkStart w:id="4" w:name="_Toc113826042"/>
      <w:r>
        <w:lastRenderedPageBreak/>
        <w:t>Kube</w:t>
      </w:r>
      <w:r w:rsidR="00F76BBA">
        <w:t>r</w:t>
      </w:r>
      <w:r>
        <w:t xml:space="preserve">netes </w:t>
      </w:r>
      <w:r w:rsidR="00C1708A">
        <w:t>Basics</w:t>
      </w:r>
      <w:bookmarkEnd w:id="4"/>
    </w:p>
    <w:p w14:paraId="7A7BDF25" w14:textId="4C27F5E0" w:rsidR="000E739A" w:rsidRDefault="008D145C" w:rsidP="000E739A">
      <w:pPr>
        <w:pStyle w:val="Heading2"/>
      </w:pPr>
      <w:bookmarkStart w:id="5" w:name="_Toc113826043"/>
      <w:r>
        <w:t>Lab 1</w:t>
      </w:r>
      <w:r w:rsidR="000E739A">
        <w:t>.1</w:t>
      </w:r>
      <w:r w:rsidR="00A42E30">
        <w:t xml:space="preserve"> – </w:t>
      </w:r>
      <w:r w:rsidR="001633BC">
        <w:t>kubectl</w:t>
      </w:r>
      <w:r w:rsidR="00A42E30">
        <w:t xml:space="preserve"> &amp; kubeconfig</w:t>
      </w:r>
      <w:bookmarkEnd w:id="5"/>
    </w:p>
    <w:tbl>
      <w:tblPr>
        <w:tblStyle w:val="TableGrid"/>
        <w:tblW w:w="7292" w:type="dxa"/>
        <w:tblLook w:val="04A0" w:firstRow="1" w:lastRow="0" w:firstColumn="1" w:lastColumn="0" w:noHBand="0" w:noVBand="1"/>
      </w:tblPr>
      <w:tblGrid>
        <w:gridCol w:w="1307"/>
        <w:gridCol w:w="5985"/>
      </w:tblGrid>
      <w:tr w:rsidR="002D5BCD" w14:paraId="54B30B0A" w14:textId="77777777" w:rsidTr="639A9458">
        <w:tc>
          <w:tcPr>
            <w:tcW w:w="2282" w:type="dxa"/>
          </w:tcPr>
          <w:p w14:paraId="4390920C" w14:textId="77777777" w:rsidR="002D5BCD" w:rsidRPr="00E957A2" w:rsidRDefault="002D5BCD" w:rsidP="00E11FBC">
            <w:pPr>
              <w:pStyle w:val="Bodycopy"/>
              <w:rPr>
                <w:b/>
                <w:bCs/>
              </w:rPr>
            </w:pPr>
            <w:r w:rsidRPr="00E957A2">
              <w:rPr>
                <w:b/>
                <w:bCs/>
              </w:rPr>
              <w:t>Objective</w:t>
            </w:r>
          </w:p>
        </w:tc>
        <w:tc>
          <w:tcPr>
            <w:tcW w:w="5010" w:type="dxa"/>
          </w:tcPr>
          <w:p w14:paraId="1C3FBFF0" w14:textId="2F9F38E2" w:rsidR="002D5BCD" w:rsidRDefault="002D5BCD" w:rsidP="00E11FBC">
            <w:pPr>
              <w:pStyle w:val="Bodycopy"/>
            </w:pPr>
            <w:r>
              <w:t>Organizing cluster access</w:t>
            </w:r>
          </w:p>
        </w:tc>
      </w:tr>
      <w:tr w:rsidR="002D5BCD" w14:paraId="280858FA" w14:textId="77777777" w:rsidTr="639A9458">
        <w:tc>
          <w:tcPr>
            <w:tcW w:w="2282" w:type="dxa"/>
          </w:tcPr>
          <w:p w14:paraId="73BB68F4" w14:textId="77777777" w:rsidR="002D5BCD" w:rsidRPr="00E957A2" w:rsidRDefault="002D5BCD" w:rsidP="00E11FBC">
            <w:pPr>
              <w:pStyle w:val="Bodycopy"/>
              <w:rPr>
                <w:b/>
                <w:bCs/>
              </w:rPr>
            </w:pPr>
            <w:r w:rsidRPr="00E957A2">
              <w:rPr>
                <w:b/>
                <w:bCs/>
              </w:rPr>
              <w:t>Estimated Completion Time</w:t>
            </w:r>
          </w:p>
        </w:tc>
        <w:tc>
          <w:tcPr>
            <w:tcW w:w="5010" w:type="dxa"/>
          </w:tcPr>
          <w:p w14:paraId="77B64F2D" w14:textId="46706452" w:rsidR="002D5BCD" w:rsidRDefault="002D5BCD" w:rsidP="00E11FBC">
            <w:pPr>
              <w:pStyle w:val="Bodycopy"/>
            </w:pPr>
            <w:r>
              <w:t>1-2 mins</w:t>
            </w:r>
          </w:p>
        </w:tc>
      </w:tr>
      <w:tr w:rsidR="002D5BCD" w14:paraId="1EC442BD" w14:textId="77777777" w:rsidTr="639A9458">
        <w:tc>
          <w:tcPr>
            <w:tcW w:w="2282" w:type="dxa"/>
          </w:tcPr>
          <w:p w14:paraId="634A2A63" w14:textId="77777777" w:rsidR="002D5BCD" w:rsidRPr="00E957A2" w:rsidRDefault="002D5BCD" w:rsidP="00E11FBC">
            <w:pPr>
              <w:pStyle w:val="Bodycopy"/>
              <w:rPr>
                <w:b/>
                <w:bCs/>
              </w:rPr>
            </w:pPr>
            <w:r w:rsidRPr="00E957A2">
              <w:rPr>
                <w:b/>
                <w:bCs/>
              </w:rPr>
              <w:t>Pre-requisite</w:t>
            </w:r>
          </w:p>
        </w:tc>
        <w:tc>
          <w:tcPr>
            <w:tcW w:w="5010" w:type="dxa"/>
          </w:tcPr>
          <w:p w14:paraId="2F490151" w14:textId="77777777" w:rsidR="002D5BCD" w:rsidRDefault="002D5BCD" w:rsidP="00E11FBC">
            <w:pPr>
              <w:pStyle w:val="Bodycopy"/>
            </w:pPr>
            <w:r>
              <w:t>-</w:t>
            </w:r>
          </w:p>
        </w:tc>
      </w:tr>
      <w:tr w:rsidR="002D5BCD" w14:paraId="54376863" w14:textId="77777777" w:rsidTr="639A9458">
        <w:tc>
          <w:tcPr>
            <w:tcW w:w="2282" w:type="dxa"/>
          </w:tcPr>
          <w:p w14:paraId="6A411CFB" w14:textId="77777777" w:rsidR="002D5BCD" w:rsidRPr="00E957A2" w:rsidRDefault="002D5BCD" w:rsidP="00E11FBC">
            <w:pPr>
              <w:pStyle w:val="Bodycopy"/>
              <w:rPr>
                <w:b/>
                <w:bCs/>
              </w:rPr>
            </w:pPr>
            <w:r w:rsidRPr="00E957A2">
              <w:rPr>
                <w:b/>
                <w:bCs/>
              </w:rPr>
              <w:t>Steps</w:t>
            </w:r>
          </w:p>
        </w:tc>
        <w:tc>
          <w:tcPr>
            <w:tcW w:w="5010" w:type="dxa"/>
          </w:tcPr>
          <w:p w14:paraId="1045756F" w14:textId="5E717108" w:rsidR="00856F5A" w:rsidRDefault="002D5BCD" w:rsidP="00E11FBC">
            <w:pPr>
              <w:pStyle w:val="Bodycopy"/>
            </w:pPr>
            <w:r>
              <w:t>On the K8 Control Plane, execute the following command</w:t>
            </w:r>
            <w:r w:rsidR="0072344F">
              <w:t xml:space="preserve">s. </w:t>
            </w:r>
            <w:r w:rsidR="00856F5A">
              <w:t xml:space="preserve">The following commands are to retrieve the </w:t>
            </w:r>
            <w:r w:rsidR="00856F5A" w:rsidRPr="0072344F">
              <w:rPr>
                <w:b/>
                <w:bCs/>
              </w:rPr>
              <w:t>nodes</w:t>
            </w:r>
            <w:r w:rsidR="00856F5A">
              <w:t xml:space="preserve"> and </w:t>
            </w:r>
            <w:r w:rsidR="00856F5A" w:rsidRPr="0072344F">
              <w:rPr>
                <w:b/>
                <w:bCs/>
              </w:rPr>
              <w:t>pods</w:t>
            </w:r>
            <w:r w:rsidR="00856F5A">
              <w:t xml:space="preserve"> available within the </w:t>
            </w:r>
            <w:r w:rsidR="0072344F">
              <w:t>cluster.</w:t>
            </w:r>
          </w:p>
          <w:p w14:paraId="27C9F1D2" w14:textId="2D0467FB" w:rsidR="002D5BCD" w:rsidRDefault="0039041B" w:rsidP="00E11FBC">
            <w:pPr>
              <w:pStyle w:val="Code"/>
            </w:pPr>
            <w:r>
              <w:t xml:space="preserve">kubectl get </w:t>
            </w:r>
            <w:r w:rsidR="002D5BCD">
              <w:t xml:space="preserve">nodes </w:t>
            </w:r>
          </w:p>
          <w:p w14:paraId="6C2E2EA5" w14:textId="77777777" w:rsidR="002D5BCD" w:rsidRDefault="002D5BCD" w:rsidP="00E11FBC">
            <w:pPr>
              <w:pStyle w:val="Code"/>
            </w:pPr>
            <w:r>
              <w:t xml:space="preserve">kubectl get nodes -o wide </w:t>
            </w:r>
          </w:p>
          <w:p w14:paraId="42C050F9" w14:textId="77777777" w:rsidR="00B05E0D" w:rsidRDefault="00B05E0D" w:rsidP="00B05E0D">
            <w:pPr>
              <w:pStyle w:val="Code"/>
            </w:pPr>
            <w:r>
              <w:t>kubectl get pods</w:t>
            </w:r>
          </w:p>
          <w:p w14:paraId="5C376555" w14:textId="37708BBC" w:rsidR="00B05E0D" w:rsidRDefault="00B05E0D" w:rsidP="00E11FBC">
            <w:pPr>
              <w:pStyle w:val="Code"/>
            </w:pPr>
            <w:r>
              <w:t>kubectl get pods -o wide</w:t>
            </w:r>
          </w:p>
        </w:tc>
      </w:tr>
      <w:tr w:rsidR="002D5BCD" w14:paraId="05E9FAAE" w14:textId="77777777" w:rsidTr="639A9458">
        <w:tc>
          <w:tcPr>
            <w:tcW w:w="2282" w:type="dxa"/>
          </w:tcPr>
          <w:p w14:paraId="79977EB2" w14:textId="77777777" w:rsidR="002D5BCD" w:rsidRDefault="002D5BCD" w:rsidP="00E11FBC">
            <w:pPr>
              <w:pStyle w:val="Bodycopy"/>
              <w:rPr>
                <w:b/>
                <w:bCs/>
              </w:rPr>
            </w:pPr>
            <w:r w:rsidRPr="00E957A2">
              <w:rPr>
                <w:b/>
                <w:bCs/>
              </w:rPr>
              <w:t>References</w:t>
            </w:r>
          </w:p>
          <w:p w14:paraId="6CAC7721" w14:textId="752DD028" w:rsidR="00B05E0D" w:rsidRPr="00E957A2" w:rsidRDefault="00B05E0D" w:rsidP="00E11FBC">
            <w:pPr>
              <w:pStyle w:val="Bodycopy"/>
              <w:rPr>
                <w:b/>
                <w:bCs/>
              </w:rPr>
            </w:pPr>
          </w:p>
        </w:tc>
        <w:tc>
          <w:tcPr>
            <w:tcW w:w="5010" w:type="dxa"/>
          </w:tcPr>
          <w:p w14:paraId="079E681E" w14:textId="7D304C84" w:rsidR="002D5BCD" w:rsidRDefault="51F15701" w:rsidP="00E11FBC">
            <w:pPr>
              <w:pStyle w:val="Bodycopy"/>
            </w:pPr>
            <w:r>
              <w:rPr>
                <w:noProof/>
              </w:rPr>
              <w:drawing>
                <wp:inline distT="0" distB="0" distL="0" distR="0" wp14:anchorId="7E07A6F0" wp14:editId="09943721">
                  <wp:extent cx="2809875" cy="619125"/>
                  <wp:effectExtent l="0" t="0" r="0" b="0"/>
                  <wp:docPr id="398677139" name="Picture 39867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677139"/>
                          <pic:cNvPicPr/>
                        </pic:nvPicPr>
                        <pic:blipFill>
                          <a:blip r:embed="rId21">
                            <a:extLst>
                              <a:ext uri="{28A0092B-C50C-407E-A947-70E740481C1C}">
                                <a14:useLocalDpi xmlns:a14="http://schemas.microsoft.com/office/drawing/2010/main" val="0"/>
                              </a:ext>
                            </a:extLst>
                          </a:blip>
                          <a:stretch>
                            <a:fillRect/>
                          </a:stretch>
                        </pic:blipFill>
                        <pic:spPr>
                          <a:xfrm>
                            <a:off x="0" y="0"/>
                            <a:ext cx="2809875" cy="619125"/>
                          </a:xfrm>
                          <a:prstGeom prst="rect">
                            <a:avLst/>
                          </a:prstGeom>
                        </pic:spPr>
                      </pic:pic>
                    </a:graphicData>
                  </a:graphic>
                </wp:inline>
              </w:drawing>
            </w:r>
          </w:p>
          <w:p w14:paraId="2F630CAC" w14:textId="39A14E9E" w:rsidR="002D5BCD" w:rsidRDefault="378189D9" w:rsidP="378189D9">
            <w:pPr>
              <w:pStyle w:val="Bodycopy"/>
              <w:rPr>
                <w:szCs w:val="17"/>
              </w:rPr>
            </w:pPr>
            <w:r>
              <w:rPr>
                <w:noProof/>
              </w:rPr>
              <w:drawing>
                <wp:inline distT="0" distB="0" distL="0" distR="0" wp14:anchorId="778CB330" wp14:editId="788C16CB">
                  <wp:extent cx="3800475" cy="322074"/>
                  <wp:effectExtent l="0" t="0" r="0" b="0"/>
                  <wp:docPr id="1642976800" name="Picture 164297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976800"/>
                          <pic:cNvPicPr/>
                        </pic:nvPicPr>
                        <pic:blipFill>
                          <a:blip r:embed="rId22">
                            <a:extLst>
                              <a:ext uri="{28A0092B-C50C-407E-A947-70E740481C1C}">
                                <a14:useLocalDpi xmlns:a14="http://schemas.microsoft.com/office/drawing/2010/main" val="0"/>
                              </a:ext>
                            </a:extLst>
                          </a:blip>
                          <a:stretch>
                            <a:fillRect/>
                          </a:stretch>
                        </pic:blipFill>
                        <pic:spPr>
                          <a:xfrm>
                            <a:off x="0" y="0"/>
                            <a:ext cx="3800475" cy="322074"/>
                          </a:xfrm>
                          <a:prstGeom prst="rect">
                            <a:avLst/>
                          </a:prstGeom>
                        </pic:spPr>
                      </pic:pic>
                    </a:graphicData>
                  </a:graphic>
                </wp:inline>
              </w:drawing>
            </w:r>
          </w:p>
        </w:tc>
      </w:tr>
    </w:tbl>
    <w:p w14:paraId="62ED4583" w14:textId="401306C4" w:rsidR="002D5BCD" w:rsidRPr="002D5BCD" w:rsidRDefault="00B05E0D" w:rsidP="002D5BCD">
      <w:pPr>
        <w:pStyle w:val="Bodycopy"/>
      </w:pPr>
      <w:r>
        <w:tab/>
        <w:t xml:space="preserve">             </w:t>
      </w:r>
      <w:r w:rsidR="00950176" w:rsidRPr="00950176">
        <w:rPr>
          <w:noProof/>
        </w:rPr>
        <w:drawing>
          <wp:inline distT="0" distB="0" distL="0" distR="0" wp14:anchorId="6CDC63E9" wp14:editId="51ED3298">
            <wp:extent cx="3789941" cy="534591"/>
            <wp:effectExtent l="0" t="0" r="0" b="0"/>
            <wp:docPr id="33" name="Picture 33"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etter&#10;&#10;Description automatically generated with low confidence"/>
                    <pic:cNvPicPr/>
                  </pic:nvPicPr>
                  <pic:blipFill>
                    <a:blip r:embed="rId23"/>
                    <a:stretch>
                      <a:fillRect/>
                    </a:stretch>
                  </pic:blipFill>
                  <pic:spPr>
                    <a:xfrm>
                      <a:off x="0" y="0"/>
                      <a:ext cx="3936894" cy="555320"/>
                    </a:xfrm>
                    <a:prstGeom prst="rect">
                      <a:avLst/>
                    </a:prstGeom>
                  </pic:spPr>
                </pic:pic>
              </a:graphicData>
            </a:graphic>
          </wp:inline>
        </w:drawing>
      </w:r>
    </w:p>
    <w:p w14:paraId="7F9D5277" w14:textId="68DF94BC" w:rsidR="000E739A" w:rsidRDefault="000E739A" w:rsidP="000E739A">
      <w:pPr>
        <w:pStyle w:val="Heading2"/>
      </w:pPr>
      <w:bookmarkStart w:id="6" w:name="_Toc113826044"/>
      <w:r>
        <w:t>LAB 1.2</w:t>
      </w:r>
      <w:r w:rsidR="00A42E30">
        <w:t xml:space="preserve"> – yaml files and pods</w:t>
      </w:r>
      <w:bookmarkEnd w:id="6"/>
    </w:p>
    <w:tbl>
      <w:tblPr>
        <w:tblStyle w:val="TableGrid"/>
        <w:tblW w:w="7294" w:type="dxa"/>
        <w:tblLook w:val="04A0" w:firstRow="1" w:lastRow="0" w:firstColumn="1" w:lastColumn="0" w:noHBand="0" w:noVBand="1"/>
      </w:tblPr>
      <w:tblGrid>
        <w:gridCol w:w="915"/>
        <w:gridCol w:w="6379"/>
      </w:tblGrid>
      <w:tr w:rsidR="00A8101A" w14:paraId="3DDCB40E" w14:textId="77777777" w:rsidTr="00A8101A">
        <w:tc>
          <w:tcPr>
            <w:tcW w:w="915" w:type="dxa"/>
          </w:tcPr>
          <w:p w14:paraId="0BEBBC65" w14:textId="77777777" w:rsidR="002D5BCD" w:rsidRPr="00E957A2" w:rsidRDefault="002D5BCD" w:rsidP="00E11FBC">
            <w:pPr>
              <w:pStyle w:val="Bodycopy"/>
              <w:rPr>
                <w:b/>
                <w:bCs/>
              </w:rPr>
            </w:pPr>
            <w:r w:rsidRPr="00E957A2">
              <w:rPr>
                <w:b/>
                <w:bCs/>
              </w:rPr>
              <w:t>Objective</w:t>
            </w:r>
          </w:p>
        </w:tc>
        <w:tc>
          <w:tcPr>
            <w:tcW w:w="6379" w:type="dxa"/>
          </w:tcPr>
          <w:p w14:paraId="6DA714FA" w14:textId="156ABB79" w:rsidR="002D5BCD" w:rsidRDefault="002D5BCD" w:rsidP="00E11FBC">
            <w:pPr>
              <w:pStyle w:val="Bodycopy"/>
            </w:pPr>
            <w:r>
              <w:t>Creating POD using YAML file</w:t>
            </w:r>
          </w:p>
        </w:tc>
      </w:tr>
      <w:tr w:rsidR="00A8101A" w14:paraId="155F43A5" w14:textId="77777777" w:rsidTr="00A8101A">
        <w:tc>
          <w:tcPr>
            <w:tcW w:w="915" w:type="dxa"/>
          </w:tcPr>
          <w:p w14:paraId="56F45307" w14:textId="77777777" w:rsidR="002D5BCD" w:rsidRPr="00E957A2" w:rsidRDefault="002D5BCD" w:rsidP="00E11FBC">
            <w:pPr>
              <w:pStyle w:val="Bodycopy"/>
              <w:rPr>
                <w:b/>
                <w:bCs/>
              </w:rPr>
            </w:pPr>
            <w:r w:rsidRPr="00E957A2">
              <w:rPr>
                <w:b/>
                <w:bCs/>
              </w:rPr>
              <w:t>Estimated Completion Time</w:t>
            </w:r>
          </w:p>
        </w:tc>
        <w:tc>
          <w:tcPr>
            <w:tcW w:w="6379" w:type="dxa"/>
          </w:tcPr>
          <w:p w14:paraId="76221A7E" w14:textId="3D03A520" w:rsidR="002D5BCD" w:rsidRDefault="006B405D" w:rsidP="00E11FBC">
            <w:pPr>
              <w:pStyle w:val="Bodycopy"/>
            </w:pPr>
            <w:r>
              <w:t>5</w:t>
            </w:r>
            <w:r w:rsidR="002D5BCD">
              <w:t xml:space="preserve"> mins</w:t>
            </w:r>
          </w:p>
        </w:tc>
      </w:tr>
      <w:tr w:rsidR="00A8101A" w14:paraId="48FD4D2C" w14:textId="77777777" w:rsidTr="00A8101A">
        <w:tc>
          <w:tcPr>
            <w:tcW w:w="915" w:type="dxa"/>
          </w:tcPr>
          <w:p w14:paraId="02B2CBC4" w14:textId="77777777" w:rsidR="002D5BCD" w:rsidRPr="00E957A2" w:rsidRDefault="002D5BCD" w:rsidP="00E11FBC">
            <w:pPr>
              <w:pStyle w:val="Bodycopy"/>
              <w:rPr>
                <w:b/>
                <w:bCs/>
              </w:rPr>
            </w:pPr>
            <w:r w:rsidRPr="00E957A2">
              <w:rPr>
                <w:b/>
                <w:bCs/>
              </w:rPr>
              <w:lastRenderedPageBreak/>
              <w:t>Pre-requisite</w:t>
            </w:r>
          </w:p>
        </w:tc>
        <w:tc>
          <w:tcPr>
            <w:tcW w:w="6379" w:type="dxa"/>
          </w:tcPr>
          <w:p w14:paraId="203FC1DF" w14:textId="3C1E64AF" w:rsidR="002D5BCD" w:rsidRDefault="002D5BCD" w:rsidP="00E11FBC">
            <w:pPr>
              <w:pStyle w:val="Bodycopy"/>
            </w:pPr>
          </w:p>
        </w:tc>
      </w:tr>
      <w:tr w:rsidR="00A8101A" w14:paraId="4499C7EE" w14:textId="77777777" w:rsidTr="00A8101A">
        <w:tc>
          <w:tcPr>
            <w:tcW w:w="915" w:type="dxa"/>
          </w:tcPr>
          <w:p w14:paraId="38867491" w14:textId="77777777" w:rsidR="002D5BCD" w:rsidRPr="00E957A2" w:rsidRDefault="002D5BCD" w:rsidP="00E11FBC">
            <w:pPr>
              <w:pStyle w:val="Bodycopy"/>
              <w:rPr>
                <w:b/>
                <w:bCs/>
              </w:rPr>
            </w:pPr>
            <w:r w:rsidRPr="00E957A2">
              <w:rPr>
                <w:b/>
                <w:bCs/>
              </w:rPr>
              <w:lastRenderedPageBreak/>
              <w:t>Steps</w:t>
            </w:r>
          </w:p>
        </w:tc>
        <w:tc>
          <w:tcPr>
            <w:tcW w:w="6379" w:type="dxa"/>
          </w:tcPr>
          <w:p w14:paraId="00E51C95" w14:textId="26910485" w:rsidR="00DA6985" w:rsidRDefault="00DA6985" w:rsidP="00E11FBC">
            <w:pPr>
              <w:pStyle w:val="Bodycopy"/>
            </w:pPr>
            <w:proofErr w:type="spellStart"/>
            <w:r>
              <w:t>Yaml</w:t>
            </w:r>
            <w:proofErr w:type="spellEnd"/>
            <w:r>
              <w:t xml:space="preserve"> files have been uploaded and change path to /home/ubuntu </w:t>
            </w:r>
            <w:r w:rsidR="00D7669B">
              <w:t xml:space="preserve">and you will find </w:t>
            </w:r>
            <w:proofErr w:type="spellStart"/>
            <w:r w:rsidR="00D7669B">
              <w:t>yaml</w:t>
            </w:r>
            <w:proofErr w:type="spellEnd"/>
            <w:r w:rsidR="00D7669B">
              <w:t xml:space="preserve"> files as below. </w:t>
            </w:r>
          </w:p>
          <w:p w14:paraId="06B75788" w14:textId="73539392" w:rsidR="00DA6985" w:rsidRDefault="00D7669B" w:rsidP="00E11FBC">
            <w:pPr>
              <w:pStyle w:val="Bodycopy"/>
            </w:pPr>
            <w:r w:rsidRPr="00D7669B">
              <w:rPr>
                <w:noProof/>
              </w:rPr>
              <w:drawing>
                <wp:inline distT="0" distB="0" distL="0" distR="0" wp14:anchorId="685147CA" wp14:editId="75DBCF29">
                  <wp:extent cx="3818534" cy="685841"/>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5956" cy="699747"/>
                          </a:xfrm>
                          <a:prstGeom prst="rect">
                            <a:avLst/>
                          </a:prstGeom>
                        </pic:spPr>
                      </pic:pic>
                    </a:graphicData>
                  </a:graphic>
                </wp:inline>
              </w:drawing>
            </w:r>
          </w:p>
          <w:p w14:paraId="2370CAC3" w14:textId="0F18E89B" w:rsidR="007A3106" w:rsidRDefault="00C30078" w:rsidP="00E11FBC">
            <w:pPr>
              <w:pStyle w:val="Bodycopy"/>
            </w:pPr>
            <w:r>
              <w:t xml:space="preserve">Follow step 1 – 3 to define a </w:t>
            </w:r>
            <w:proofErr w:type="spellStart"/>
            <w:r>
              <w:t>yaml</w:t>
            </w:r>
            <w:proofErr w:type="spellEnd"/>
            <w:r>
              <w:t xml:space="preserve"> file and subsequently deploy it. Optionally, y</w:t>
            </w:r>
            <w:r w:rsidR="007A3106">
              <w:t>ou may skip the step 1 and 2 and proceed directly to step 3</w:t>
            </w:r>
            <w:r>
              <w:t xml:space="preserve"> </w:t>
            </w:r>
            <w:r w:rsidR="007A3106">
              <w:t xml:space="preserve">you can choose to </w:t>
            </w:r>
            <w:r>
              <w:t>deploy using the</w:t>
            </w:r>
            <w:r w:rsidR="007A3106">
              <w:t xml:space="preserve"> </w:t>
            </w:r>
            <w:proofErr w:type="spellStart"/>
            <w:r w:rsidR="007A3106">
              <w:t>yaml</w:t>
            </w:r>
            <w:proofErr w:type="spellEnd"/>
            <w:r w:rsidR="007A3106">
              <w:t xml:space="preserve"> file </w:t>
            </w:r>
            <w:r>
              <w:t>that has been uploaded on to /home/ubuntu directory.</w:t>
            </w:r>
          </w:p>
          <w:p w14:paraId="1932A184" w14:textId="7C748E1C" w:rsidR="002D5BCD" w:rsidRDefault="007A3106" w:rsidP="00E11FBC">
            <w:pPr>
              <w:pStyle w:val="Bodycopy"/>
            </w:pPr>
            <w:r w:rsidRPr="00C30078">
              <w:rPr>
                <w:b/>
                <w:bCs/>
              </w:rPr>
              <w:t>Step 1</w:t>
            </w:r>
            <w:r>
              <w:t xml:space="preserve">: </w:t>
            </w:r>
            <w:r w:rsidR="002D5BCD">
              <w:t>On the K8</w:t>
            </w:r>
            <w:r w:rsidR="00E31578">
              <w:t>s</w:t>
            </w:r>
            <w:r w:rsidR="002D5BCD">
              <w:t xml:space="preserve"> Control Plane, execute the following command</w:t>
            </w:r>
            <w:r w:rsidR="008E5079">
              <w:t>:</w:t>
            </w:r>
            <w:r w:rsidR="00A9738A" w:rsidRPr="00A9738A">
              <w:rPr>
                <w:i/>
                <w:iCs/>
              </w:rPr>
              <w:t xml:space="preserve"> [Note: do not use the same name for the </w:t>
            </w:r>
            <w:proofErr w:type="spellStart"/>
            <w:r w:rsidR="00A9738A" w:rsidRPr="00A9738A">
              <w:rPr>
                <w:i/>
                <w:iCs/>
              </w:rPr>
              <w:t>yaml</w:t>
            </w:r>
            <w:proofErr w:type="spellEnd"/>
            <w:r w:rsidR="00A9738A" w:rsidRPr="00A9738A">
              <w:rPr>
                <w:i/>
                <w:iCs/>
              </w:rPr>
              <w:t xml:space="preserve"> file that has already been created]</w:t>
            </w:r>
            <w:r w:rsidR="008E5079">
              <w:t xml:space="preserve"> </w:t>
            </w:r>
          </w:p>
          <w:p w14:paraId="30F22404" w14:textId="1E86F860" w:rsidR="002D5BCD" w:rsidRDefault="002D5BCD" w:rsidP="00E11FBC">
            <w:pPr>
              <w:pStyle w:val="Code"/>
            </w:pPr>
            <w:r>
              <w:t>vi pod</w:t>
            </w:r>
            <w:r w:rsidR="005A654D">
              <w:t>2</w:t>
            </w:r>
            <w:r>
              <w:t>.yaml</w:t>
            </w:r>
          </w:p>
          <w:p w14:paraId="707D3C53" w14:textId="77777777" w:rsidR="002D5BCD" w:rsidRDefault="002D5BCD" w:rsidP="00E11FBC">
            <w:pPr>
              <w:pStyle w:val="Code"/>
              <w:rPr>
                <w:rFonts w:ascii="Arial" w:hAnsi="Arial" w:cs="Arial"/>
              </w:rPr>
            </w:pPr>
          </w:p>
          <w:p w14:paraId="54F66A11" w14:textId="3EAD5A93" w:rsidR="006A33D5" w:rsidRDefault="007A3106" w:rsidP="00E11FBC">
            <w:pPr>
              <w:pStyle w:val="Code"/>
              <w:rPr>
                <w:rFonts w:ascii="Arial" w:hAnsi="Arial" w:cs="Arial"/>
              </w:rPr>
            </w:pPr>
            <w:r w:rsidRPr="00C30078">
              <w:rPr>
                <w:rFonts w:ascii="Arial" w:hAnsi="Arial" w:cs="Arial"/>
                <w:b/>
                <w:bCs/>
              </w:rPr>
              <w:t>Step 2</w:t>
            </w:r>
            <w:r>
              <w:rPr>
                <w:rFonts w:ascii="Arial" w:hAnsi="Arial" w:cs="Arial"/>
              </w:rPr>
              <w:t xml:space="preserve">: </w:t>
            </w:r>
            <w:r w:rsidR="002D5BCD" w:rsidRPr="002D5BCD">
              <w:rPr>
                <w:rFonts w:ascii="Arial" w:hAnsi="Arial" w:cs="Arial"/>
              </w:rPr>
              <w:t xml:space="preserve">Copy </w:t>
            </w:r>
            <w:r w:rsidR="002D5BCD">
              <w:rPr>
                <w:rFonts w:ascii="Arial" w:hAnsi="Arial" w:cs="Arial"/>
              </w:rPr>
              <w:t>and paste c</w:t>
            </w:r>
            <w:r w:rsidR="002D5BCD" w:rsidRPr="002D5BCD">
              <w:rPr>
                <w:rFonts w:ascii="Arial" w:hAnsi="Arial" w:cs="Arial"/>
              </w:rPr>
              <w:t xml:space="preserve">ontent </w:t>
            </w:r>
            <w:r w:rsidR="002D5BCD">
              <w:rPr>
                <w:rFonts w:ascii="Arial" w:hAnsi="Arial" w:cs="Arial"/>
              </w:rPr>
              <w:t>b</w:t>
            </w:r>
            <w:r w:rsidR="002D5BCD" w:rsidRPr="002D5BCD">
              <w:rPr>
                <w:rFonts w:ascii="Arial" w:hAnsi="Arial" w:cs="Arial"/>
              </w:rPr>
              <w:t>elow</w:t>
            </w:r>
            <w:r w:rsidR="001100B5">
              <w:rPr>
                <w:rFonts w:ascii="Arial" w:hAnsi="Arial" w:cs="Arial"/>
              </w:rPr>
              <w:t xml:space="preserve">. </w:t>
            </w:r>
            <w:r w:rsidR="00F33F29">
              <w:rPr>
                <w:rFonts w:ascii="Arial" w:hAnsi="Arial" w:cs="Arial"/>
              </w:rPr>
              <w:t xml:space="preserve">We are </w:t>
            </w:r>
            <w:r w:rsidR="00880207">
              <w:rPr>
                <w:rFonts w:ascii="Arial" w:hAnsi="Arial" w:cs="Arial"/>
              </w:rPr>
              <w:t xml:space="preserve">specifying </w:t>
            </w:r>
            <w:r w:rsidR="00F33F29">
              <w:rPr>
                <w:rFonts w:ascii="Arial" w:hAnsi="Arial" w:cs="Arial"/>
              </w:rPr>
              <w:t>a pod</w:t>
            </w:r>
            <w:r w:rsidR="00356402">
              <w:rPr>
                <w:rFonts w:ascii="Arial" w:hAnsi="Arial" w:cs="Arial"/>
              </w:rPr>
              <w:t xml:space="preserve"> YAML configuration file</w:t>
            </w:r>
            <w:r w:rsidR="00F33F29">
              <w:rPr>
                <w:rFonts w:ascii="Arial" w:hAnsi="Arial" w:cs="Arial"/>
              </w:rPr>
              <w:t xml:space="preserve"> </w:t>
            </w:r>
            <w:r w:rsidR="00B75B77">
              <w:rPr>
                <w:rFonts w:ascii="Arial" w:hAnsi="Arial" w:cs="Arial"/>
              </w:rPr>
              <w:t xml:space="preserve">with </w:t>
            </w:r>
            <w:r w:rsidR="00880207">
              <w:rPr>
                <w:rFonts w:ascii="Arial" w:hAnsi="Arial" w:cs="Arial"/>
              </w:rPr>
              <w:t xml:space="preserve">parameter of </w:t>
            </w:r>
          </w:p>
          <w:p w14:paraId="3157B491" w14:textId="66C4BB32" w:rsidR="006A33D5" w:rsidRDefault="00880207" w:rsidP="006A33D5">
            <w:pPr>
              <w:pStyle w:val="Code"/>
              <w:numPr>
                <w:ilvl w:val="0"/>
                <w:numId w:val="43"/>
              </w:numPr>
              <w:rPr>
                <w:rFonts w:ascii="Arial" w:hAnsi="Arial" w:cs="Arial"/>
              </w:rPr>
            </w:pPr>
            <w:r>
              <w:rPr>
                <w:rFonts w:ascii="Arial" w:hAnsi="Arial" w:cs="Arial"/>
              </w:rPr>
              <w:t xml:space="preserve">image: nginx </w:t>
            </w:r>
          </w:p>
          <w:p w14:paraId="6290EFD0" w14:textId="77777777" w:rsidR="006A33D5" w:rsidRDefault="00880207" w:rsidP="006A33D5">
            <w:pPr>
              <w:pStyle w:val="Code"/>
              <w:numPr>
                <w:ilvl w:val="0"/>
                <w:numId w:val="43"/>
              </w:numPr>
              <w:rPr>
                <w:rFonts w:ascii="Arial" w:hAnsi="Arial" w:cs="Arial"/>
              </w:rPr>
            </w:pPr>
            <w:r>
              <w:rPr>
                <w:rFonts w:ascii="Arial" w:hAnsi="Arial" w:cs="Arial"/>
              </w:rPr>
              <w:t>name: nginx</w:t>
            </w:r>
            <w:r w:rsidR="00B75B77">
              <w:rPr>
                <w:rFonts w:ascii="Arial" w:hAnsi="Arial" w:cs="Arial"/>
              </w:rPr>
              <w:t xml:space="preserve"> </w:t>
            </w:r>
          </w:p>
          <w:p w14:paraId="17A27FC5" w14:textId="0CB6F991" w:rsidR="002D5BCD" w:rsidRPr="002D5BCD" w:rsidRDefault="00B75B77" w:rsidP="006A33D5">
            <w:pPr>
              <w:pStyle w:val="Code"/>
              <w:rPr>
                <w:rFonts w:ascii="Arial" w:hAnsi="Arial" w:cs="Arial"/>
              </w:rPr>
            </w:pPr>
            <w:r>
              <w:rPr>
                <w:rFonts w:ascii="Arial" w:hAnsi="Arial" w:cs="Arial"/>
              </w:rPr>
              <w:t xml:space="preserve">for pod creation. </w:t>
            </w:r>
          </w:p>
          <w:p w14:paraId="3ADF9905" w14:textId="77777777" w:rsidR="006A33D5" w:rsidRDefault="006A33D5" w:rsidP="002D5BCD">
            <w:pPr>
              <w:pStyle w:val="Code"/>
              <w:rPr>
                <w:lang w:val="en-GB"/>
              </w:rPr>
            </w:pPr>
          </w:p>
          <w:p w14:paraId="237BFBDD" w14:textId="6D4CEAFB" w:rsidR="002D5BCD" w:rsidRPr="002D5BCD" w:rsidRDefault="002D5BCD" w:rsidP="002D5BCD">
            <w:pPr>
              <w:pStyle w:val="Code"/>
              <w:rPr>
                <w:lang w:val="en-GB"/>
              </w:rPr>
            </w:pPr>
            <w:proofErr w:type="spellStart"/>
            <w:r w:rsidRPr="002D5BCD">
              <w:rPr>
                <w:lang w:val="en-GB"/>
              </w:rPr>
              <w:t>apiVersion</w:t>
            </w:r>
            <w:proofErr w:type="spellEnd"/>
            <w:r w:rsidRPr="002D5BCD">
              <w:rPr>
                <w:lang w:val="en-GB"/>
              </w:rPr>
              <w:t xml:space="preserve">: v1 </w:t>
            </w:r>
          </w:p>
          <w:p w14:paraId="667A1810" w14:textId="77777777" w:rsidR="002D5BCD" w:rsidRPr="002D5BCD" w:rsidRDefault="002D5BCD" w:rsidP="002D5BCD">
            <w:pPr>
              <w:pStyle w:val="Code"/>
              <w:rPr>
                <w:lang w:val="en-GB"/>
              </w:rPr>
            </w:pPr>
            <w:r w:rsidRPr="002D5BCD">
              <w:rPr>
                <w:lang w:val="en-GB"/>
              </w:rPr>
              <w:t>kind: Pod</w:t>
            </w:r>
          </w:p>
          <w:p w14:paraId="74FA024A" w14:textId="77777777" w:rsidR="002D5BCD" w:rsidRPr="002D5BCD" w:rsidRDefault="002D5BCD" w:rsidP="002D5BCD">
            <w:pPr>
              <w:pStyle w:val="Code"/>
              <w:rPr>
                <w:lang w:val="en-GB"/>
              </w:rPr>
            </w:pPr>
            <w:r w:rsidRPr="002D5BCD">
              <w:rPr>
                <w:lang w:val="en-GB"/>
              </w:rPr>
              <w:t>metadata:</w:t>
            </w:r>
          </w:p>
          <w:p w14:paraId="3636C0FA" w14:textId="77777777" w:rsidR="002D5BCD" w:rsidRPr="002D5BCD" w:rsidRDefault="002D5BCD" w:rsidP="002D5BCD">
            <w:pPr>
              <w:pStyle w:val="Code"/>
              <w:rPr>
                <w:lang w:val="en-GB"/>
              </w:rPr>
            </w:pPr>
            <w:r w:rsidRPr="002D5BCD">
              <w:rPr>
                <w:lang w:val="en-GB"/>
              </w:rPr>
              <w:t xml:space="preserve">  name: nginx</w:t>
            </w:r>
          </w:p>
          <w:p w14:paraId="6D960677" w14:textId="77777777" w:rsidR="002D5BCD" w:rsidRPr="002D5BCD" w:rsidRDefault="002D5BCD" w:rsidP="002D5BCD">
            <w:pPr>
              <w:pStyle w:val="Code"/>
              <w:rPr>
                <w:lang w:val="en-GB"/>
              </w:rPr>
            </w:pPr>
            <w:r w:rsidRPr="002D5BCD">
              <w:rPr>
                <w:lang w:val="en-GB"/>
              </w:rPr>
              <w:t xml:space="preserve">  labels:</w:t>
            </w:r>
          </w:p>
          <w:p w14:paraId="2F8306A8" w14:textId="77777777" w:rsidR="002D5BCD" w:rsidRPr="002D5BCD" w:rsidRDefault="002D5BCD" w:rsidP="002D5BCD">
            <w:pPr>
              <w:pStyle w:val="Code"/>
              <w:rPr>
                <w:lang w:val="en-GB"/>
              </w:rPr>
            </w:pPr>
            <w:r w:rsidRPr="002D5BCD">
              <w:rPr>
                <w:lang w:val="en-GB"/>
              </w:rPr>
              <w:t xml:space="preserve">    name: nginx</w:t>
            </w:r>
          </w:p>
          <w:p w14:paraId="50A32596" w14:textId="77777777" w:rsidR="002D5BCD" w:rsidRPr="002D5BCD" w:rsidRDefault="002D5BCD" w:rsidP="002D5BCD">
            <w:pPr>
              <w:pStyle w:val="Code"/>
              <w:rPr>
                <w:lang w:val="en-GB"/>
              </w:rPr>
            </w:pPr>
            <w:r w:rsidRPr="002D5BCD">
              <w:rPr>
                <w:lang w:val="en-GB"/>
              </w:rPr>
              <w:t>spec:</w:t>
            </w:r>
          </w:p>
          <w:p w14:paraId="1DE5BB12" w14:textId="77777777" w:rsidR="002D5BCD" w:rsidRPr="002D5BCD" w:rsidRDefault="002D5BCD" w:rsidP="002D5BCD">
            <w:pPr>
              <w:pStyle w:val="Code"/>
              <w:rPr>
                <w:lang w:val="en-GB"/>
              </w:rPr>
            </w:pPr>
            <w:r w:rsidRPr="002D5BCD">
              <w:rPr>
                <w:lang w:val="en-GB"/>
              </w:rPr>
              <w:t xml:space="preserve">  containers:</w:t>
            </w:r>
          </w:p>
          <w:p w14:paraId="11465146" w14:textId="77777777" w:rsidR="002D5BCD" w:rsidRPr="002D5BCD" w:rsidRDefault="002D5BCD" w:rsidP="002D5BCD">
            <w:pPr>
              <w:pStyle w:val="Code"/>
              <w:rPr>
                <w:lang w:val="en-GB"/>
              </w:rPr>
            </w:pPr>
            <w:r w:rsidRPr="002D5BCD">
              <w:rPr>
                <w:lang w:val="en-GB"/>
              </w:rPr>
              <w:t xml:space="preserve">  - name: nginx</w:t>
            </w:r>
          </w:p>
          <w:p w14:paraId="51A89297" w14:textId="77777777" w:rsidR="002D5BCD" w:rsidRPr="002D5BCD" w:rsidRDefault="002D5BCD" w:rsidP="002D5BCD">
            <w:pPr>
              <w:pStyle w:val="Code"/>
              <w:rPr>
                <w:lang w:val="en-GB"/>
              </w:rPr>
            </w:pPr>
            <w:r w:rsidRPr="002D5BCD">
              <w:rPr>
                <w:lang w:val="en-GB"/>
              </w:rPr>
              <w:t xml:space="preserve">    image: nginx</w:t>
            </w:r>
          </w:p>
          <w:p w14:paraId="1D2FECDA" w14:textId="77777777" w:rsidR="002D5BCD" w:rsidRDefault="002D5BCD" w:rsidP="00E11FBC">
            <w:pPr>
              <w:pStyle w:val="Code"/>
              <w:rPr>
                <w:rFonts w:ascii="Arial" w:hAnsi="Arial" w:cs="Arial"/>
                <w:lang w:val="en-GB"/>
              </w:rPr>
            </w:pPr>
          </w:p>
          <w:p w14:paraId="34C17013" w14:textId="1598ACF5" w:rsidR="002D5BCD" w:rsidRPr="002D5BCD" w:rsidRDefault="002D5BCD" w:rsidP="00E11FBC">
            <w:pPr>
              <w:pStyle w:val="Code"/>
              <w:rPr>
                <w:rFonts w:ascii="Arial" w:hAnsi="Arial" w:cs="Arial"/>
                <w:lang w:val="en-GB"/>
              </w:rPr>
            </w:pPr>
            <w:r w:rsidRPr="002D5BCD">
              <w:rPr>
                <w:rFonts w:ascii="Arial" w:hAnsi="Arial" w:cs="Arial"/>
                <w:lang w:val="en-GB"/>
              </w:rPr>
              <w:t>Enter command below to save and exit VI</w:t>
            </w:r>
          </w:p>
          <w:p w14:paraId="17B48867" w14:textId="0F803085" w:rsidR="002D5BCD" w:rsidRDefault="002D5BCD" w:rsidP="00E11FBC">
            <w:pPr>
              <w:pStyle w:val="Code"/>
              <w:rPr>
                <w:lang w:val="en-GB"/>
              </w:rPr>
            </w:pPr>
            <w:r>
              <w:rPr>
                <w:lang w:val="en-GB"/>
              </w:rPr>
              <w:t>:</w:t>
            </w:r>
            <w:proofErr w:type="spellStart"/>
            <w:r>
              <w:rPr>
                <w:lang w:val="en-GB"/>
              </w:rPr>
              <w:t>wq</w:t>
            </w:r>
            <w:proofErr w:type="spellEnd"/>
            <w:r>
              <w:rPr>
                <w:lang w:val="en-GB"/>
              </w:rPr>
              <w:t>!</w:t>
            </w:r>
          </w:p>
          <w:p w14:paraId="17BF7B28" w14:textId="77777777" w:rsidR="002D5BCD" w:rsidRDefault="002D5BCD" w:rsidP="00E11FBC">
            <w:pPr>
              <w:pStyle w:val="Code"/>
              <w:rPr>
                <w:rFonts w:ascii="Arial" w:hAnsi="Arial" w:cs="Arial"/>
                <w:lang w:val="en-GB"/>
              </w:rPr>
            </w:pPr>
          </w:p>
          <w:p w14:paraId="43D2153D" w14:textId="20EF719F" w:rsidR="002D5BCD" w:rsidRPr="002D5BCD" w:rsidRDefault="007A3106" w:rsidP="00E11FBC">
            <w:pPr>
              <w:pStyle w:val="Code"/>
              <w:rPr>
                <w:rFonts w:ascii="Arial" w:hAnsi="Arial" w:cs="Arial"/>
                <w:lang w:val="en-GB"/>
              </w:rPr>
            </w:pPr>
            <w:r w:rsidRPr="00C30078">
              <w:rPr>
                <w:rFonts w:ascii="Arial" w:hAnsi="Arial" w:cs="Arial"/>
                <w:b/>
                <w:bCs/>
                <w:lang w:val="en-GB"/>
              </w:rPr>
              <w:t>Step 3</w:t>
            </w:r>
            <w:r>
              <w:rPr>
                <w:rFonts w:ascii="Arial" w:hAnsi="Arial" w:cs="Arial"/>
                <w:lang w:val="en-GB"/>
              </w:rPr>
              <w:t xml:space="preserve">: </w:t>
            </w:r>
            <w:r w:rsidR="002D5BCD" w:rsidRPr="002D5BCD">
              <w:rPr>
                <w:rFonts w:ascii="Arial" w:hAnsi="Arial" w:cs="Arial"/>
                <w:lang w:val="en-GB"/>
              </w:rPr>
              <w:t>Issue command below to verify pods created</w:t>
            </w:r>
            <w:r w:rsidR="00BE5AC9">
              <w:rPr>
                <w:rFonts w:ascii="Arial" w:hAnsi="Arial" w:cs="Arial"/>
                <w:lang w:val="en-GB"/>
              </w:rPr>
              <w:t xml:space="preserve"> and then delete the pod. </w:t>
            </w:r>
          </w:p>
          <w:p w14:paraId="4676A312" w14:textId="41772DB2" w:rsidR="0025371F" w:rsidRDefault="00BF3A53" w:rsidP="00E11FBC">
            <w:pPr>
              <w:pStyle w:val="Code"/>
            </w:pPr>
            <w:r>
              <w:t xml:space="preserve">cat </w:t>
            </w:r>
            <w:proofErr w:type="gramStart"/>
            <w:r>
              <w:t>pod.yaml</w:t>
            </w:r>
            <w:proofErr w:type="gramEnd"/>
            <w:r w:rsidR="0025371F">
              <w:t xml:space="preserve"> </w:t>
            </w:r>
          </w:p>
          <w:p w14:paraId="55A61057" w14:textId="4C83B89E" w:rsidR="006B405D" w:rsidRDefault="002D5BCD" w:rsidP="00E11FBC">
            <w:pPr>
              <w:pStyle w:val="Code"/>
            </w:pPr>
            <w:proofErr w:type="spellStart"/>
            <w:r>
              <w:t>kubectl</w:t>
            </w:r>
            <w:proofErr w:type="spellEnd"/>
            <w:r>
              <w:t xml:space="preserve"> </w:t>
            </w:r>
            <w:r w:rsidR="006B405D">
              <w:t xml:space="preserve">apply -f </w:t>
            </w:r>
            <w:proofErr w:type="spellStart"/>
            <w:proofErr w:type="gramStart"/>
            <w:r w:rsidR="006B405D">
              <w:t>pod.yaml</w:t>
            </w:r>
            <w:proofErr w:type="spellEnd"/>
            <w:proofErr w:type="gramEnd"/>
          </w:p>
          <w:p w14:paraId="466AF954" w14:textId="77E83645" w:rsidR="002D5BCD" w:rsidRDefault="006B405D" w:rsidP="00E11FBC">
            <w:pPr>
              <w:pStyle w:val="Code"/>
            </w:pPr>
            <w:r>
              <w:t xml:space="preserve">kubectl </w:t>
            </w:r>
            <w:r w:rsidR="002D5BCD">
              <w:t xml:space="preserve">get pods </w:t>
            </w:r>
          </w:p>
          <w:p w14:paraId="40F78E2E" w14:textId="6C6ADE64" w:rsidR="002D5BCD" w:rsidRDefault="002D5BCD" w:rsidP="00E11FBC">
            <w:pPr>
              <w:pStyle w:val="Code"/>
            </w:pPr>
            <w:r>
              <w:t>kubectl get pods -o wide</w:t>
            </w:r>
          </w:p>
          <w:p w14:paraId="5AE29664" w14:textId="24B66B04" w:rsidR="002D5BCD" w:rsidRDefault="002D5BCD" w:rsidP="00E11FBC">
            <w:pPr>
              <w:pStyle w:val="Code"/>
            </w:pPr>
            <w:r>
              <w:t>kubectl delete pods nginx</w:t>
            </w:r>
          </w:p>
          <w:p w14:paraId="4D47BCBB" w14:textId="77777777" w:rsidR="0025371F" w:rsidRDefault="0025371F" w:rsidP="00E11FBC">
            <w:pPr>
              <w:pStyle w:val="Code"/>
            </w:pPr>
          </w:p>
          <w:p w14:paraId="10EBE416" w14:textId="72B80527" w:rsidR="002D5BCD" w:rsidRDefault="002D5BCD" w:rsidP="00E11FBC">
            <w:pPr>
              <w:pStyle w:val="Code"/>
            </w:pPr>
            <w:r>
              <w:lastRenderedPageBreak/>
              <w:t xml:space="preserve">  </w:t>
            </w:r>
          </w:p>
        </w:tc>
      </w:tr>
      <w:tr w:rsidR="00A8101A" w14:paraId="4A63DDB8" w14:textId="77777777" w:rsidTr="00A8101A">
        <w:tc>
          <w:tcPr>
            <w:tcW w:w="915" w:type="dxa"/>
          </w:tcPr>
          <w:p w14:paraId="5A97C82E" w14:textId="77777777" w:rsidR="002D5BCD" w:rsidRPr="00E957A2" w:rsidRDefault="002D5BCD" w:rsidP="00E11FBC">
            <w:pPr>
              <w:pStyle w:val="Bodycopy"/>
              <w:rPr>
                <w:b/>
                <w:bCs/>
              </w:rPr>
            </w:pPr>
            <w:r w:rsidRPr="00E957A2">
              <w:rPr>
                <w:b/>
                <w:bCs/>
              </w:rPr>
              <w:lastRenderedPageBreak/>
              <w:t>References</w:t>
            </w:r>
          </w:p>
        </w:tc>
        <w:tc>
          <w:tcPr>
            <w:tcW w:w="6379" w:type="dxa"/>
          </w:tcPr>
          <w:p w14:paraId="25AB6DED" w14:textId="77777777" w:rsidR="002D5BCD" w:rsidRDefault="000F6843" w:rsidP="00E11FBC">
            <w:pPr>
              <w:pStyle w:val="Bodycopy"/>
            </w:pPr>
            <w:r w:rsidRPr="000F6843">
              <w:rPr>
                <w:noProof/>
              </w:rPr>
              <w:drawing>
                <wp:inline distT="0" distB="0" distL="0" distR="0" wp14:anchorId="5CA8F700" wp14:editId="3DC5F26E">
                  <wp:extent cx="1852574" cy="141005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6319" cy="1435740"/>
                          </a:xfrm>
                          <a:prstGeom prst="rect">
                            <a:avLst/>
                          </a:prstGeom>
                        </pic:spPr>
                      </pic:pic>
                    </a:graphicData>
                  </a:graphic>
                </wp:inline>
              </w:drawing>
            </w:r>
          </w:p>
          <w:p w14:paraId="11C59E65" w14:textId="77777777" w:rsidR="003D7712" w:rsidRDefault="00A70416" w:rsidP="00E11FBC">
            <w:pPr>
              <w:pStyle w:val="Bodycopy"/>
            </w:pPr>
            <w:r w:rsidRPr="00A70416">
              <w:rPr>
                <w:noProof/>
              </w:rPr>
              <w:drawing>
                <wp:inline distT="0" distB="0" distL="0" distR="0" wp14:anchorId="317D5456" wp14:editId="75F4AEB9">
                  <wp:extent cx="2905570" cy="36964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1832" cy="400972"/>
                          </a:xfrm>
                          <a:prstGeom prst="rect">
                            <a:avLst/>
                          </a:prstGeom>
                        </pic:spPr>
                      </pic:pic>
                    </a:graphicData>
                  </a:graphic>
                </wp:inline>
              </w:drawing>
            </w:r>
          </w:p>
          <w:p w14:paraId="0AC550AE" w14:textId="77777777" w:rsidR="00A70416" w:rsidRDefault="003854E1" w:rsidP="00E11FBC">
            <w:pPr>
              <w:pStyle w:val="Bodycopy"/>
            </w:pPr>
            <w:r w:rsidRPr="003854E1">
              <w:rPr>
                <w:noProof/>
              </w:rPr>
              <w:drawing>
                <wp:inline distT="0" distB="0" distL="0" distR="0" wp14:anchorId="1C9EF655" wp14:editId="4530A541">
                  <wp:extent cx="2734654" cy="5127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5215" cy="531603"/>
                          </a:xfrm>
                          <a:prstGeom prst="rect">
                            <a:avLst/>
                          </a:prstGeom>
                        </pic:spPr>
                      </pic:pic>
                    </a:graphicData>
                  </a:graphic>
                </wp:inline>
              </w:drawing>
            </w:r>
          </w:p>
          <w:p w14:paraId="0BE77AEF" w14:textId="42BD9C47" w:rsidR="003854E1" w:rsidRDefault="00925533" w:rsidP="00E11FBC">
            <w:pPr>
              <w:pStyle w:val="Bodycopy"/>
            </w:pPr>
            <w:r w:rsidRPr="00925533">
              <w:rPr>
                <w:noProof/>
              </w:rPr>
              <w:drawing>
                <wp:inline distT="0" distB="0" distL="0" distR="0" wp14:anchorId="7F211AF1" wp14:editId="2AA99161">
                  <wp:extent cx="4050707" cy="30158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4177" cy="317478"/>
                          </a:xfrm>
                          <a:prstGeom prst="rect">
                            <a:avLst/>
                          </a:prstGeom>
                        </pic:spPr>
                      </pic:pic>
                    </a:graphicData>
                  </a:graphic>
                </wp:inline>
              </w:drawing>
            </w:r>
          </w:p>
        </w:tc>
      </w:tr>
      <w:tr w:rsidR="00A8101A" w14:paraId="135A1233" w14:textId="77777777" w:rsidTr="00A8101A">
        <w:tc>
          <w:tcPr>
            <w:tcW w:w="915" w:type="dxa"/>
          </w:tcPr>
          <w:p w14:paraId="399D82BC" w14:textId="77777777" w:rsidR="00A8101A" w:rsidRPr="00E957A2" w:rsidRDefault="00A8101A" w:rsidP="00E11FBC">
            <w:pPr>
              <w:pStyle w:val="Bodycopy"/>
              <w:rPr>
                <w:b/>
                <w:bCs/>
              </w:rPr>
            </w:pPr>
          </w:p>
        </w:tc>
        <w:tc>
          <w:tcPr>
            <w:tcW w:w="6379" w:type="dxa"/>
          </w:tcPr>
          <w:p w14:paraId="6AAD3F16" w14:textId="5F4A78C7" w:rsidR="00A8101A" w:rsidRPr="000F6843" w:rsidRDefault="00A8101A" w:rsidP="00E11FBC">
            <w:pPr>
              <w:pStyle w:val="Bodycopy"/>
            </w:pPr>
            <w:r w:rsidRPr="00A8101A">
              <w:rPr>
                <w:noProof/>
              </w:rPr>
              <w:drawing>
                <wp:inline distT="0" distB="0" distL="0" distR="0" wp14:anchorId="47085391" wp14:editId="581807BE">
                  <wp:extent cx="3067940" cy="2797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1804" cy="317489"/>
                          </a:xfrm>
                          <a:prstGeom prst="rect">
                            <a:avLst/>
                          </a:prstGeom>
                        </pic:spPr>
                      </pic:pic>
                    </a:graphicData>
                  </a:graphic>
                </wp:inline>
              </w:drawing>
            </w:r>
          </w:p>
        </w:tc>
      </w:tr>
    </w:tbl>
    <w:p w14:paraId="6D636390" w14:textId="0A294F69" w:rsidR="00A8101A" w:rsidRPr="002D5BCD" w:rsidRDefault="00A8101A" w:rsidP="002D5BCD">
      <w:pPr>
        <w:pStyle w:val="Bodycopy"/>
      </w:pPr>
    </w:p>
    <w:p w14:paraId="63AFED88" w14:textId="52EEA8DA" w:rsidR="000E739A" w:rsidRDefault="000E739A" w:rsidP="000E739A">
      <w:pPr>
        <w:pStyle w:val="Heading2"/>
      </w:pPr>
      <w:bookmarkStart w:id="7" w:name="_Toc113826045"/>
      <w:r>
        <w:t>LAB 1.3</w:t>
      </w:r>
      <w:r w:rsidR="00A42E30">
        <w:t xml:space="preserve"> </w:t>
      </w:r>
      <w:r w:rsidR="006B405D">
        <w:t>–</w:t>
      </w:r>
      <w:r w:rsidR="00A42E30">
        <w:t xml:space="preserve"> Deployments</w:t>
      </w:r>
      <w:bookmarkEnd w:id="7"/>
    </w:p>
    <w:tbl>
      <w:tblPr>
        <w:tblStyle w:val="TableGrid"/>
        <w:tblW w:w="0" w:type="auto"/>
        <w:tblLook w:val="04A0" w:firstRow="1" w:lastRow="0" w:firstColumn="1" w:lastColumn="0" w:noHBand="0" w:noVBand="1"/>
      </w:tblPr>
      <w:tblGrid>
        <w:gridCol w:w="1210"/>
        <w:gridCol w:w="6163"/>
      </w:tblGrid>
      <w:tr w:rsidR="00E816D4" w14:paraId="4DF8649A" w14:textId="77777777" w:rsidTr="00E11FBC">
        <w:tc>
          <w:tcPr>
            <w:tcW w:w="2282" w:type="dxa"/>
          </w:tcPr>
          <w:p w14:paraId="28D0962D" w14:textId="77777777" w:rsidR="006B405D" w:rsidRPr="00E957A2" w:rsidRDefault="006B405D" w:rsidP="00E11FBC">
            <w:pPr>
              <w:pStyle w:val="Bodycopy"/>
              <w:rPr>
                <w:b/>
                <w:bCs/>
              </w:rPr>
            </w:pPr>
            <w:r w:rsidRPr="00E957A2">
              <w:rPr>
                <w:b/>
                <w:bCs/>
              </w:rPr>
              <w:t>Objective</w:t>
            </w:r>
          </w:p>
        </w:tc>
        <w:tc>
          <w:tcPr>
            <w:tcW w:w="4427" w:type="dxa"/>
          </w:tcPr>
          <w:p w14:paraId="651E1429" w14:textId="5F052336" w:rsidR="006B405D" w:rsidRDefault="006B405D" w:rsidP="00E11FBC">
            <w:pPr>
              <w:pStyle w:val="Bodycopy"/>
            </w:pPr>
            <w:r>
              <w:t>Creating deployment</w:t>
            </w:r>
          </w:p>
        </w:tc>
      </w:tr>
      <w:tr w:rsidR="00E816D4" w14:paraId="73DB04EB" w14:textId="77777777" w:rsidTr="00E11FBC">
        <w:tc>
          <w:tcPr>
            <w:tcW w:w="2282" w:type="dxa"/>
          </w:tcPr>
          <w:p w14:paraId="4D383D83" w14:textId="77777777" w:rsidR="006B405D" w:rsidRPr="00E957A2" w:rsidRDefault="006B405D" w:rsidP="00E11FBC">
            <w:pPr>
              <w:pStyle w:val="Bodycopy"/>
              <w:rPr>
                <w:b/>
                <w:bCs/>
              </w:rPr>
            </w:pPr>
            <w:r w:rsidRPr="00E957A2">
              <w:rPr>
                <w:b/>
                <w:bCs/>
              </w:rPr>
              <w:t>Estimated Completion Time</w:t>
            </w:r>
          </w:p>
        </w:tc>
        <w:tc>
          <w:tcPr>
            <w:tcW w:w="4427" w:type="dxa"/>
          </w:tcPr>
          <w:p w14:paraId="019CB511" w14:textId="7BA23880" w:rsidR="006B405D" w:rsidRDefault="006B405D" w:rsidP="00E11FBC">
            <w:pPr>
              <w:pStyle w:val="Bodycopy"/>
            </w:pPr>
            <w:r>
              <w:t>5 mins</w:t>
            </w:r>
          </w:p>
        </w:tc>
      </w:tr>
      <w:tr w:rsidR="00E816D4" w14:paraId="4D571E60" w14:textId="77777777" w:rsidTr="00E11FBC">
        <w:tc>
          <w:tcPr>
            <w:tcW w:w="2282" w:type="dxa"/>
          </w:tcPr>
          <w:p w14:paraId="3458B0F8" w14:textId="77777777" w:rsidR="006B405D" w:rsidRPr="00E957A2" w:rsidRDefault="006B405D" w:rsidP="00E11FBC">
            <w:pPr>
              <w:pStyle w:val="Bodycopy"/>
              <w:rPr>
                <w:b/>
                <w:bCs/>
              </w:rPr>
            </w:pPr>
            <w:r w:rsidRPr="00E957A2">
              <w:rPr>
                <w:b/>
                <w:bCs/>
              </w:rPr>
              <w:t>Pre-requisite</w:t>
            </w:r>
          </w:p>
        </w:tc>
        <w:tc>
          <w:tcPr>
            <w:tcW w:w="4427" w:type="dxa"/>
          </w:tcPr>
          <w:p w14:paraId="4989FA60" w14:textId="77777777" w:rsidR="006B405D" w:rsidRDefault="006B405D" w:rsidP="00E11FBC">
            <w:pPr>
              <w:pStyle w:val="Bodycopy"/>
            </w:pPr>
            <w:r>
              <w:t>-</w:t>
            </w:r>
          </w:p>
        </w:tc>
      </w:tr>
      <w:tr w:rsidR="00E816D4" w14:paraId="78A197DE" w14:textId="77777777" w:rsidTr="00E11FBC">
        <w:tc>
          <w:tcPr>
            <w:tcW w:w="2282" w:type="dxa"/>
          </w:tcPr>
          <w:p w14:paraId="22351920" w14:textId="77777777" w:rsidR="006B405D" w:rsidRPr="00E957A2" w:rsidRDefault="006B405D" w:rsidP="00E11FBC">
            <w:pPr>
              <w:pStyle w:val="Bodycopy"/>
              <w:rPr>
                <w:b/>
                <w:bCs/>
              </w:rPr>
            </w:pPr>
            <w:r w:rsidRPr="00E957A2">
              <w:rPr>
                <w:b/>
                <w:bCs/>
              </w:rPr>
              <w:lastRenderedPageBreak/>
              <w:t>Steps</w:t>
            </w:r>
          </w:p>
        </w:tc>
        <w:tc>
          <w:tcPr>
            <w:tcW w:w="4427" w:type="dxa"/>
          </w:tcPr>
          <w:p w14:paraId="06D5E239" w14:textId="60C97B6C" w:rsidR="002426BC" w:rsidRDefault="002426BC" w:rsidP="00E11FBC">
            <w:pPr>
              <w:pStyle w:val="Bodycopy"/>
            </w:pPr>
            <w:r>
              <w:t xml:space="preserve">Follow step 1 – 3 to define a </w:t>
            </w:r>
            <w:proofErr w:type="spellStart"/>
            <w:r>
              <w:t>yaml</w:t>
            </w:r>
            <w:proofErr w:type="spellEnd"/>
            <w:r>
              <w:t xml:space="preserve"> file and subsequently deploy it. Optionally, you may skip the step 1 and 2 and proceed directly to step 3 you can choose to deploy using the </w:t>
            </w:r>
            <w:proofErr w:type="spellStart"/>
            <w:r>
              <w:t>yaml</w:t>
            </w:r>
            <w:proofErr w:type="spellEnd"/>
            <w:r>
              <w:t xml:space="preserve"> file that has been uploaded on to /home/ubuntu directory.</w:t>
            </w:r>
          </w:p>
          <w:p w14:paraId="6A11A8B4" w14:textId="1DFBD43D" w:rsidR="006B405D" w:rsidRDefault="00041A81" w:rsidP="00E11FBC">
            <w:pPr>
              <w:pStyle w:val="Bodycopy"/>
            </w:pPr>
            <w:r w:rsidRPr="00AC6381">
              <w:rPr>
                <w:b/>
                <w:bCs/>
              </w:rPr>
              <w:t>Step 1</w:t>
            </w:r>
            <w:r>
              <w:t xml:space="preserve">: </w:t>
            </w:r>
            <w:r w:rsidR="006B405D">
              <w:t>On the K8 Control Plane, execute the following commands</w:t>
            </w:r>
            <w:r w:rsidR="00A9738A">
              <w:t>.</w:t>
            </w:r>
            <w:r w:rsidR="00A9738A" w:rsidRPr="00A9738A">
              <w:rPr>
                <w:i/>
                <w:iCs/>
              </w:rPr>
              <w:t xml:space="preserve"> [Note: do not use the same name for the </w:t>
            </w:r>
            <w:proofErr w:type="spellStart"/>
            <w:r w:rsidR="00A9738A" w:rsidRPr="00A9738A">
              <w:rPr>
                <w:i/>
                <w:iCs/>
              </w:rPr>
              <w:t>yaml</w:t>
            </w:r>
            <w:proofErr w:type="spellEnd"/>
            <w:r w:rsidR="00A9738A" w:rsidRPr="00A9738A">
              <w:rPr>
                <w:i/>
                <w:iCs/>
              </w:rPr>
              <w:t xml:space="preserve"> file that has already been created]</w:t>
            </w:r>
          </w:p>
          <w:p w14:paraId="6E6D0A30" w14:textId="2C90CACF" w:rsidR="006B405D" w:rsidRDefault="006B405D" w:rsidP="006B405D">
            <w:pPr>
              <w:pStyle w:val="Code"/>
            </w:pPr>
            <w:r>
              <w:t>vi deployment</w:t>
            </w:r>
            <w:r w:rsidR="002426BC">
              <w:t>2</w:t>
            </w:r>
            <w:r>
              <w:t>.yaml</w:t>
            </w:r>
          </w:p>
          <w:p w14:paraId="682CC361" w14:textId="77777777" w:rsidR="006B405D" w:rsidRDefault="006B405D" w:rsidP="006B405D">
            <w:pPr>
              <w:pStyle w:val="Code"/>
              <w:rPr>
                <w:rFonts w:ascii="Arial" w:hAnsi="Arial" w:cs="Arial"/>
              </w:rPr>
            </w:pPr>
          </w:p>
          <w:p w14:paraId="3AAA61AB" w14:textId="425618DE" w:rsidR="006145FF" w:rsidRDefault="00041A81" w:rsidP="006B405D">
            <w:pPr>
              <w:pStyle w:val="Code"/>
              <w:rPr>
                <w:rFonts w:ascii="Arial" w:hAnsi="Arial" w:cs="Arial"/>
              </w:rPr>
            </w:pPr>
            <w:r w:rsidRPr="00AC6381">
              <w:rPr>
                <w:rFonts w:ascii="Arial" w:hAnsi="Arial" w:cs="Arial"/>
                <w:b/>
                <w:bCs/>
              </w:rPr>
              <w:t>Step 2</w:t>
            </w:r>
            <w:r>
              <w:rPr>
                <w:rFonts w:ascii="Arial" w:hAnsi="Arial" w:cs="Arial"/>
              </w:rPr>
              <w:t xml:space="preserve">: </w:t>
            </w:r>
            <w:r w:rsidR="006B405D" w:rsidRPr="002D5BCD">
              <w:rPr>
                <w:rFonts w:ascii="Arial" w:hAnsi="Arial" w:cs="Arial"/>
              </w:rPr>
              <w:t xml:space="preserve">Copy </w:t>
            </w:r>
            <w:r w:rsidR="006B405D">
              <w:rPr>
                <w:rFonts w:ascii="Arial" w:hAnsi="Arial" w:cs="Arial"/>
              </w:rPr>
              <w:t>and paste c</w:t>
            </w:r>
            <w:r w:rsidR="006B405D" w:rsidRPr="002D5BCD">
              <w:rPr>
                <w:rFonts w:ascii="Arial" w:hAnsi="Arial" w:cs="Arial"/>
              </w:rPr>
              <w:t xml:space="preserve">ontent </w:t>
            </w:r>
            <w:r w:rsidR="006B405D">
              <w:rPr>
                <w:rFonts w:ascii="Arial" w:hAnsi="Arial" w:cs="Arial"/>
              </w:rPr>
              <w:t>b</w:t>
            </w:r>
            <w:r w:rsidR="006B405D" w:rsidRPr="002D5BCD">
              <w:rPr>
                <w:rFonts w:ascii="Arial" w:hAnsi="Arial" w:cs="Arial"/>
              </w:rPr>
              <w:t>elow</w:t>
            </w:r>
            <w:r w:rsidR="00BE5AC9">
              <w:rPr>
                <w:rFonts w:ascii="Arial" w:hAnsi="Arial" w:cs="Arial"/>
              </w:rPr>
              <w:t xml:space="preserve">. We are specifying a deployment </w:t>
            </w:r>
            <w:r w:rsidR="00356402">
              <w:rPr>
                <w:rFonts w:ascii="Arial" w:hAnsi="Arial" w:cs="Arial"/>
              </w:rPr>
              <w:t xml:space="preserve">YAML configuration file </w:t>
            </w:r>
            <w:r w:rsidR="00BE5AC9">
              <w:rPr>
                <w:rFonts w:ascii="Arial" w:hAnsi="Arial" w:cs="Arial"/>
              </w:rPr>
              <w:t>with parameter of</w:t>
            </w:r>
            <w:r w:rsidR="006145FF">
              <w:rPr>
                <w:rFonts w:ascii="Arial" w:hAnsi="Arial" w:cs="Arial"/>
              </w:rPr>
              <w:t>:</w:t>
            </w:r>
          </w:p>
          <w:p w14:paraId="5E40845E" w14:textId="77777777" w:rsidR="00C82FB3" w:rsidRDefault="006145FF" w:rsidP="006145FF">
            <w:pPr>
              <w:pStyle w:val="Code"/>
              <w:numPr>
                <w:ilvl w:val="0"/>
                <w:numId w:val="42"/>
              </w:numPr>
              <w:rPr>
                <w:rFonts w:ascii="Arial" w:hAnsi="Arial" w:cs="Arial"/>
              </w:rPr>
            </w:pPr>
            <w:r>
              <w:rPr>
                <w:rFonts w:ascii="Arial" w:hAnsi="Arial" w:cs="Arial"/>
              </w:rPr>
              <w:t xml:space="preserve">Replica </w:t>
            </w:r>
            <w:r w:rsidR="00C82FB3">
              <w:rPr>
                <w:rFonts w:ascii="Arial" w:hAnsi="Arial" w:cs="Arial"/>
              </w:rPr>
              <w:t xml:space="preserve">of 3 </w:t>
            </w:r>
          </w:p>
          <w:p w14:paraId="15D86150" w14:textId="5F117C9A" w:rsidR="00C82FB3" w:rsidRDefault="00BE5AC9" w:rsidP="006145FF">
            <w:pPr>
              <w:pStyle w:val="Code"/>
              <w:numPr>
                <w:ilvl w:val="0"/>
                <w:numId w:val="42"/>
              </w:numPr>
              <w:rPr>
                <w:rFonts w:ascii="Arial" w:hAnsi="Arial" w:cs="Arial"/>
              </w:rPr>
            </w:pPr>
            <w:r>
              <w:rPr>
                <w:rFonts w:ascii="Arial" w:hAnsi="Arial" w:cs="Arial"/>
              </w:rPr>
              <w:t>image: nginx</w:t>
            </w:r>
            <w:r w:rsidR="00C82FB3">
              <w:rPr>
                <w:rFonts w:ascii="Arial" w:hAnsi="Arial" w:cs="Arial"/>
              </w:rPr>
              <w:t xml:space="preserve">:1.14.2 </w:t>
            </w:r>
          </w:p>
          <w:p w14:paraId="45C9EC45" w14:textId="77777777" w:rsidR="00C82FB3" w:rsidRDefault="00BE5AC9" w:rsidP="006145FF">
            <w:pPr>
              <w:pStyle w:val="Code"/>
              <w:numPr>
                <w:ilvl w:val="0"/>
                <w:numId w:val="42"/>
              </w:numPr>
              <w:rPr>
                <w:rFonts w:ascii="Arial" w:hAnsi="Arial" w:cs="Arial"/>
              </w:rPr>
            </w:pPr>
            <w:r>
              <w:rPr>
                <w:rFonts w:ascii="Arial" w:hAnsi="Arial" w:cs="Arial"/>
              </w:rPr>
              <w:t xml:space="preserve">name: nginx </w:t>
            </w:r>
          </w:p>
          <w:p w14:paraId="186D6529" w14:textId="34550040" w:rsidR="00C82FB3" w:rsidRDefault="00C82FB3" w:rsidP="006145FF">
            <w:pPr>
              <w:pStyle w:val="Code"/>
              <w:numPr>
                <w:ilvl w:val="0"/>
                <w:numId w:val="42"/>
              </w:numPr>
              <w:rPr>
                <w:rFonts w:ascii="Arial" w:hAnsi="Arial" w:cs="Arial"/>
              </w:rPr>
            </w:pPr>
            <w:r>
              <w:rPr>
                <w:rFonts w:ascii="Arial" w:hAnsi="Arial" w:cs="Arial"/>
              </w:rPr>
              <w:t>ports: 80</w:t>
            </w:r>
          </w:p>
          <w:p w14:paraId="18504877" w14:textId="6E79EB08" w:rsidR="006B405D" w:rsidRDefault="00BE5AC9" w:rsidP="00C82FB3">
            <w:pPr>
              <w:pStyle w:val="Code"/>
              <w:rPr>
                <w:rFonts w:ascii="Arial" w:hAnsi="Arial" w:cs="Arial"/>
              </w:rPr>
            </w:pPr>
            <w:r w:rsidRPr="00C82FB3">
              <w:rPr>
                <w:rFonts w:ascii="Arial" w:hAnsi="Arial" w:cs="Arial"/>
              </w:rPr>
              <w:t>for pod creation.</w:t>
            </w:r>
          </w:p>
          <w:p w14:paraId="1A607325" w14:textId="77777777" w:rsidR="00C82FB3" w:rsidRPr="00C82FB3" w:rsidRDefault="00C82FB3" w:rsidP="00C82FB3">
            <w:pPr>
              <w:pStyle w:val="Code"/>
              <w:rPr>
                <w:rFonts w:ascii="Arial" w:hAnsi="Arial" w:cs="Arial"/>
              </w:rPr>
            </w:pPr>
          </w:p>
          <w:p w14:paraId="0FE6A32C" w14:textId="77777777" w:rsidR="006B405D" w:rsidRPr="006B405D" w:rsidRDefault="006B405D" w:rsidP="006B405D">
            <w:pPr>
              <w:pStyle w:val="Code"/>
              <w:rPr>
                <w:lang w:val="en-GB"/>
              </w:rPr>
            </w:pPr>
            <w:proofErr w:type="spellStart"/>
            <w:r w:rsidRPr="006B405D">
              <w:rPr>
                <w:lang w:val="en-GB"/>
              </w:rPr>
              <w:t>apiVersion</w:t>
            </w:r>
            <w:proofErr w:type="spellEnd"/>
            <w:r w:rsidRPr="006B405D">
              <w:rPr>
                <w:lang w:val="en-GB"/>
              </w:rPr>
              <w:t>: apps/v1</w:t>
            </w:r>
          </w:p>
          <w:p w14:paraId="1E0E8130" w14:textId="77777777" w:rsidR="006B405D" w:rsidRPr="006B405D" w:rsidRDefault="006B405D" w:rsidP="006B405D">
            <w:pPr>
              <w:pStyle w:val="Code"/>
              <w:rPr>
                <w:lang w:val="en-GB"/>
              </w:rPr>
            </w:pPr>
            <w:r w:rsidRPr="006B405D">
              <w:rPr>
                <w:lang w:val="en-GB"/>
              </w:rPr>
              <w:t>kind: Deployment</w:t>
            </w:r>
          </w:p>
          <w:p w14:paraId="2D7EDCBD" w14:textId="77777777" w:rsidR="006B405D" w:rsidRPr="006B405D" w:rsidRDefault="006B405D" w:rsidP="006B405D">
            <w:pPr>
              <w:pStyle w:val="Code"/>
              <w:rPr>
                <w:lang w:val="en-GB"/>
              </w:rPr>
            </w:pPr>
            <w:r w:rsidRPr="006B405D">
              <w:rPr>
                <w:lang w:val="en-GB"/>
              </w:rPr>
              <w:t>metadata:</w:t>
            </w:r>
          </w:p>
          <w:p w14:paraId="76E71161" w14:textId="77777777" w:rsidR="006B405D" w:rsidRPr="006B405D" w:rsidRDefault="006B405D" w:rsidP="006B405D">
            <w:pPr>
              <w:pStyle w:val="Code"/>
              <w:rPr>
                <w:lang w:val="en-GB"/>
              </w:rPr>
            </w:pPr>
            <w:r w:rsidRPr="006B405D">
              <w:rPr>
                <w:lang w:val="en-GB"/>
              </w:rPr>
              <w:t xml:space="preserve">  name: nginx-deployment</w:t>
            </w:r>
          </w:p>
          <w:p w14:paraId="1992A476" w14:textId="77777777" w:rsidR="006B405D" w:rsidRPr="006B405D" w:rsidRDefault="006B405D" w:rsidP="006B405D">
            <w:pPr>
              <w:pStyle w:val="Code"/>
              <w:rPr>
                <w:lang w:val="en-GB"/>
              </w:rPr>
            </w:pPr>
            <w:r w:rsidRPr="006B405D">
              <w:rPr>
                <w:lang w:val="en-GB"/>
              </w:rPr>
              <w:t xml:space="preserve">  labels:</w:t>
            </w:r>
          </w:p>
          <w:p w14:paraId="29BBFDD6" w14:textId="77777777" w:rsidR="006B405D" w:rsidRPr="006B405D" w:rsidRDefault="006B405D" w:rsidP="006B405D">
            <w:pPr>
              <w:pStyle w:val="Code"/>
              <w:rPr>
                <w:lang w:val="en-GB"/>
              </w:rPr>
            </w:pPr>
            <w:r w:rsidRPr="006B405D">
              <w:rPr>
                <w:lang w:val="en-GB"/>
              </w:rPr>
              <w:t xml:space="preserve">     app: nginx</w:t>
            </w:r>
          </w:p>
          <w:p w14:paraId="2C05D2B6" w14:textId="77777777" w:rsidR="006B405D" w:rsidRPr="006B405D" w:rsidRDefault="006B405D" w:rsidP="006B405D">
            <w:pPr>
              <w:pStyle w:val="Code"/>
              <w:rPr>
                <w:lang w:val="en-GB"/>
              </w:rPr>
            </w:pPr>
            <w:r w:rsidRPr="006B405D">
              <w:rPr>
                <w:lang w:val="en-GB"/>
              </w:rPr>
              <w:t>spec:</w:t>
            </w:r>
          </w:p>
          <w:p w14:paraId="76714D08" w14:textId="77777777" w:rsidR="006B405D" w:rsidRPr="006B405D" w:rsidRDefault="006B405D" w:rsidP="006B405D">
            <w:pPr>
              <w:pStyle w:val="Code"/>
              <w:rPr>
                <w:lang w:val="en-GB"/>
              </w:rPr>
            </w:pPr>
            <w:r w:rsidRPr="006B405D">
              <w:rPr>
                <w:lang w:val="en-GB"/>
              </w:rPr>
              <w:t xml:space="preserve">  replicas: 3</w:t>
            </w:r>
          </w:p>
          <w:p w14:paraId="73A51F98" w14:textId="77777777" w:rsidR="006B405D" w:rsidRPr="006B405D" w:rsidRDefault="006B405D" w:rsidP="006B405D">
            <w:pPr>
              <w:pStyle w:val="Code"/>
              <w:rPr>
                <w:lang w:val="en-GB"/>
              </w:rPr>
            </w:pPr>
            <w:r w:rsidRPr="006B405D">
              <w:rPr>
                <w:lang w:val="en-GB"/>
              </w:rPr>
              <w:t xml:space="preserve">  selector:</w:t>
            </w:r>
          </w:p>
          <w:p w14:paraId="20B9F572" w14:textId="77777777" w:rsidR="006B405D" w:rsidRPr="006B405D" w:rsidRDefault="006B405D" w:rsidP="006B405D">
            <w:pPr>
              <w:pStyle w:val="Code"/>
              <w:rPr>
                <w:lang w:val="en-GB"/>
              </w:rPr>
            </w:pPr>
            <w:r w:rsidRPr="006B405D">
              <w:rPr>
                <w:lang w:val="en-GB"/>
              </w:rPr>
              <w:t xml:space="preserve">     </w:t>
            </w:r>
            <w:proofErr w:type="spellStart"/>
            <w:r w:rsidRPr="006B405D">
              <w:rPr>
                <w:lang w:val="en-GB"/>
              </w:rPr>
              <w:t>matchLabels</w:t>
            </w:r>
            <w:proofErr w:type="spellEnd"/>
            <w:r w:rsidRPr="006B405D">
              <w:rPr>
                <w:lang w:val="en-GB"/>
              </w:rPr>
              <w:t>:</w:t>
            </w:r>
          </w:p>
          <w:p w14:paraId="1909C732" w14:textId="77777777" w:rsidR="006B405D" w:rsidRPr="006B405D" w:rsidRDefault="006B405D" w:rsidP="006B405D">
            <w:pPr>
              <w:pStyle w:val="Code"/>
              <w:rPr>
                <w:lang w:val="en-GB"/>
              </w:rPr>
            </w:pPr>
            <w:r w:rsidRPr="006B405D">
              <w:rPr>
                <w:lang w:val="en-GB"/>
              </w:rPr>
              <w:t xml:space="preserve">       app: nginx</w:t>
            </w:r>
          </w:p>
          <w:p w14:paraId="272B8628" w14:textId="77777777" w:rsidR="006B405D" w:rsidRPr="006B405D" w:rsidRDefault="006B405D" w:rsidP="006B405D">
            <w:pPr>
              <w:pStyle w:val="Code"/>
              <w:rPr>
                <w:lang w:val="en-GB"/>
              </w:rPr>
            </w:pPr>
            <w:r w:rsidRPr="006B405D">
              <w:rPr>
                <w:lang w:val="en-GB"/>
              </w:rPr>
              <w:t xml:space="preserve">  template:</w:t>
            </w:r>
          </w:p>
          <w:p w14:paraId="4BC680D3" w14:textId="77777777" w:rsidR="006B405D" w:rsidRPr="006B405D" w:rsidRDefault="006B405D" w:rsidP="006B405D">
            <w:pPr>
              <w:pStyle w:val="Code"/>
              <w:rPr>
                <w:lang w:val="en-GB"/>
              </w:rPr>
            </w:pPr>
            <w:r w:rsidRPr="006B405D">
              <w:rPr>
                <w:lang w:val="en-GB"/>
              </w:rPr>
              <w:t xml:space="preserve">     metadata:</w:t>
            </w:r>
          </w:p>
          <w:p w14:paraId="194905C2" w14:textId="77777777" w:rsidR="006B405D" w:rsidRPr="006B405D" w:rsidRDefault="006B405D" w:rsidP="006B405D">
            <w:pPr>
              <w:pStyle w:val="Code"/>
              <w:rPr>
                <w:lang w:val="en-GB"/>
              </w:rPr>
            </w:pPr>
            <w:r w:rsidRPr="006B405D">
              <w:rPr>
                <w:lang w:val="en-GB"/>
              </w:rPr>
              <w:t xml:space="preserve">       labels:</w:t>
            </w:r>
          </w:p>
          <w:p w14:paraId="216E948F" w14:textId="77777777" w:rsidR="006B405D" w:rsidRPr="006B405D" w:rsidRDefault="006B405D" w:rsidP="006B405D">
            <w:pPr>
              <w:pStyle w:val="Code"/>
              <w:rPr>
                <w:lang w:val="en-GB"/>
              </w:rPr>
            </w:pPr>
            <w:r w:rsidRPr="006B405D">
              <w:rPr>
                <w:lang w:val="en-GB"/>
              </w:rPr>
              <w:t xml:space="preserve">         app: nginx</w:t>
            </w:r>
          </w:p>
          <w:p w14:paraId="2A45E474" w14:textId="77777777" w:rsidR="006B405D" w:rsidRPr="006B405D" w:rsidRDefault="006B405D" w:rsidP="006B405D">
            <w:pPr>
              <w:pStyle w:val="Code"/>
              <w:rPr>
                <w:lang w:val="en-GB"/>
              </w:rPr>
            </w:pPr>
            <w:r w:rsidRPr="006B405D">
              <w:rPr>
                <w:lang w:val="en-GB"/>
              </w:rPr>
              <w:t xml:space="preserve">     spec:</w:t>
            </w:r>
          </w:p>
          <w:p w14:paraId="5659F9F3" w14:textId="77777777" w:rsidR="006B405D" w:rsidRPr="006B405D" w:rsidRDefault="006B405D" w:rsidP="006B405D">
            <w:pPr>
              <w:pStyle w:val="Code"/>
              <w:rPr>
                <w:lang w:val="en-GB"/>
              </w:rPr>
            </w:pPr>
            <w:r w:rsidRPr="006B405D">
              <w:rPr>
                <w:lang w:val="en-GB"/>
              </w:rPr>
              <w:t xml:space="preserve">       containers:</w:t>
            </w:r>
          </w:p>
          <w:p w14:paraId="54D6C7E0" w14:textId="77777777" w:rsidR="006B405D" w:rsidRPr="006B405D" w:rsidRDefault="006B405D" w:rsidP="006B405D">
            <w:pPr>
              <w:pStyle w:val="Code"/>
              <w:rPr>
                <w:lang w:val="en-GB"/>
              </w:rPr>
            </w:pPr>
            <w:r w:rsidRPr="006B405D">
              <w:rPr>
                <w:lang w:val="en-GB"/>
              </w:rPr>
              <w:t xml:space="preserve">       - name: nginx</w:t>
            </w:r>
          </w:p>
          <w:p w14:paraId="4EBECC18" w14:textId="77777777" w:rsidR="006B405D" w:rsidRPr="006B405D" w:rsidRDefault="006B405D" w:rsidP="006B405D">
            <w:pPr>
              <w:pStyle w:val="Code"/>
              <w:rPr>
                <w:lang w:val="en-GB"/>
              </w:rPr>
            </w:pPr>
            <w:r w:rsidRPr="006B405D">
              <w:rPr>
                <w:lang w:val="en-GB"/>
              </w:rPr>
              <w:t xml:space="preserve">         image: nginx:1.14.2</w:t>
            </w:r>
          </w:p>
          <w:p w14:paraId="08A887E5" w14:textId="77777777" w:rsidR="006B405D" w:rsidRPr="006B405D" w:rsidRDefault="006B405D" w:rsidP="006B405D">
            <w:pPr>
              <w:pStyle w:val="Code"/>
              <w:rPr>
                <w:lang w:val="en-GB"/>
              </w:rPr>
            </w:pPr>
            <w:r w:rsidRPr="006B405D">
              <w:rPr>
                <w:lang w:val="en-GB"/>
              </w:rPr>
              <w:t xml:space="preserve">         ports:</w:t>
            </w:r>
          </w:p>
          <w:p w14:paraId="44720122" w14:textId="77777777" w:rsidR="006B405D" w:rsidRPr="006B405D" w:rsidRDefault="006B405D" w:rsidP="006B405D">
            <w:pPr>
              <w:pStyle w:val="Code"/>
              <w:rPr>
                <w:lang w:val="en-GB"/>
              </w:rPr>
            </w:pPr>
            <w:r w:rsidRPr="006B405D">
              <w:rPr>
                <w:lang w:val="en-GB"/>
              </w:rPr>
              <w:t xml:space="preserve">         - </w:t>
            </w:r>
            <w:proofErr w:type="spellStart"/>
            <w:r w:rsidRPr="006B405D">
              <w:rPr>
                <w:lang w:val="en-GB"/>
              </w:rPr>
              <w:t>containerPort</w:t>
            </w:r>
            <w:proofErr w:type="spellEnd"/>
            <w:r w:rsidRPr="006B405D">
              <w:rPr>
                <w:lang w:val="en-GB"/>
              </w:rPr>
              <w:t>: 80</w:t>
            </w:r>
          </w:p>
          <w:p w14:paraId="73D67127" w14:textId="77777777" w:rsidR="006B405D" w:rsidRDefault="006B405D" w:rsidP="006B405D">
            <w:pPr>
              <w:pStyle w:val="Code"/>
              <w:rPr>
                <w:rFonts w:ascii="Arial" w:hAnsi="Arial" w:cs="Arial"/>
                <w:lang w:val="en-GB"/>
              </w:rPr>
            </w:pPr>
          </w:p>
          <w:p w14:paraId="04BFEB12" w14:textId="13378E8D" w:rsidR="006B405D" w:rsidRPr="002D5BCD" w:rsidRDefault="006B405D" w:rsidP="006B405D">
            <w:pPr>
              <w:pStyle w:val="Code"/>
              <w:rPr>
                <w:rFonts w:ascii="Arial" w:hAnsi="Arial" w:cs="Arial"/>
                <w:lang w:val="en-GB"/>
              </w:rPr>
            </w:pPr>
            <w:r w:rsidRPr="002D5BCD">
              <w:rPr>
                <w:rFonts w:ascii="Arial" w:hAnsi="Arial" w:cs="Arial"/>
                <w:lang w:val="en-GB"/>
              </w:rPr>
              <w:t>Enter command below to save and exit VI</w:t>
            </w:r>
            <w:r w:rsidR="00CC25A6">
              <w:rPr>
                <w:rFonts w:ascii="Arial" w:hAnsi="Arial" w:cs="Arial"/>
                <w:lang w:val="en-GB"/>
              </w:rPr>
              <w:t xml:space="preserve"> </w:t>
            </w:r>
          </w:p>
          <w:p w14:paraId="51A9B56E" w14:textId="77777777" w:rsidR="006B405D" w:rsidRDefault="006B405D" w:rsidP="006B405D">
            <w:pPr>
              <w:pStyle w:val="Code"/>
              <w:rPr>
                <w:lang w:val="en-GB"/>
              </w:rPr>
            </w:pPr>
            <w:r>
              <w:rPr>
                <w:lang w:val="en-GB"/>
              </w:rPr>
              <w:t>:</w:t>
            </w:r>
            <w:proofErr w:type="spellStart"/>
            <w:r>
              <w:rPr>
                <w:lang w:val="en-GB"/>
              </w:rPr>
              <w:t>wq</w:t>
            </w:r>
            <w:proofErr w:type="spellEnd"/>
            <w:r>
              <w:rPr>
                <w:lang w:val="en-GB"/>
              </w:rPr>
              <w:t>!</w:t>
            </w:r>
          </w:p>
          <w:p w14:paraId="76A21706" w14:textId="77777777" w:rsidR="006B405D" w:rsidRDefault="006B405D" w:rsidP="006B405D">
            <w:pPr>
              <w:pStyle w:val="Code"/>
              <w:rPr>
                <w:rFonts w:ascii="Arial" w:hAnsi="Arial" w:cs="Arial"/>
                <w:lang w:val="en-GB"/>
              </w:rPr>
            </w:pPr>
          </w:p>
          <w:p w14:paraId="435A27C2" w14:textId="0CE80853" w:rsidR="006B405D" w:rsidRPr="002D5BCD" w:rsidRDefault="00041A81" w:rsidP="006B405D">
            <w:pPr>
              <w:pStyle w:val="Code"/>
              <w:rPr>
                <w:rFonts w:ascii="Arial" w:hAnsi="Arial" w:cs="Arial"/>
                <w:lang w:val="en-GB"/>
              </w:rPr>
            </w:pPr>
            <w:r>
              <w:rPr>
                <w:rFonts w:ascii="Arial" w:hAnsi="Arial" w:cs="Arial"/>
                <w:lang w:val="en-GB"/>
              </w:rPr>
              <w:t xml:space="preserve">Step 3: </w:t>
            </w:r>
            <w:r w:rsidR="006B405D" w:rsidRPr="002D5BCD">
              <w:rPr>
                <w:rFonts w:ascii="Arial" w:hAnsi="Arial" w:cs="Arial"/>
                <w:lang w:val="en-GB"/>
              </w:rPr>
              <w:t xml:space="preserve">Issue command below to verify pods created </w:t>
            </w:r>
            <w:r w:rsidR="006A33D5">
              <w:rPr>
                <w:rFonts w:ascii="Arial" w:hAnsi="Arial" w:cs="Arial"/>
                <w:lang w:val="en-GB"/>
              </w:rPr>
              <w:t xml:space="preserve">and then delete the deployment. </w:t>
            </w:r>
          </w:p>
          <w:p w14:paraId="0DE2A99B" w14:textId="51D34460" w:rsidR="00760F1C" w:rsidRDefault="00760F1C" w:rsidP="006B405D">
            <w:pPr>
              <w:pStyle w:val="Code"/>
            </w:pPr>
            <w:r>
              <w:t xml:space="preserve">cat </w:t>
            </w:r>
            <w:proofErr w:type="spellStart"/>
            <w:proofErr w:type="gramStart"/>
            <w:r>
              <w:t>deployment.yaml</w:t>
            </w:r>
            <w:proofErr w:type="spellEnd"/>
            <w:proofErr w:type="gramEnd"/>
          </w:p>
          <w:p w14:paraId="1ADB3803" w14:textId="1CD40C25" w:rsidR="006B405D" w:rsidRDefault="006B405D" w:rsidP="006B405D">
            <w:pPr>
              <w:pStyle w:val="Code"/>
            </w:pPr>
            <w:proofErr w:type="spellStart"/>
            <w:r>
              <w:lastRenderedPageBreak/>
              <w:t>kubectl</w:t>
            </w:r>
            <w:proofErr w:type="spellEnd"/>
            <w:r>
              <w:t xml:space="preserve"> apply -f </w:t>
            </w:r>
            <w:proofErr w:type="spellStart"/>
            <w:proofErr w:type="gramStart"/>
            <w:r>
              <w:t>deployment.yaml</w:t>
            </w:r>
            <w:proofErr w:type="spellEnd"/>
            <w:proofErr w:type="gramEnd"/>
          </w:p>
          <w:p w14:paraId="3A06A615" w14:textId="0B004316" w:rsidR="006B405D" w:rsidRDefault="006B405D" w:rsidP="006B405D">
            <w:pPr>
              <w:pStyle w:val="Code"/>
            </w:pPr>
            <w:r>
              <w:t>kubectl get deployment -o wide</w:t>
            </w:r>
          </w:p>
          <w:p w14:paraId="5D32B5BF" w14:textId="3F418C93" w:rsidR="00BD6322" w:rsidRDefault="006B405D" w:rsidP="006B405D">
            <w:pPr>
              <w:pStyle w:val="Code"/>
            </w:pPr>
            <w:r>
              <w:t xml:space="preserve">kubectl </w:t>
            </w:r>
            <w:r w:rsidR="00BD6322">
              <w:t>describe deployment nginx-deployment</w:t>
            </w:r>
          </w:p>
          <w:p w14:paraId="2C1E570F" w14:textId="7DEF0E8F" w:rsidR="006B405D" w:rsidRDefault="00BD6322" w:rsidP="006B405D">
            <w:pPr>
              <w:pStyle w:val="Code"/>
            </w:pPr>
            <w:r>
              <w:t xml:space="preserve">kubectl </w:t>
            </w:r>
            <w:r w:rsidR="006B405D">
              <w:t xml:space="preserve">delete </w:t>
            </w:r>
            <w:r>
              <w:t xml:space="preserve">deployment nginx-deployment </w:t>
            </w:r>
          </w:p>
          <w:p w14:paraId="18FEFEAA" w14:textId="77777777" w:rsidR="006B405D" w:rsidRDefault="006B405D" w:rsidP="00E11FBC">
            <w:pPr>
              <w:pStyle w:val="Code"/>
            </w:pPr>
          </w:p>
          <w:p w14:paraId="0F02C739" w14:textId="114B8376" w:rsidR="002426BC" w:rsidRPr="002426BC" w:rsidRDefault="002426BC" w:rsidP="00376F8C">
            <w:pPr>
              <w:pStyle w:val="Code"/>
              <w:rPr>
                <w:lang w:val="en-GB"/>
              </w:rPr>
            </w:pPr>
          </w:p>
        </w:tc>
      </w:tr>
      <w:tr w:rsidR="00E816D4" w14:paraId="30B1C901" w14:textId="77777777" w:rsidTr="00E11FBC">
        <w:tc>
          <w:tcPr>
            <w:tcW w:w="2282" w:type="dxa"/>
          </w:tcPr>
          <w:p w14:paraId="6A4C0865" w14:textId="77777777" w:rsidR="006B405D" w:rsidRPr="00E957A2" w:rsidRDefault="006B405D" w:rsidP="00E11FBC">
            <w:pPr>
              <w:pStyle w:val="Bodycopy"/>
              <w:rPr>
                <w:b/>
                <w:bCs/>
              </w:rPr>
            </w:pPr>
            <w:r w:rsidRPr="00E957A2">
              <w:rPr>
                <w:b/>
                <w:bCs/>
              </w:rPr>
              <w:lastRenderedPageBreak/>
              <w:t>References</w:t>
            </w:r>
          </w:p>
        </w:tc>
        <w:tc>
          <w:tcPr>
            <w:tcW w:w="4427" w:type="dxa"/>
          </w:tcPr>
          <w:p w14:paraId="01EB0880" w14:textId="023ECA96" w:rsidR="006B405D" w:rsidRDefault="00760F1C" w:rsidP="00E11FBC">
            <w:pPr>
              <w:pStyle w:val="Bodycopy"/>
            </w:pPr>
            <w:r w:rsidRPr="00760F1C">
              <w:rPr>
                <w:noProof/>
              </w:rPr>
              <w:drawing>
                <wp:inline distT="0" distB="0" distL="0" distR="0" wp14:anchorId="3DEE9A62" wp14:editId="6B413E44">
                  <wp:extent cx="2632032" cy="318758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9879" cy="3209196"/>
                          </a:xfrm>
                          <a:prstGeom prst="rect">
                            <a:avLst/>
                          </a:prstGeom>
                        </pic:spPr>
                      </pic:pic>
                    </a:graphicData>
                  </a:graphic>
                </wp:inline>
              </w:drawing>
            </w:r>
          </w:p>
        </w:tc>
      </w:tr>
      <w:tr w:rsidR="00E816D4" w14:paraId="6E2C8240" w14:textId="77777777" w:rsidTr="00E11FBC">
        <w:tc>
          <w:tcPr>
            <w:tcW w:w="2282" w:type="dxa"/>
          </w:tcPr>
          <w:p w14:paraId="383140EF" w14:textId="77777777" w:rsidR="00760F1C" w:rsidRPr="00E957A2" w:rsidRDefault="00760F1C" w:rsidP="00E11FBC">
            <w:pPr>
              <w:pStyle w:val="Bodycopy"/>
              <w:rPr>
                <w:b/>
                <w:bCs/>
              </w:rPr>
            </w:pPr>
          </w:p>
        </w:tc>
        <w:tc>
          <w:tcPr>
            <w:tcW w:w="4427" w:type="dxa"/>
          </w:tcPr>
          <w:p w14:paraId="5494DE99" w14:textId="1E22AD6B" w:rsidR="00760F1C" w:rsidRPr="00760F1C" w:rsidRDefault="00600BA0" w:rsidP="00E11FBC">
            <w:pPr>
              <w:pStyle w:val="Bodycopy"/>
            </w:pPr>
            <w:r w:rsidRPr="00600BA0">
              <w:rPr>
                <w:noProof/>
              </w:rPr>
              <w:drawing>
                <wp:inline distT="0" distB="0" distL="0" distR="0" wp14:anchorId="3363A1B6" wp14:editId="062C4A5C">
                  <wp:extent cx="3700329" cy="2930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0266" cy="300219"/>
                          </a:xfrm>
                          <a:prstGeom prst="rect">
                            <a:avLst/>
                          </a:prstGeom>
                        </pic:spPr>
                      </pic:pic>
                    </a:graphicData>
                  </a:graphic>
                </wp:inline>
              </w:drawing>
            </w:r>
          </w:p>
        </w:tc>
      </w:tr>
      <w:tr w:rsidR="00E816D4" w14:paraId="1323E044" w14:textId="77777777" w:rsidTr="00E11FBC">
        <w:tc>
          <w:tcPr>
            <w:tcW w:w="2282" w:type="dxa"/>
          </w:tcPr>
          <w:p w14:paraId="6715223B" w14:textId="77777777" w:rsidR="00600BA0" w:rsidRPr="00E957A2" w:rsidRDefault="00600BA0" w:rsidP="00E11FBC">
            <w:pPr>
              <w:pStyle w:val="Bodycopy"/>
              <w:rPr>
                <w:b/>
                <w:bCs/>
              </w:rPr>
            </w:pPr>
          </w:p>
        </w:tc>
        <w:tc>
          <w:tcPr>
            <w:tcW w:w="4427" w:type="dxa"/>
          </w:tcPr>
          <w:p w14:paraId="30CF134B" w14:textId="79C1DB32" w:rsidR="00600BA0" w:rsidRPr="00600BA0" w:rsidRDefault="00E816D4" w:rsidP="00E11FBC">
            <w:pPr>
              <w:pStyle w:val="Bodycopy"/>
            </w:pPr>
            <w:r w:rsidRPr="00E816D4">
              <w:rPr>
                <w:noProof/>
              </w:rPr>
              <w:drawing>
                <wp:inline distT="0" distB="0" distL="0" distR="0" wp14:anchorId="1D0307C0" wp14:editId="611B5627">
                  <wp:extent cx="3913748" cy="29144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6441" cy="305798"/>
                          </a:xfrm>
                          <a:prstGeom prst="rect">
                            <a:avLst/>
                          </a:prstGeom>
                        </pic:spPr>
                      </pic:pic>
                    </a:graphicData>
                  </a:graphic>
                </wp:inline>
              </w:drawing>
            </w:r>
          </w:p>
        </w:tc>
      </w:tr>
    </w:tbl>
    <w:p w14:paraId="1D3A35E8" w14:textId="77777777" w:rsidR="001320B8" w:rsidRDefault="00E816D4" w:rsidP="003F34E3">
      <w:pPr>
        <w:pStyle w:val="Bodycopy"/>
      </w:pPr>
      <w:r>
        <w:lastRenderedPageBreak/>
        <w:tab/>
        <w:t xml:space="preserve">           </w:t>
      </w:r>
      <w:r w:rsidR="003F34E3" w:rsidRPr="003F34E3">
        <w:rPr>
          <w:noProof/>
        </w:rPr>
        <w:drawing>
          <wp:inline distT="0" distB="0" distL="0" distR="0" wp14:anchorId="221099F3" wp14:editId="41CC876A">
            <wp:extent cx="3904959" cy="2627630"/>
            <wp:effectExtent l="0" t="0" r="0" b="127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33"/>
                    <a:stretch>
                      <a:fillRect/>
                    </a:stretch>
                  </pic:blipFill>
                  <pic:spPr>
                    <a:xfrm>
                      <a:off x="0" y="0"/>
                      <a:ext cx="3943735" cy="2653722"/>
                    </a:xfrm>
                    <a:prstGeom prst="rect">
                      <a:avLst/>
                    </a:prstGeom>
                  </pic:spPr>
                </pic:pic>
              </a:graphicData>
            </a:graphic>
          </wp:inline>
        </w:drawing>
      </w:r>
    </w:p>
    <w:p w14:paraId="443DC219" w14:textId="1D5E733B" w:rsidR="006B405D" w:rsidRPr="006B405D" w:rsidRDefault="001320B8" w:rsidP="003F34E3">
      <w:pPr>
        <w:pStyle w:val="Bodycopy"/>
      </w:pPr>
      <w:r>
        <w:tab/>
        <w:t xml:space="preserve">         </w:t>
      </w:r>
      <w:r w:rsidR="0056277D" w:rsidRPr="0056277D">
        <w:rPr>
          <w:noProof/>
        </w:rPr>
        <w:drawing>
          <wp:inline distT="0" distB="0" distL="0" distR="0" wp14:anchorId="4B775355" wp14:editId="5F4F861C">
            <wp:extent cx="3912734" cy="561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2551" cy="564821"/>
                    </a:xfrm>
                    <a:prstGeom prst="rect">
                      <a:avLst/>
                    </a:prstGeom>
                  </pic:spPr>
                </pic:pic>
              </a:graphicData>
            </a:graphic>
          </wp:inline>
        </w:drawing>
      </w:r>
      <w:r w:rsidR="00E816D4">
        <w:tab/>
      </w:r>
    </w:p>
    <w:p w14:paraId="0739EA08" w14:textId="7E43D66F" w:rsidR="000E739A" w:rsidRDefault="000E739A" w:rsidP="000E739A">
      <w:pPr>
        <w:pStyle w:val="Heading2"/>
      </w:pPr>
      <w:bookmarkStart w:id="8" w:name="_Toc113826046"/>
      <w:r>
        <w:t>LAB 1.4</w:t>
      </w:r>
      <w:r w:rsidR="00A42E30">
        <w:t xml:space="preserve"> </w:t>
      </w:r>
      <w:r w:rsidR="006B405D">
        <w:t>–</w:t>
      </w:r>
      <w:r w:rsidR="00A42E30">
        <w:t xml:space="preserve"> Namespaces</w:t>
      </w:r>
      <w:bookmarkEnd w:id="8"/>
    </w:p>
    <w:tbl>
      <w:tblPr>
        <w:tblStyle w:val="TableGrid"/>
        <w:tblW w:w="0" w:type="auto"/>
        <w:tblLook w:val="04A0" w:firstRow="1" w:lastRow="0" w:firstColumn="1" w:lastColumn="0" w:noHBand="0" w:noVBand="1"/>
      </w:tblPr>
      <w:tblGrid>
        <w:gridCol w:w="993"/>
        <w:gridCol w:w="5716"/>
      </w:tblGrid>
      <w:tr w:rsidR="006B405D" w14:paraId="3FB05931" w14:textId="77777777" w:rsidTr="00CF550F">
        <w:tc>
          <w:tcPr>
            <w:tcW w:w="993" w:type="dxa"/>
          </w:tcPr>
          <w:p w14:paraId="0B8651EB" w14:textId="77777777" w:rsidR="006B405D" w:rsidRPr="00E957A2" w:rsidRDefault="006B405D" w:rsidP="00E11FBC">
            <w:pPr>
              <w:pStyle w:val="Bodycopy"/>
              <w:rPr>
                <w:b/>
                <w:bCs/>
              </w:rPr>
            </w:pPr>
            <w:r w:rsidRPr="00E957A2">
              <w:rPr>
                <w:b/>
                <w:bCs/>
              </w:rPr>
              <w:t>Objective</w:t>
            </w:r>
          </w:p>
        </w:tc>
        <w:tc>
          <w:tcPr>
            <w:tcW w:w="5716" w:type="dxa"/>
          </w:tcPr>
          <w:p w14:paraId="3B0165EF" w14:textId="6BC65781" w:rsidR="006B405D" w:rsidRDefault="006B405D" w:rsidP="00E11FBC">
            <w:pPr>
              <w:pStyle w:val="Bodycopy"/>
            </w:pPr>
            <w:r>
              <w:t>Creating namespace</w:t>
            </w:r>
          </w:p>
        </w:tc>
      </w:tr>
      <w:tr w:rsidR="006B405D" w14:paraId="74837F3A" w14:textId="77777777" w:rsidTr="00CF550F">
        <w:tc>
          <w:tcPr>
            <w:tcW w:w="993" w:type="dxa"/>
          </w:tcPr>
          <w:p w14:paraId="6B5A7EB2" w14:textId="77777777" w:rsidR="006B405D" w:rsidRPr="00E957A2" w:rsidRDefault="006B405D" w:rsidP="00E11FBC">
            <w:pPr>
              <w:pStyle w:val="Bodycopy"/>
              <w:rPr>
                <w:b/>
                <w:bCs/>
              </w:rPr>
            </w:pPr>
            <w:r w:rsidRPr="00E957A2">
              <w:rPr>
                <w:b/>
                <w:bCs/>
              </w:rPr>
              <w:t>Estimated Completion Time</w:t>
            </w:r>
          </w:p>
        </w:tc>
        <w:tc>
          <w:tcPr>
            <w:tcW w:w="5716" w:type="dxa"/>
          </w:tcPr>
          <w:p w14:paraId="09BB60F6" w14:textId="183D1799" w:rsidR="006B405D" w:rsidRDefault="006B405D" w:rsidP="00E11FBC">
            <w:pPr>
              <w:pStyle w:val="Bodycopy"/>
            </w:pPr>
            <w:r>
              <w:t>5 mins</w:t>
            </w:r>
          </w:p>
        </w:tc>
      </w:tr>
      <w:tr w:rsidR="006B405D" w14:paraId="68311690" w14:textId="77777777" w:rsidTr="00CF550F">
        <w:tc>
          <w:tcPr>
            <w:tcW w:w="993" w:type="dxa"/>
          </w:tcPr>
          <w:p w14:paraId="73B4C74F" w14:textId="77777777" w:rsidR="006B405D" w:rsidRPr="00E957A2" w:rsidRDefault="006B405D" w:rsidP="00E11FBC">
            <w:pPr>
              <w:pStyle w:val="Bodycopy"/>
              <w:rPr>
                <w:b/>
                <w:bCs/>
              </w:rPr>
            </w:pPr>
            <w:r w:rsidRPr="00E957A2">
              <w:rPr>
                <w:b/>
                <w:bCs/>
              </w:rPr>
              <w:t>Pre-requisite</w:t>
            </w:r>
          </w:p>
        </w:tc>
        <w:tc>
          <w:tcPr>
            <w:tcW w:w="5716" w:type="dxa"/>
          </w:tcPr>
          <w:p w14:paraId="794F099F" w14:textId="77777777" w:rsidR="006B405D" w:rsidRDefault="006B405D" w:rsidP="00E11FBC">
            <w:pPr>
              <w:pStyle w:val="Bodycopy"/>
            </w:pPr>
            <w:r>
              <w:t>-</w:t>
            </w:r>
          </w:p>
        </w:tc>
      </w:tr>
      <w:tr w:rsidR="00BD6322" w14:paraId="09DFF00A" w14:textId="77777777" w:rsidTr="00CF550F">
        <w:tc>
          <w:tcPr>
            <w:tcW w:w="993" w:type="dxa"/>
          </w:tcPr>
          <w:p w14:paraId="3E3B919E" w14:textId="77777777" w:rsidR="00BD6322" w:rsidRPr="00E957A2" w:rsidRDefault="00BD6322" w:rsidP="00BD6322">
            <w:pPr>
              <w:pStyle w:val="Bodycopy"/>
              <w:rPr>
                <w:b/>
                <w:bCs/>
              </w:rPr>
            </w:pPr>
            <w:r w:rsidRPr="00E957A2">
              <w:rPr>
                <w:b/>
                <w:bCs/>
              </w:rPr>
              <w:lastRenderedPageBreak/>
              <w:t>Steps</w:t>
            </w:r>
          </w:p>
        </w:tc>
        <w:tc>
          <w:tcPr>
            <w:tcW w:w="5716" w:type="dxa"/>
          </w:tcPr>
          <w:p w14:paraId="625A5132" w14:textId="3FCDFE2B" w:rsidR="00B15DF6" w:rsidRDefault="00B15DF6" w:rsidP="00BD6322">
            <w:pPr>
              <w:pStyle w:val="Bodycopy"/>
            </w:pPr>
            <w:r>
              <w:t xml:space="preserve">Follow step 1 – 3 to define a </w:t>
            </w:r>
            <w:proofErr w:type="spellStart"/>
            <w:r>
              <w:t>yaml</w:t>
            </w:r>
            <w:proofErr w:type="spellEnd"/>
            <w:r>
              <w:t xml:space="preserve"> file and subsequently deploy it. Optionally, you may skip the step 1 and 2 and proceed directly to step 3 you can choose to deploy using the </w:t>
            </w:r>
            <w:proofErr w:type="spellStart"/>
            <w:r>
              <w:t>yaml</w:t>
            </w:r>
            <w:proofErr w:type="spellEnd"/>
            <w:r>
              <w:t xml:space="preserve"> file that has been uploaded on to /home/ubuntu directory.</w:t>
            </w:r>
          </w:p>
          <w:p w14:paraId="2B6EC1DA" w14:textId="2EDFEB0E" w:rsidR="00BD6322" w:rsidRDefault="00AC6381" w:rsidP="00BD6322">
            <w:pPr>
              <w:pStyle w:val="Bodycopy"/>
            </w:pPr>
            <w:r w:rsidRPr="00AC6381">
              <w:rPr>
                <w:b/>
                <w:bCs/>
              </w:rPr>
              <w:t>Step 1:</w:t>
            </w:r>
            <w:r>
              <w:t xml:space="preserve"> </w:t>
            </w:r>
            <w:r w:rsidR="00BD6322">
              <w:t>On the K8 Control Plane, execute the following commands</w:t>
            </w:r>
            <w:r w:rsidR="00A9738A">
              <w:t>.</w:t>
            </w:r>
            <w:r w:rsidR="00A9738A" w:rsidRPr="00A9738A">
              <w:rPr>
                <w:i/>
                <w:iCs/>
              </w:rPr>
              <w:t xml:space="preserve"> [Note: do not use the same name for the </w:t>
            </w:r>
            <w:proofErr w:type="spellStart"/>
            <w:r w:rsidR="00A9738A" w:rsidRPr="00A9738A">
              <w:rPr>
                <w:i/>
                <w:iCs/>
              </w:rPr>
              <w:t>yaml</w:t>
            </w:r>
            <w:proofErr w:type="spellEnd"/>
            <w:r w:rsidR="00A9738A" w:rsidRPr="00A9738A">
              <w:rPr>
                <w:i/>
                <w:iCs/>
              </w:rPr>
              <w:t xml:space="preserve"> file that has already been created]</w:t>
            </w:r>
          </w:p>
          <w:p w14:paraId="530F9393" w14:textId="5C9C9E0C" w:rsidR="00BD6322" w:rsidRDefault="00BD6322" w:rsidP="00BD6322">
            <w:pPr>
              <w:pStyle w:val="Code"/>
            </w:pPr>
            <w:r>
              <w:t>vi namespace</w:t>
            </w:r>
            <w:r w:rsidR="00B15DF6">
              <w:t>2</w:t>
            </w:r>
            <w:r>
              <w:t>.yaml</w:t>
            </w:r>
          </w:p>
          <w:p w14:paraId="179D3DE7" w14:textId="77777777" w:rsidR="00BD6322" w:rsidRDefault="00BD6322" w:rsidP="00BD6322">
            <w:pPr>
              <w:pStyle w:val="Code"/>
              <w:rPr>
                <w:rFonts w:ascii="Arial" w:hAnsi="Arial" w:cs="Arial"/>
              </w:rPr>
            </w:pPr>
          </w:p>
          <w:p w14:paraId="45523D80" w14:textId="6A63B763" w:rsidR="006A33D5" w:rsidRDefault="00AC6381" w:rsidP="006A33D5">
            <w:pPr>
              <w:pStyle w:val="Code"/>
              <w:rPr>
                <w:rFonts w:ascii="Arial" w:hAnsi="Arial" w:cs="Arial"/>
              </w:rPr>
            </w:pPr>
            <w:r w:rsidRPr="00AC6381">
              <w:rPr>
                <w:rFonts w:ascii="Arial" w:hAnsi="Arial" w:cs="Arial"/>
                <w:b/>
                <w:bCs/>
              </w:rPr>
              <w:t>Step 2:</w:t>
            </w:r>
            <w:r>
              <w:rPr>
                <w:rFonts w:ascii="Arial" w:hAnsi="Arial" w:cs="Arial"/>
              </w:rPr>
              <w:t xml:space="preserve"> </w:t>
            </w:r>
            <w:r w:rsidR="00BD6322" w:rsidRPr="002D5BCD">
              <w:rPr>
                <w:rFonts w:ascii="Arial" w:hAnsi="Arial" w:cs="Arial"/>
              </w:rPr>
              <w:t xml:space="preserve">Copy </w:t>
            </w:r>
            <w:r w:rsidR="00BD6322">
              <w:rPr>
                <w:rFonts w:ascii="Arial" w:hAnsi="Arial" w:cs="Arial"/>
              </w:rPr>
              <w:t>and paste c</w:t>
            </w:r>
            <w:r w:rsidR="00BD6322" w:rsidRPr="002D5BCD">
              <w:rPr>
                <w:rFonts w:ascii="Arial" w:hAnsi="Arial" w:cs="Arial"/>
              </w:rPr>
              <w:t xml:space="preserve">ontent </w:t>
            </w:r>
            <w:r w:rsidR="00BD6322">
              <w:rPr>
                <w:rFonts w:ascii="Arial" w:hAnsi="Arial" w:cs="Arial"/>
              </w:rPr>
              <w:t>b</w:t>
            </w:r>
            <w:r w:rsidR="00BD6322" w:rsidRPr="002D5BCD">
              <w:rPr>
                <w:rFonts w:ascii="Arial" w:hAnsi="Arial" w:cs="Arial"/>
              </w:rPr>
              <w:t>elow</w:t>
            </w:r>
            <w:r w:rsidR="006A33D5">
              <w:rPr>
                <w:rFonts w:ascii="Arial" w:hAnsi="Arial" w:cs="Arial"/>
              </w:rPr>
              <w:t xml:space="preserve">. We are specifying a namespace </w:t>
            </w:r>
            <w:r w:rsidR="003903F1">
              <w:rPr>
                <w:rFonts w:ascii="Arial" w:hAnsi="Arial" w:cs="Arial"/>
              </w:rPr>
              <w:t xml:space="preserve">and pod </w:t>
            </w:r>
            <w:r w:rsidR="006A33D5">
              <w:rPr>
                <w:rFonts w:ascii="Arial" w:hAnsi="Arial" w:cs="Arial"/>
              </w:rPr>
              <w:t>YAML configuration file with parameter of:</w:t>
            </w:r>
          </w:p>
          <w:p w14:paraId="7F0E2738" w14:textId="01EFED6D" w:rsidR="006A33D5" w:rsidRDefault="006846BF" w:rsidP="006A33D5">
            <w:pPr>
              <w:pStyle w:val="Code"/>
              <w:numPr>
                <w:ilvl w:val="0"/>
                <w:numId w:val="44"/>
              </w:numPr>
              <w:rPr>
                <w:rFonts w:ascii="Arial" w:hAnsi="Arial" w:cs="Arial"/>
              </w:rPr>
            </w:pPr>
            <w:r>
              <w:rPr>
                <w:rFonts w:ascii="Arial" w:hAnsi="Arial" w:cs="Arial"/>
              </w:rPr>
              <w:t>namespace: production</w:t>
            </w:r>
          </w:p>
          <w:p w14:paraId="5D0399BC" w14:textId="27AB33E6" w:rsidR="006A33D5" w:rsidRDefault="006A33D5" w:rsidP="006A33D5">
            <w:pPr>
              <w:pStyle w:val="Code"/>
              <w:numPr>
                <w:ilvl w:val="0"/>
                <w:numId w:val="44"/>
              </w:numPr>
              <w:rPr>
                <w:rFonts w:ascii="Arial" w:hAnsi="Arial" w:cs="Arial"/>
              </w:rPr>
            </w:pPr>
            <w:r>
              <w:rPr>
                <w:rFonts w:ascii="Arial" w:hAnsi="Arial" w:cs="Arial"/>
              </w:rPr>
              <w:t xml:space="preserve">image: nginx </w:t>
            </w:r>
          </w:p>
          <w:p w14:paraId="6979BECB" w14:textId="02C68D1C" w:rsidR="006A33D5" w:rsidRPr="006846BF" w:rsidRDefault="006A33D5" w:rsidP="006846BF">
            <w:pPr>
              <w:pStyle w:val="Code"/>
              <w:numPr>
                <w:ilvl w:val="0"/>
                <w:numId w:val="44"/>
              </w:numPr>
              <w:rPr>
                <w:rFonts w:ascii="Arial" w:hAnsi="Arial" w:cs="Arial"/>
              </w:rPr>
            </w:pPr>
            <w:r>
              <w:rPr>
                <w:rFonts w:ascii="Arial" w:hAnsi="Arial" w:cs="Arial"/>
              </w:rPr>
              <w:t xml:space="preserve">name: </w:t>
            </w:r>
            <w:proofErr w:type="spellStart"/>
            <w:r w:rsidR="006846BF">
              <w:rPr>
                <w:rFonts w:ascii="Arial" w:hAnsi="Arial" w:cs="Arial"/>
              </w:rPr>
              <w:t>mypod</w:t>
            </w:r>
            <w:proofErr w:type="spellEnd"/>
            <w:r w:rsidR="006846BF">
              <w:rPr>
                <w:rFonts w:ascii="Arial" w:hAnsi="Arial" w:cs="Arial"/>
              </w:rPr>
              <w:t xml:space="preserve"> </w:t>
            </w:r>
          </w:p>
          <w:p w14:paraId="7E996EF3" w14:textId="77777777" w:rsidR="006A33D5" w:rsidRDefault="006A33D5" w:rsidP="006A33D5">
            <w:pPr>
              <w:pStyle w:val="Code"/>
              <w:rPr>
                <w:rFonts w:ascii="Arial" w:hAnsi="Arial" w:cs="Arial"/>
              </w:rPr>
            </w:pPr>
            <w:r w:rsidRPr="00C82FB3">
              <w:rPr>
                <w:rFonts w:ascii="Arial" w:hAnsi="Arial" w:cs="Arial"/>
              </w:rPr>
              <w:t>for pod creation.</w:t>
            </w:r>
          </w:p>
          <w:p w14:paraId="065C960C" w14:textId="5F424E1F" w:rsidR="00BD6322" w:rsidRPr="002D5BCD" w:rsidRDefault="00BD6322" w:rsidP="00BD6322">
            <w:pPr>
              <w:pStyle w:val="Code"/>
              <w:rPr>
                <w:rFonts w:ascii="Arial" w:hAnsi="Arial" w:cs="Arial"/>
              </w:rPr>
            </w:pPr>
          </w:p>
          <w:p w14:paraId="647AC374" w14:textId="77777777" w:rsidR="00BD6322" w:rsidRPr="00BD6322" w:rsidRDefault="00BD6322" w:rsidP="00BD6322">
            <w:pPr>
              <w:pStyle w:val="Code"/>
              <w:rPr>
                <w:lang w:val="en-GB"/>
              </w:rPr>
            </w:pPr>
            <w:proofErr w:type="spellStart"/>
            <w:r w:rsidRPr="00BD6322">
              <w:rPr>
                <w:lang w:val="en-GB"/>
              </w:rPr>
              <w:t>apiVersion</w:t>
            </w:r>
            <w:proofErr w:type="spellEnd"/>
            <w:r w:rsidRPr="00BD6322">
              <w:rPr>
                <w:lang w:val="en-GB"/>
              </w:rPr>
              <w:t>: v1</w:t>
            </w:r>
          </w:p>
          <w:p w14:paraId="54A921AA" w14:textId="77777777" w:rsidR="00BD6322" w:rsidRPr="00BD6322" w:rsidRDefault="00BD6322" w:rsidP="00BD6322">
            <w:pPr>
              <w:pStyle w:val="Code"/>
              <w:rPr>
                <w:lang w:val="en-GB"/>
              </w:rPr>
            </w:pPr>
            <w:r w:rsidRPr="00BD6322">
              <w:rPr>
                <w:lang w:val="en-GB"/>
              </w:rPr>
              <w:t>kind: Namespace</w:t>
            </w:r>
          </w:p>
          <w:p w14:paraId="777D5F81" w14:textId="77777777" w:rsidR="00BD6322" w:rsidRPr="00BD6322" w:rsidRDefault="00BD6322" w:rsidP="00BD6322">
            <w:pPr>
              <w:pStyle w:val="Code"/>
              <w:rPr>
                <w:lang w:val="en-GB"/>
              </w:rPr>
            </w:pPr>
            <w:r w:rsidRPr="00BD6322">
              <w:rPr>
                <w:lang w:val="en-GB"/>
              </w:rPr>
              <w:t>metadata:</w:t>
            </w:r>
          </w:p>
          <w:p w14:paraId="1FC5D585" w14:textId="77777777" w:rsidR="00BD6322" w:rsidRPr="00BD6322" w:rsidRDefault="00BD6322" w:rsidP="00BD6322">
            <w:pPr>
              <w:pStyle w:val="Code"/>
              <w:rPr>
                <w:lang w:val="en-GB"/>
              </w:rPr>
            </w:pPr>
            <w:r w:rsidRPr="00BD6322">
              <w:rPr>
                <w:lang w:val="en-GB"/>
              </w:rPr>
              <w:t xml:space="preserve">  name: production</w:t>
            </w:r>
          </w:p>
          <w:p w14:paraId="039D1A53" w14:textId="77777777" w:rsidR="00BD6322" w:rsidRPr="00BD6322" w:rsidRDefault="00BD6322" w:rsidP="00BD6322">
            <w:pPr>
              <w:pStyle w:val="Code"/>
              <w:rPr>
                <w:lang w:val="en-GB"/>
              </w:rPr>
            </w:pPr>
            <w:r w:rsidRPr="00BD6322">
              <w:rPr>
                <w:lang w:val="en-GB"/>
              </w:rPr>
              <w:t xml:space="preserve">  labels:</w:t>
            </w:r>
          </w:p>
          <w:p w14:paraId="3D078ECF" w14:textId="77777777" w:rsidR="00BD6322" w:rsidRPr="00BD6322" w:rsidRDefault="00BD6322" w:rsidP="00BD6322">
            <w:pPr>
              <w:pStyle w:val="Code"/>
              <w:rPr>
                <w:lang w:val="en-GB"/>
              </w:rPr>
            </w:pPr>
            <w:r w:rsidRPr="00BD6322">
              <w:rPr>
                <w:lang w:val="en-GB"/>
              </w:rPr>
              <w:t xml:space="preserve">    name: production</w:t>
            </w:r>
          </w:p>
          <w:p w14:paraId="65FE7EED" w14:textId="77777777" w:rsidR="00BD6322" w:rsidRPr="00BD6322" w:rsidRDefault="00BD6322" w:rsidP="00BD6322">
            <w:pPr>
              <w:pStyle w:val="Code"/>
              <w:rPr>
                <w:lang w:val="en-GB"/>
              </w:rPr>
            </w:pPr>
            <w:r w:rsidRPr="00BD6322">
              <w:rPr>
                <w:lang w:val="en-GB"/>
              </w:rPr>
              <w:t>---</w:t>
            </w:r>
          </w:p>
          <w:p w14:paraId="6F58413B" w14:textId="77777777" w:rsidR="00BD6322" w:rsidRPr="00BD6322" w:rsidRDefault="00BD6322" w:rsidP="00BD6322">
            <w:pPr>
              <w:pStyle w:val="Code"/>
              <w:rPr>
                <w:lang w:val="en-GB"/>
              </w:rPr>
            </w:pPr>
            <w:proofErr w:type="spellStart"/>
            <w:r w:rsidRPr="00BD6322">
              <w:rPr>
                <w:lang w:val="en-GB"/>
              </w:rPr>
              <w:t>apiVersion</w:t>
            </w:r>
            <w:proofErr w:type="spellEnd"/>
            <w:r w:rsidRPr="00BD6322">
              <w:rPr>
                <w:lang w:val="en-GB"/>
              </w:rPr>
              <w:t>: v1</w:t>
            </w:r>
          </w:p>
          <w:p w14:paraId="27CB6D4B" w14:textId="77777777" w:rsidR="00BD6322" w:rsidRPr="00BD6322" w:rsidRDefault="00BD6322" w:rsidP="00BD6322">
            <w:pPr>
              <w:pStyle w:val="Code"/>
              <w:rPr>
                <w:lang w:val="en-GB"/>
              </w:rPr>
            </w:pPr>
            <w:r w:rsidRPr="00BD6322">
              <w:rPr>
                <w:lang w:val="en-GB"/>
              </w:rPr>
              <w:t>kind: Pod</w:t>
            </w:r>
          </w:p>
          <w:p w14:paraId="422CAFA3" w14:textId="77777777" w:rsidR="00BD6322" w:rsidRPr="00BD6322" w:rsidRDefault="00BD6322" w:rsidP="00BD6322">
            <w:pPr>
              <w:pStyle w:val="Code"/>
              <w:rPr>
                <w:lang w:val="en-GB"/>
              </w:rPr>
            </w:pPr>
            <w:r w:rsidRPr="00BD6322">
              <w:rPr>
                <w:lang w:val="en-GB"/>
              </w:rPr>
              <w:t>metadata:</w:t>
            </w:r>
          </w:p>
          <w:p w14:paraId="475ACE71" w14:textId="77777777" w:rsidR="00BD6322" w:rsidRPr="00BD6322" w:rsidRDefault="00BD6322" w:rsidP="00BD6322">
            <w:pPr>
              <w:pStyle w:val="Code"/>
              <w:rPr>
                <w:lang w:val="en-GB"/>
              </w:rPr>
            </w:pPr>
            <w:r w:rsidRPr="00BD6322">
              <w:rPr>
                <w:lang w:val="en-GB"/>
              </w:rPr>
              <w:t xml:space="preserve">  name: </w:t>
            </w:r>
            <w:proofErr w:type="spellStart"/>
            <w:r w:rsidRPr="00BD6322">
              <w:rPr>
                <w:lang w:val="en-GB"/>
              </w:rPr>
              <w:t>mypod</w:t>
            </w:r>
            <w:proofErr w:type="spellEnd"/>
          </w:p>
          <w:p w14:paraId="01AE90CF" w14:textId="77777777" w:rsidR="00BD6322" w:rsidRPr="00BD6322" w:rsidRDefault="00BD6322" w:rsidP="00BD6322">
            <w:pPr>
              <w:pStyle w:val="Code"/>
              <w:rPr>
                <w:lang w:val="en-GB"/>
              </w:rPr>
            </w:pPr>
            <w:r w:rsidRPr="00BD6322">
              <w:rPr>
                <w:lang w:val="en-GB"/>
              </w:rPr>
              <w:t xml:space="preserve">  namespace: production</w:t>
            </w:r>
          </w:p>
          <w:p w14:paraId="20F5FAD1" w14:textId="77777777" w:rsidR="00BD6322" w:rsidRPr="00BD6322" w:rsidRDefault="00BD6322" w:rsidP="00BD6322">
            <w:pPr>
              <w:pStyle w:val="Code"/>
              <w:rPr>
                <w:lang w:val="en-GB"/>
              </w:rPr>
            </w:pPr>
            <w:r w:rsidRPr="00BD6322">
              <w:rPr>
                <w:lang w:val="en-GB"/>
              </w:rPr>
              <w:t xml:space="preserve">  labels: </w:t>
            </w:r>
          </w:p>
          <w:p w14:paraId="17A3DE73" w14:textId="77777777" w:rsidR="00BD6322" w:rsidRPr="00BD6322" w:rsidRDefault="00BD6322" w:rsidP="00BD6322">
            <w:pPr>
              <w:pStyle w:val="Code"/>
              <w:rPr>
                <w:lang w:val="en-GB"/>
              </w:rPr>
            </w:pPr>
            <w:r w:rsidRPr="00BD6322">
              <w:rPr>
                <w:lang w:val="en-GB"/>
              </w:rPr>
              <w:t xml:space="preserve">    name: </w:t>
            </w:r>
            <w:proofErr w:type="spellStart"/>
            <w:r w:rsidRPr="00BD6322">
              <w:rPr>
                <w:lang w:val="en-GB"/>
              </w:rPr>
              <w:t>mypod</w:t>
            </w:r>
            <w:proofErr w:type="spellEnd"/>
          </w:p>
          <w:p w14:paraId="0499A6F1" w14:textId="77777777" w:rsidR="00BD6322" w:rsidRPr="00BD6322" w:rsidRDefault="00BD6322" w:rsidP="00BD6322">
            <w:pPr>
              <w:pStyle w:val="Code"/>
              <w:rPr>
                <w:lang w:val="en-GB"/>
              </w:rPr>
            </w:pPr>
            <w:r w:rsidRPr="00BD6322">
              <w:rPr>
                <w:lang w:val="en-GB"/>
              </w:rPr>
              <w:t>spec:</w:t>
            </w:r>
          </w:p>
          <w:p w14:paraId="15A611C4" w14:textId="77777777" w:rsidR="00BD6322" w:rsidRPr="00BD6322" w:rsidRDefault="00BD6322" w:rsidP="00BD6322">
            <w:pPr>
              <w:pStyle w:val="Code"/>
              <w:rPr>
                <w:lang w:val="en-GB"/>
              </w:rPr>
            </w:pPr>
            <w:r w:rsidRPr="00BD6322">
              <w:rPr>
                <w:lang w:val="en-GB"/>
              </w:rPr>
              <w:t xml:space="preserve">  containers: </w:t>
            </w:r>
          </w:p>
          <w:p w14:paraId="1F04581C" w14:textId="77777777" w:rsidR="00BD6322" w:rsidRPr="00BD6322" w:rsidRDefault="00BD6322" w:rsidP="00BD6322">
            <w:pPr>
              <w:pStyle w:val="Code"/>
              <w:rPr>
                <w:lang w:val="en-GB"/>
              </w:rPr>
            </w:pPr>
            <w:r w:rsidRPr="00BD6322">
              <w:rPr>
                <w:lang w:val="en-GB"/>
              </w:rPr>
              <w:t xml:space="preserve">  - name: </w:t>
            </w:r>
            <w:proofErr w:type="spellStart"/>
            <w:r w:rsidRPr="00BD6322">
              <w:rPr>
                <w:lang w:val="en-GB"/>
              </w:rPr>
              <w:t>mypod</w:t>
            </w:r>
            <w:proofErr w:type="spellEnd"/>
          </w:p>
          <w:p w14:paraId="04B4DDBA" w14:textId="77777777" w:rsidR="00BD6322" w:rsidRPr="00BD6322" w:rsidRDefault="00BD6322" w:rsidP="00BD6322">
            <w:pPr>
              <w:pStyle w:val="Code"/>
              <w:rPr>
                <w:lang w:val="en-GB"/>
              </w:rPr>
            </w:pPr>
            <w:r w:rsidRPr="00BD6322">
              <w:rPr>
                <w:lang w:val="en-GB"/>
              </w:rPr>
              <w:t xml:space="preserve">    image: nginx</w:t>
            </w:r>
          </w:p>
          <w:p w14:paraId="29AADAD9" w14:textId="77777777" w:rsidR="00BD6322" w:rsidRPr="00BD6322" w:rsidRDefault="00BD6322" w:rsidP="00BD6322">
            <w:pPr>
              <w:pStyle w:val="Code"/>
              <w:rPr>
                <w:lang w:val="en-GB"/>
              </w:rPr>
            </w:pPr>
          </w:p>
          <w:p w14:paraId="1A9A8C1A" w14:textId="77777777" w:rsidR="00BD6322" w:rsidRPr="00BD6322" w:rsidRDefault="00BD6322" w:rsidP="00BD6322">
            <w:pPr>
              <w:pStyle w:val="Code"/>
              <w:rPr>
                <w:lang w:val="en-GB"/>
              </w:rPr>
            </w:pPr>
          </w:p>
          <w:p w14:paraId="35FD900C" w14:textId="77777777" w:rsidR="00BD6322" w:rsidRPr="00BD6322" w:rsidRDefault="00BD6322" w:rsidP="00BD6322">
            <w:pPr>
              <w:pStyle w:val="Code"/>
              <w:rPr>
                <w:lang w:val="en-GB"/>
              </w:rPr>
            </w:pPr>
          </w:p>
          <w:p w14:paraId="395F7E34" w14:textId="77777777" w:rsidR="00BD6322" w:rsidRDefault="00BD6322" w:rsidP="00BD6322">
            <w:pPr>
              <w:pStyle w:val="Code"/>
              <w:rPr>
                <w:rFonts w:ascii="Arial" w:hAnsi="Arial" w:cs="Arial"/>
                <w:lang w:val="en-GB"/>
              </w:rPr>
            </w:pPr>
          </w:p>
          <w:p w14:paraId="1F795800" w14:textId="77777777" w:rsidR="00BD6322" w:rsidRPr="002D5BCD" w:rsidRDefault="00BD6322" w:rsidP="00BD6322">
            <w:pPr>
              <w:pStyle w:val="Code"/>
              <w:rPr>
                <w:rFonts w:ascii="Arial" w:hAnsi="Arial" w:cs="Arial"/>
                <w:lang w:val="en-GB"/>
              </w:rPr>
            </w:pPr>
            <w:r w:rsidRPr="002D5BCD">
              <w:rPr>
                <w:rFonts w:ascii="Arial" w:hAnsi="Arial" w:cs="Arial"/>
                <w:lang w:val="en-GB"/>
              </w:rPr>
              <w:t>Enter command below to save and exit VI</w:t>
            </w:r>
          </w:p>
          <w:p w14:paraId="0D31B9F1" w14:textId="77777777" w:rsidR="00BD6322" w:rsidRDefault="00BD6322" w:rsidP="00BD6322">
            <w:pPr>
              <w:pStyle w:val="Code"/>
              <w:rPr>
                <w:lang w:val="en-GB"/>
              </w:rPr>
            </w:pPr>
            <w:r>
              <w:rPr>
                <w:lang w:val="en-GB"/>
              </w:rPr>
              <w:t>:</w:t>
            </w:r>
            <w:proofErr w:type="spellStart"/>
            <w:r>
              <w:rPr>
                <w:lang w:val="en-GB"/>
              </w:rPr>
              <w:t>wq</w:t>
            </w:r>
            <w:proofErr w:type="spellEnd"/>
            <w:r>
              <w:rPr>
                <w:lang w:val="en-GB"/>
              </w:rPr>
              <w:t>!</w:t>
            </w:r>
          </w:p>
          <w:p w14:paraId="47B70008" w14:textId="77777777" w:rsidR="00BD6322" w:rsidRDefault="00BD6322" w:rsidP="00BD6322">
            <w:pPr>
              <w:pStyle w:val="Code"/>
              <w:rPr>
                <w:rFonts w:ascii="Arial" w:hAnsi="Arial" w:cs="Arial"/>
                <w:lang w:val="en-GB"/>
              </w:rPr>
            </w:pPr>
          </w:p>
          <w:p w14:paraId="5289168F" w14:textId="0AA49FDB" w:rsidR="00BD6322" w:rsidRPr="002D5BCD" w:rsidRDefault="00AC6381" w:rsidP="00BD6322">
            <w:pPr>
              <w:pStyle w:val="Code"/>
              <w:rPr>
                <w:rFonts w:ascii="Arial" w:hAnsi="Arial" w:cs="Arial"/>
                <w:lang w:val="en-GB"/>
              </w:rPr>
            </w:pPr>
            <w:r w:rsidRPr="00AC6381">
              <w:rPr>
                <w:rFonts w:ascii="Arial" w:hAnsi="Arial" w:cs="Arial"/>
                <w:b/>
                <w:bCs/>
                <w:lang w:val="en-GB"/>
              </w:rPr>
              <w:t>Step 3:</w:t>
            </w:r>
            <w:r>
              <w:rPr>
                <w:rFonts w:ascii="Arial" w:hAnsi="Arial" w:cs="Arial"/>
                <w:lang w:val="en-GB"/>
              </w:rPr>
              <w:t xml:space="preserve"> </w:t>
            </w:r>
            <w:r w:rsidR="00BD6322" w:rsidRPr="002D5BCD">
              <w:rPr>
                <w:rFonts w:ascii="Arial" w:hAnsi="Arial" w:cs="Arial"/>
                <w:lang w:val="en-GB"/>
              </w:rPr>
              <w:t xml:space="preserve">Issue command below to verify pods created </w:t>
            </w:r>
          </w:p>
          <w:p w14:paraId="60D62DFE" w14:textId="64D7F103" w:rsidR="008626CB" w:rsidRDefault="008626CB" w:rsidP="00BD6322">
            <w:pPr>
              <w:pStyle w:val="Code"/>
            </w:pPr>
            <w:r>
              <w:t xml:space="preserve">cat </w:t>
            </w:r>
            <w:proofErr w:type="spellStart"/>
            <w:proofErr w:type="gramStart"/>
            <w:r>
              <w:t>namespace.yaml</w:t>
            </w:r>
            <w:proofErr w:type="spellEnd"/>
            <w:proofErr w:type="gramEnd"/>
          </w:p>
          <w:p w14:paraId="70335C1D" w14:textId="011013D9" w:rsidR="00BD6322" w:rsidRDefault="00BD6322" w:rsidP="00BD6322">
            <w:pPr>
              <w:pStyle w:val="Code"/>
            </w:pPr>
            <w:proofErr w:type="spellStart"/>
            <w:r>
              <w:t>kubectl</w:t>
            </w:r>
            <w:proofErr w:type="spellEnd"/>
            <w:r>
              <w:t xml:space="preserve"> apply -f </w:t>
            </w:r>
            <w:proofErr w:type="spellStart"/>
            <w:proofErr w:type="gramStart"/>
            <w:r>
              <w:t>namespace.yaml</w:t>
            </w:r>
            <w:proofErr w:type="spellEnd"/>
            <w:proofErr w:type="gramEnd"/>
          </w:p>
          <w:p w14:paraId="28483EF6" w14:textId="7948AAAF" w:rsidR="00CC25A6" w:rsidRDefault="00BD6322" w:rsidP="00BD6322">
            <w:pPr>
              <w:pStyle w:val="Code"/>
            </w:pPr>
            <w:r>
              <w:lastRenderedPageBreak/>
              <w:t xml:space="preserve">kubectl get </w:t>
            </w:r>
            <w:r w:rsidR="00CC25A6">
              <w:t>pods</w:t>
            </w:r>
          </w:p>
          <w:p w14:paraId="73C8E991" w14:textId="605B508D" w:rsidR="00CC25A6" w:rsidRDefault="00CC25A6" w:rsidP="00BD6322">
            <w:pPr>
              <w:pStyle w:val="Code"/>
            </w:pPr>
            <w:r>
              <w:t>kubectl get pods -n production</w:t>
            </w:r>
          </w:p>
          <w:p w14:paraId="7D61C183" w14:textId="67C69320" w:rsidR="00BD6322" w:rsidRDefault="00CC25A6" w:rsidP="00BD6322">
            <w:pPr>
              <w:pStyle w:val="Code"/>
            </w:pPr>
            <w:proofErr w:type="spellStart"/>
            <w:r>
              <w:t>kubectl</w:t>
            </w:r>
            <w:proofErr w:type="spellEnd"/>
            <w:r>
              <w:t xml:space="preserve"> describe pods </w:t>
            </w:r>
            <w:proofErr w:type="spellStart"/>
            <w:r>
              <w:t>mypod</w:t>
            </w:r>
            <w:proofErr w:type="spellEnd"/>
            <w:r>
              <w:t xml:space="preserve"> -n production</w:t>
            </w:r>
          </w:p>
          <w:p w14:paraId="2A49BDE5" w14:textId="395DB27C" w:rsidR="00BD6322" w:rsidRDefault="00BD6322" w:rsidP="00BD6322">
            <w:pPr>
              <w:pStyle w:val="Code"/>
            </w:pPr>
            <w:proofErr w:type="spellStart"/>
            <w:r>
              <w:t>kubectl</w:t>
            </w:r>
            <w:proofErr w:type="spellEnd"/>
            <w:r>
              <w:t xml:space="preserve"> delete p</w:t>
            </w:r>
            <w:r w:rsidR="00CC25A6">
              <w:t xml:space="preserve">ods </w:t>
            </w:r>
            <w:proofErr w:type="spellStart"/>
            <w:r w:rsidR="00CC25A6">
              <w:t>mypod</w:t>
            </w:r>
            <w:proofErr w:type="spellEnd"/>
            <w:r w:rsidR="00CC25A6">
              <w:t xml:space="preserve"> -n production</w:t>
            </w:r>
          </w:p>
          <w:p w14:paraId="319C7D17" w14:textId="77777777" w:rsidR="008E5053" w:rsidRDefault="008E5053" w:rsidP="00BD6322">
            <w:pPr>
              <w:pStyle w:val="Code"/>
            </w:pPr>
          </w:p>
          <w:p w14:paraId="4459FFE2" w14:textId="77777777" w:rsidR="008E5053" w:rsidRPr="002D5BCD" w:rsidRDefault="008E5053" w:rsidP="008E5053">
            <w:pPr>
              <w:pStyle w:val="Code"/>
              <w:rPr>
                <w:rFonts w:ascii="Arial" w:hAnsi="Arial" w:cs="Arial"/>
                <w:lang w:val="en-GB"/>
              </w:rPr>
            </w:pPr>
            <w:r>
              <w:rPr>
                <w:rFonts w:ascii="Arial" w:hAnsi="Arial" w:cs="Arial"/>
                <w:lang w:val="en-GB"/>
              </w:rPr>
              <w:t xml:space="preserve">You may need to change from the uploaded </w:t>
            </w:r>
            <w:proofErr w:type="spellStart"/>
            <w:r>
              <w:rPr>
                <w:rFonts w:ascii="Arial" w:hAnsi="Arial" w:cs="Arial"/>
                <w:lang w:val="en-GB"/>
              </w:rPr>
              <w:t>yaml</w:t>
            </w:r>
            <w:proofErr w:type="spellEnd"/>
            <w:r>
              <w:rPr>
                <w:rFonts w:ascii="Arial" w:hAnsi="Arial" w:cs="Arial"/>
                <w:lang w:val="en-GB"/>
              </w:rPr>
              <w:t xml:space="preserve"> file name to the </w:t>
            </w:r>
            <w:proofErr w:type="spellStart"/>
            <w:r>
              <w:rPr>
                <w:rFonts w:ascii="Arial" w:hAnsi="Arial" w:cs="Arial"/>
                <w:lang w:val="en-GB"/>
              </w:rPr>
              <w:t>yaml</w:t>
            </w:r>
            <w:proofErr w:type="spellEnd"/>
            <w:r>
              <w:rPr>
                <w:rFonts w:ascii="Arial" w:hAnsi="Arial" w:cs="Arial"/>
                <w:lang w:val="en-GB"/>
              </w:rPr>
              <w:t xml:space="preserve"> file name you have created if you have gone through Step 1 to 3 during pod creation. </w:t>
            </w:r>
          </w:p>
          <w:p w14:paraId="160B2368" w14:textId="77777777" w:rsidR="008E5053" w:rsidRPr="008E5053" w:rsidRDefault="008E5053" w:rsidP="00BD6322">
            <w:pPr>
              <w:pStyle w:val="Code"/>
              <w:rPr>
                <w:lang w:val="en-GB"/>
              </w:rPr>
            </w:pPr>
          </w:p>
          <w:p w14:paraId="630675BE" w14:textId="0CDD9376" w:rsidR="00BD6322" w:rsidRDefault="00BD6322" w:rsidP="00BD6322">
            <w:pPr>
              <w:pStyle w:val="Code"/>
            </w:pPr>
          </w:p>
        </w:tc>
      </w:tr>
      <w:tr w:rsidR="00BD6322" w14:paraId="384DD33C" w14:textId="77777777" w:rsidTr="00CF550F">
        <w:tc>
          <w:tcPr>
            <w:tcW w:w="993" w:type="dxa"/>
          </w:tcPr>
          <w:p w14:paraId="3808E418" w14:textId="77777777" w:rsidR="00BD6322" w:rsidRDefault="00BD6322" w:rsidP="00BD6322">
            <w:pPr>
              <w:pStyle w:val="Bodycopy"/>
              <w:rPr>
                <w:b/>
                <w:bCs/>
              </w:rPr>
            </w:pPr>
            <w:r w:rsidRPr="00E957A2">
              <w:rPr>
                <w:b/>
                <w:bCs/>
              </w:rPr>
              <w:lastRenderedPageBreak/>
              <w:t>References</w:t>
            </w:r>
          </w:p>
          <w:p w14:paraId="6F086654" w14:textId="5053C066" w:rsidR="00BC78B0" w:rsidRPr="00E957A2" w:rsidRDefault="00BC78B0" w:rsidP="00BD6322">
            <w:pPr>
              <w:pStyle w:val="Bodycopy"/>
              <w:rPr>
                <w:b/>
                <w:bCs/>
              </w:rPr>
            </w:pPr>
          </w:p>
        </w:tc>
        <w:tc>
          <w:tcPr>
            <w:tcW w:w="5716" w:type="dxa"/>
          </w:tcPr>
          <w:p w14:paraId="326C6164" w14:textId="77777777" w:rsidR="00BD6322" w:rsidRDefault="008626CB" w:rsidP="00BD6322">
            <w:pPr>
              <w:pStyle w:val="Bodycopy"/>
            </w:pPr>
            <w:r w:rsidRPr="008626CB">
              <w:rPr>
                <w:noProof/>
              </w:rPr>
              <w:drawing>
                <wp:inline distT="0" distB="0" distL="0" distR="0" wp14:anchorId="4A183FCB" wp14:editId="0A9361EE">
                  <wp:extent cx="2589257" cy="2552400"/>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89257" cy="2552400"/>
                          </a:xfrm>
                          <a:prstGeom prst="rect">
                            <a:avLst/>
                          </a:prstGeom>
                        </pic:spPr>
                      </pic:pic>
                    </a:graphicData>
                  </a:graphic>
                </wp:inline>
              </w:drawing>
            </w:r>
          </w:p>
          <w:p w14:paraId="7968559F" w14:textId="77777777" w:rsidR="00CF550F" w:rsidRDefault="00CF550F" w:rsidP="00BD6322">
            <w:pPr>
              <w:pStyle w:val="Bodycopy"/>
            </w:pPr>
            <w:r w:rsidRPr="008655BD">
              <w:rPr>
                <w:noProof/>
              </w:rPr>
              <w:drawing>
                <wp:inline distT="0" distB="0" distL="0" distR="0" wp14:anchorId="27AE832F" wp14:editId="6CEB7A1D">
                  <wp:extent cx="2981242" cy="354611"/>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26104" cy="359947"/>
                          </a:xfrm>
                          <a:prstGeom prst="rect">
                            <a:avLst/>
                          </a:prstGeom>
                        </pic:spPr>
                      </pic:pic>
                    </a:graphicData>
                  </a:graphic>
                </wp:inline>
              </w:drawing>
            </w:r>
          </w:p>
          <w:p w14:paraId="45BB91EC" w14:textId="77777777" w:rsidR="00CF550F" w:rsidRDefault="00CF550F" w:rsidP="00BD6322">
            <w:pPr>
              <w:pStyle w:val="Bodycopy"/>
            </w:pPr>
            <w:r w:rsidRPr="00BD52FB">
              <w:rPr>
                <w:noProof/>
              </w:rPr>
              <w:drawing>
                <wp:inline distT="0" distB="0" distL="0" distR="0" wp14:anchorId="34E929F6" wp14:editId="6FFB808E">
                  <wp:extent cx="2281728" cy="26327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25329" cy="279845"/>
                          </a:xfrm>
                          <a:prstGeom prst="rect">
                            <a:avLst/>
                          </a:prstGeom>
                        </pic:spPr>
                      </pic:pic>
                    </a:graphicData>
                  </a:graphic>
                </wp:inline>
              </w:drawing>
            </w:r>
          </w:p>
          <w:p w14:paraId="1F6FF236" w14:textId="77777777" w:rsidR="00CF550F" w:rsidRDefault="00CF550F" w:rsidP="00BD6322">
            <w:pPr>
              <w:pStyle w:val="Bodycopy"/>
            </w:pPr>
            <w:r w:rsidRPr="007A75BC">
              <w:rPr>
                <w:noProof/>
              </w:rPr>
              <w:drawing>
                <wp:inline distT="0" distB="0" distL="0" distR="0" wp14:anchorId="0FA3B03D" wp14:editId="15ACC8EA">
                  <wp:extent cx="2871386" cy="34997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4169" cy="368597"/>
                          </a:xfrm>
                          <a:prstGeom prst="rect">
                            <a:avLst/>
                          </a:prstGeom>
                        </pic:spPr>
                      </pic:pic>
                    </a:graphicData>
                  </a:graphic>
                </wp:inline>
              </w:drawing>
            </w:r>
          </w:p>
          <w:p w14:paraId="4EDAA3D0" w14:textId="77777777" w:rsidR="00CF550F" w:rsidRDefault="00CF550F" w:rsidP="00BD6322">
            <w:pPr>
              <w:pStyle w:val="Bodycopy"/>
            </w:pPr>
            <w:r w:rsidRPr="00081E4B">
              <w:rPr>
                <w:noProof/>
              </w:rPr>
              <w:drawing>
                <wp:inline distT="0" distB="0" distL="0" distR="0" wp14:anchorId="6E17DFCE" wp14:editId="24F1D9E0">
                  <wp:extent cx="3288191" cy="3013023"/>
                  <wp:effectExtent l="0" t="0" r="127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9"/>
                          <a:stretch>
                            <a:fillRect/>
                          </a:stretch>
                        </pic:blipFill>
                        <pic:spPr>
                          <a:xfrm>
                            <a:off x="0" y="0"/>
                            <a:ext cx="3354289" cy="3073590"/>
                          </a:xfrm>
                          <a:prstGeom prst="rect">
                            <a:avLst/>
                          </a:prstGeom>
                        </pic:spPr>
                      </pic:pic>
                    </a:graphicData>
                  </a:graphic>
                </wp:inline>
              </w:drawing>
            </w:r>
          </w:p>
          <w:p w14:paraId="304A9549" w14:textId="34CB53B5" w:rsidR="00CF550F" w:rsidRDefault="00CF550F" w:rsidP="00BD6322">
            <w:pPr>
              <w:pStyle w:val="Bodycopy"/>
            </w:pPr>
            <w:r w:rsidRPr="001D7C55">
              <w:rPr>
                <w:noProof/>
              </w:rPr>
              <w:lastRenderedPageBreak/>
              <w:drawing>
                <wp:inline distT="0" distB="0" distL="0" distR="0" wp14:anchorId="775704DE" wp14:editId="6062A8BD">
                  <wp:extent cx="3149928" cy="232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2830" cy="265826"/>
                          </a:xfrm>
                          <a:prstGeom prst="rect">
                            <a:avLst/>
                          </a:prstGeom>
                        </pic:spPr>
                      </pic:pic>
                    </a:graphicData>
                  </a:graphic>
                </wp:inline>
              </w:drawing>
            </w:r>
          </w:p>
        </w:tc>
      </w:tr>
      <w:tr w:rsidR="00CF550F" w14:paraId="1A9D98AB" w14:textId="77777777" w:rsidTr="00CF550F">
        <w:tc>
          <w:tcPr>
            <w:tcW w:w="993" w:type="dxa"/>
          </w:tcPr>
          <w:p w14:paraId="3DF6AE34" w14:textId="77777777" w:rsidR="00CF550F" w:rsidRPr="00E957A2" w:rsidRDefault="00CF550F" w:rsidP="00BD6322">
            <w:pPr>
              <w:pStyle w:val="Bodycopy"/>
              <w:rPr>
                <w:b/>
                <w:bCs/>
              </w:rPr>
            </w:pPr>
          </w:p>
        </w:tc>
        <w:tc>
          <w:tcPr>
            <w:tcW w:w="5716" w:type="dxa"/>
          </w:tcPr>
          <w:p w14:paraId="3B85E48C" w14:textId="77777777" w:rsidR="00CF550F" w:rsidRPr="008626CB" w:rsidRDefault="00CF550F" w:rsidP="00BD6322">
            <w:pPr>
              <w:pStyle w:val="Bodycopy"/>
              <w:rPr>
                <w:noProof/>
              </w:rPr>
            </w:pPr>
          </w:p>
        </w:tc>
      </w:tr>
    </w:tbl>
    <w:p w14:paraId="29694CCD" w14:textId="793986F9" w:rsidR="00081E4B" w:rsidRPr="006B405D" w:rsidRDefault="00081E4B" w:rsidP="006B405D">
      <w:pPr>
        <w:pStyle w:val="Bodycopy"/>
      </w:pPr>
      <w:r>
        <w:tab/>
      </w:r>
    </w:p>
    <w:p w14:paraId="69DB2AAF" w14:textId="1CAD63BD" w:rsidR="000E739A" w:rsidRDefault="000E739A" w:rsidP="000E739A">
      <w:pPr>
        <w:pStyle w:val="Heading2"/>
      </w:pPr>
      <w:bookmarkStart w:id="9" w:name="_Toc113826047"/>
      <w:r>
        <w:t>LAB 1.5</w:t>
      </w:r>
      <w:r w:rsidR="00A42E30">
        <w:t xml:space="preserve"> </w:t>
      </w:r>
      <w:r w:rsidR="00E108BA">
        <w:t>–</w:t>
      </w:r>
      <w:r w:rsidR="00A42E30">
        <w:t xml:space="preserve"> services</w:t>
      </w:r>
      <w:bookmarkEnd w:id="9"/>
    </w:p>
    <w:tbl>
      <w:tblPr>
        <w:tblStyle w:val="TableGrid"/>
        <w:tblW w:w="0" w:type="auto"/>
        <w:tblLook w:val="04A0" w:firstRow="1" w:lastRow="0" w:firstColumn="1" w:lastColumn="0" w:noHBand="0" w:noVBand="1"/>
      </w:tblPr>
      <w:tblGrid>
        <w:gridCol w:w="915"/>
        <w:gridCol w:w="5794"/>
      </w:tblGrid>
      <w:tr w:rsidR="006B405D" w14:paraId="7A3E4160" w14:textId="77777777" w:rsidTr="00AC6381">
        <w:tc>
          <w:tcPr>
            <w:tcW w:w="915" w:type="dxa"/>
          </w:tcPr>
          <w:p w14:paraId="7669D31A" w14:textId="77777777" w:rsidR="006B405D" w:rsidRPr="00E957A2" w:rsidRDefault="006B405D" w:rsidP="00E11FBC">
            <w:pPr>
              <w:pStyle w:val="Bodycopy"/>
              <w:rPr>
                <w:b/>
                <w:bCs/>
              </w:rPr>
            </w:pPr>
            <w:r w:rsidRPr="00E957A2">
              <w:rPr>
                <w:b/>
                <w:bCs/>
              </w:rPr>
              <w:t>Objective</w:t>
            </w:r>
          </w:p>
        </w:tc>
        <w:tc>
          <w:tcPr>
            <w:tcW w:w="5794" w:type="dxa"/>
          </w:tcPr>
          <w:p w14:paraId="54D493FD" w14:textId="2C939A65" w:rsidR="006B405D" w:rsidRDefault="006B405D" w:rsidP="00E11FBC">
            <w:pPr>
              <w:pStyle w:val="Bodycopy"/>
            </w:pPr>
            <w:r>
              <w:t>Creating service</w:t>
            </w:r>
          </w:p>
        </w:tc>
      </w:tr>
      <w:tr w:rsidR="006B405D" w14:paraId="6B10AE95" w14:textId="77777777" w:rsidTr="00AC6381">
        <w:tc>
          <w:tcPr>
            <w:tcW w:w="915" w:type="dxa"/>
          </w:tcPr>
          <w:p w14:paraId="415EF25E" w14:textId="77777777" w:rsidR="006B405D" w:rsidRPr="00E957A2" w:rsidRDefault="006B405D" w:rsidP="00E11FBC">
            <w:pPr>
              <w:pStyle w:val="Bodycopy"/>
              <w:rPr>
                <w:b/>
                <w:bCs/>
              </w:rPr>
            </w:pPr>
            <w:r w:rsidRPr="00E957A2">
              <w:rPr>
                <w:b/>
                <w:bCs/>
              </w:rPr>
              <w:t>Estimated Completion Time</w:t>
            </w:r>
          </w:p>
        </w:tc>
        <w:tc>
          <w:tcPr>
            <w:tcW w:w="5794" w:type="dxa"/>
          </w:tcPr>
          <w:p w14:paraId="7284C89A" w14:textId="7AB3100A" w:rsidR="006B405D" w:rsidRDefault="006B405D" w:rsidP="00E11FBC">
            <w:pPr>
              <w:pStyle w:val="Bodycopy"/>
            </w:pPr>
            <w:r>
              <w:t>5 mins</w:t>
            </w:r>
          </w:p>
        </w:tc>
      </w:tr>
      <w:tr w:rsidR="006B405D" w14:paraId="636B975E" w14:textId="77777777" w:rsidTr="00AC6381">
        <w:tc>
          <w:tcPr>
            <w:tcW w:w="915" w:type="dxa"/>
          </w:tcPr>
          <w:p w14:paraId="7A068708" w14:textId="77777777" w:rsidR="006B405D" w:rsidRPr="00E957A2" w:rsidRDefault="006B405D" w:rsidP="00E11FBC">
            <w:pPr>
              <w:pStyle w:val="Bodycopy"/>
              <w:rPr>
                <w:b/>
                <w:bCs/>
              </w:rPr>
            </w:pPr>
            <w:r w:rsidRPr="00E957A2">
              <w:rPr>
                <w:b/>
                <w:bCs/>
              </w:rPr>
              <w:t>Pre-requisite</w:t>
            </w:r>
          </w:p>
        </w:tc>
        <w:tc>
          <w:tcPr>
            <w:tcW w:w="5794" w:type="dxa"/>
          </w:tcPr>
          <w:p w14:paraId="67773650" w14:textId="77777777" w:rsidR="006B405D" w:rsidRDefault="006B405D" w:rsidP="00E11FBC">
            <w:pPr>
              <w:pStyle w:val="Bodycopy"/>
            </w:pPr>
            <w:r>
              <w:t>-</w:t>
            </w:r>
          </w:p>
        </w:tc>
      </w:tr>
      <w:tr w:rsidR="00BD6322" w14:paraId="05730BD4" w14:textId="77777777" w:rsidTr="00AC6381">
        <w:tc>
          <w:tcPr>
            <w:tcW w:w="915" w:type="dxa"/>
          </w:tcPr>
          <w:p w14:paraId="319AD81A" w14:textId="77777777" w:rsidR="00BD6322" w:rsidRPr="00E957A2" w:rsidRDefault="00BD6322" w:rsidP="00BD6322">
            <w:pPr>
              <w:pStyle w:val="Bodycopy"/>
              <w:rPr>
                <w:b/>
                <w:bCs/>
              </w:rPr>
            </w:pPr>
            <w:r w:rsidRPr="00E957A2">
              <w:rPr>
                <w:b/>
                <w:bCs/>
              </w:rPr>
              <w:lastRenderedPageBreak/>
              <w:t>Steps</w:t>
            </w:r>
          </w:p>
        </w:tc>
        <w:tc>
          <w:tcPr>
            <w:tcW w:w="5794" w:type="dxa"/>
          </w:tcPr>
          <w:p w14:paraId="38A2333A" w14:textId="77777777" w:rsidR="00AC6381" w:rsidRDefault="00AC6381" w:rsidP="00AC6381">
            <w:pPr>
              <w:pStyle w:val="Bodycopy"/>
            </w:pPr>
            <w:r>
              <w:t xml:space="preserve">Follow step 1 – 3 to define a </w:t>
            </w:r>
            <w:proofErr w:type="spellStart"/>
            <w:r>
              <w:t>yaml</w:t>
            </w:r>
            <w:proofErr w:type="spellEnd"/>
            <w:r>
              <w:t xml:space="preserve"> file and subsequently deploy it. Optionally, you may skip the step 1 and 2 and proceed directly to step 3 you can choose to deploy using the </w:t>
            </w:r>
            <w:proofErr w:type="spellStart"/>
            <w:r>
              <w:t>yaml</w:t>
            </w:r>
            <w:proofErr w:type="spellEnd"/>
            <w:r>
              <w:t xml:space="preserve"> file that has been uploaded on to /home/ubuntu directory.</w:t>
            </w:r>
          </w:p>
          <w:p w14:paraId="42554ECE" w14:textId="77777777" w:rsidR="00AC6381" w:rsidRDefault="00AC6381" w:rsidP="00BD6322">
            <w:pPr>
              <w:pStyle w:val="Bodycopy"/>
            </w:pPr>
          </w:p>
          <w:p w14:paraId="1EEFDB20" w14:textId="372B25A0" w:rsidR="00BD6322" w:rsidRDefault="00AC6381" w:rsidP="00BD6322">
            <w:pPr>
              <w:pStyle w:val="Bodycopy"/>
            </w:pPr>
            <w:r w:rsidRPr="00AC6381">
              <w:rPr>
                <w:b/>
                <w:bCs/>
              </w:rPr>
              <w:t>Step 1:</w:t>
            </w:r>
            <w:r>
              <w:t xml:space="preserve"> </w:t>
            </w:r>
            <w:r w:rsidR="00BD6322">
              <w:t>On the K8 Control Plane, execute the following commands</w:t>
            </w:r>
            <w:r>
              <w:t xml:space="preserve">. </w:t>
            </w:r>
            <w:r w:rsidR="005956F5" w:rsidRPr="00A9738A">
              <w:rPr>
                <w:i/>
                <w:iCs/>
              </w:rPr>
              <w:t xml:space="preserve">[Note: do </w:t>
            </w:r>
            <w:r w:rsidR="004229C8" w:rsidRPr="00A9738A">
              <w:rPr>
                <w:i/>
                <w:iCs/>
              </w:rPr>
              <w:t xml:space="preserve">not use the same name for the </w:t>
            </w:r>
            <w:proofErr w:type="spellStart"/>
            <w:r w:rsidR="004229C8" w:rsidRPr="00A9738A">
              <w:rPr>
                <w:i/>
                <w:iCs/>
              </w:rPr>
              <w:t>yaml</w:t>
            </w:r>
            <w:proofErr w:type="spellEnd"/>
            <w:r w:rsidR="004229C8" w:rsidRPr="00A9738A">
              <w:rPr>
                <w:i/>
                <w:iCs/>
              </w:rPr>
              <w:t xml:space="preserve"> file that has already been created]</w:t>
            </w:r>
          </w:p>
          <w:p w14:paraId="72B61E22" w14:textId="65D83C2C" w:rsidR="00BD6322" w:rsidRDefault="00BD6322" w:rsidP="00BD6322">
            <w:pPr>
              <w:pStyle w:val="Code"/>
            </w:pPr>
            <w:r>
              <w:t xml:space="preserve">vi </w:t>
            </w:r>
            <w:r w:rsidR="004C1E39">
              <w:t>service</w:t>
            </w:r>
            <w:r w:rsidR="00AC6381">
              <w:t>2</w:t>
            </w:r>
            <w:r>
              <w:t>.yaml</w:t>
            </w:r>
          </w:p>
          <w:p w14:paraId="4FAEF171" w14:textId="77777777" w:rsidR="00BD6322" w:rsidRDefault="00BD6322" w:rsidP="00BD6322">
            <w:pPr>
              <w:pStyle w:val="Code"/>
              <w:rPr>
                <w:rFonts w:ascii="Arial" w:hAnsi="Arial" w:cs="Arial"/>
              </w:rPr>
            </w:pPr>
          </w:p>
          <w:p w14:paraId="4488D576" w14:textId="0B0542E0" w:rsidR="00722F2F" w:rsidRDefault="00AC6381" w:rsidP="00722F2F">
            <w:pPr>
              <w:pStyle w:val="Code"/>
              <w:rPr>
                <w:rFonts w:ascii="Arial" w:hAnsi="Arial" w:cs="Arial"/>
              </w:rPr>
            </w:pPr>
            <w:r w:rsidRPr="00AC6381">
              <w:rPr>
                <w:rFonts w:ascii="Arial" w:hAnsi="Arial" w:cs="Arial"/>
                <w:b/>
                <w:bCs/>
              </w:rPr>
              <w:t>Step 2:</w:t>
            </w:r>
            <w:r>
              <w:rPr>
                <w:rFonts w:ascii="Arial" w:hAnsi="Arial" w:cs="Arial"/>
              </w:rPr>
              <w:t xml:space="preserve"> </w:t>
            </w:r>
            <w:r w:rsidR="00BD6322" w:rsidRPr="002D5BCD">
              <w:rPr>
                <w:rFonts w:ascii="Arial" w:hAnsi="Arial" w:cs="Arial"/>
              </w:rPr>
              <w:t xml:space="preserve">Copy </w:t>
            </w:r>
            <w:r w:rsidR="00BD6322">
              <w:rPr>
                <w:rFonts w:ascii="Arial" w:hAnsi="Arial" w:cs="Arial"/>
              </w:rPr>
              <w:t>and paste c</w:t>
            </w:r>
            <w:r w:rsidR="00BD6322" w:rsidRPr="002D5BCD">
              <w:rPr>
                <w:rFonts w:ascii="Arial" w:hAnsi="Arial" w:cs="Arial"/>
              </w:rPr>
              <w:t xml:space="preserve">ontent </w:t>
            </w:r>
            <w:r w:rsidR="00BD6322">
              <w:rPr>
                <w:rFonts w:ascii="Arial" w:hAnsi="Arial" w:cs="Arial"/>
              </w:rPr>
              <w:t>b</w:t>
            </w:r>
            <w:r w:rsidR="00BD6322" w:rsidRPr="002D5BCD">
              <w:rPr>
                <w:rFonts w:ascii="Arial" w:hAnsi="Arial" w:cs="Arial"/>
              </w:rPr>
              <w:t>elow</w:t>
            </w:r>
            <w:r w:rsidR="00722F2F">
              <w:rPr>
                <w:rFonts w:ascii="Arial" w:hAnsi="Arial" w:cs="Arial"/>
              </w:rPr>
              <w:t>. We are specifying a service and pod YAML configuration file with parameter of:</w:t>
            </w:r>
          </w:p>
          <w:p w14:paraId="3DB7EF92" w14:textId="5A992D58" w:rsidR="00722F2F" w:rsidRDefault="00722F2F" w:rsidP="00722F2F">
            <w:pPr>
              <w:pStyle w:val="Code"/>
              <w:numPr>
                <w:ilvl w:val="0"/>
                <w:numId w:val="45"/>
              </w:numPr>
              <w:rPr>
                <w:rFonts w:ascii="Arial" w:hAnsi="Arial" w:cs="Arial"/>
              </w:rPr>
            </w:pPr>
            <w:r>
              <w:rPr>
                <w:rFonts w:ascii="Arial" w:hAnsi="Arial" w:cs="Arial"/>
              </w:rPr>
              <w:t xml:space="preserve">image: nginx </w:t>
            </w:r>
          </w:p>
          <w:p w14:paraId="7E3F7EC0" w14:textId="7A282048" w:rsidR="00A15AD2" w:rsidRDefault="00722F2F" w:rsidP="00A15AD2">
            <w:pPr>
              <w:pStyle w:val="Code"/>
              <w:numPr>
                <w:ilvl w:val="0"/>
                <w:numId w:val="45"/>
              </w:numPr>
              <w:rPr>
                <w:rFonts w:ascii="Arial" w:hAnsi="Arial" w:cs="Arial"/>
              </w:rPr>
            </w:pPr>
            <w:r>
              <w:rPr>
                <w:rFonts w:ascii="Arial" w:hAnsi="Arial" w:cs="Arial"/>
              </w:rPr>
              <w:t xml:space="preserve">name: nginx </w:t>
            </w:r>
          </w:p>
          <w:p w14:paraId="6599A932" w14:textId="2FFA3693" w:rsidR="00A15AD2" w:rsidRDefault="00A15AD2" w:rsidP="00A15AD2">
            <w:pPr>
              <w:pStyle w:val="Code"/>
              <w:numPr>
                <w:ilvl w:val="0"/>
                <w:numId w:val="45"/>
              </w:numPr>
              <w:rPr>
                <w:rFonts w:ascii="Arial" w:hAnsi="Arial" w:cs="Arial"/>
              </w:rPr>
            </w:pPr>
            <w:r>
              <w:rPr>
                <w:rFonts w:ascii="Arial" w:hAnsi="Arial" w:cs="Arial"/>
              </w:rPr>
              <w:t xml:space="preserve">service type: </w:t>
            </w:r>
            <w:proofErr w:type="spellStart"/>
            <w:r>
              <w:rPr>
                <w:rFonts w:ascii="Arial" w:hAnsi="Arial" w:cs="Arial"/>
              </w:rPr>
              <w:t>NodePort</w:t>
            </w:r>
            <w:proofErr w:type="spellEnd"/>
            <w:r w:rsidR="00B25CF3">
              <w:rPr>
                <w:rFonts w:ascii="Arial" w:hAnsi="Arial" w:cs="Arial"/>
              </w:rPr>
              <w:t xml:space="preserve"> </w:t>
            </w:r>
          </w:p>
          <w:p w14:paraId="52E7A5CA" w14:textId="5F49381F" w:rsidR="00B25CF3" w:rsidRPr="00A15AD2" w:rsidRDefault="00B25CF3" w:rsidP="00A15AD2">
            <w:pPr>
              <w:pStyle w:val="Code"/>
              <w:numPr>
                <w:ilvl w:val="0"/>
                <w:numId w:val="45"/>
              </w:numPr>
              <w:rPr>
                <w:rFonts w:ascii="Arial" w:hAnsi="Arial" w:cs="Arial"/>
              </w:rPr>
            </w:pPr>
            <w:proofErr w:type="spellStart"/>
            <w:r>
              <w:rPr>
                <w:rFonts w:ascii="Arial" w:hAnsi="Arial" w:cs="Arial"/>
              </w:rPr>
              <w:t>nodePort</w:t>
            </w:r>
            <w:proofErr w:type="spellEnd"/>
            <w:r>
              <w:rPr>
                <w:rFonts w:ascii="Arial" w:hAnsi="Arial" w:cs="Arial"/>
              </w:rPr>
              <w:t>: 30080</w:t>
            </w:r>
          </w:p>
          <w:p w14:paraId="0AC88507" w14:textId="77777777" w:rsidR="00722F2F" w:rsidRDefault="00722F2F" w:rsidP="00722F2F">
            <w:pPr>
              <w:pStyle w:val="Code"/>
              <w:rPr>
                <w:rFonts w:ascii="Arial" w:hAnsi="Arial" w:cs="Arial"/>
              </w:rPr>
            </w:pPr>
            <w:r w:rsidRPr="00C82FB3">
              <w:rPr>
                <w:rFonts w:ascii="Arial" w:hAnsi="Arial" w:cs="Arial"/>
              </w:rPr>
              <w:t>for pod creation.</w:t>
            </w:r>
          </w:p>
          <w:p w14:paraId="057155E5" w14:textId="49A4179D" w:rsidR="00BD6322" w:rsidRPr="002D5BCD" w:rsidRDefault="00BD6322" w:rsidP="00BD6322">
            <w:pPr>
              <w:pStyle w:val="Code"/>
              <w:rPr>
                <w:rFonts w:ascii="Arial" w:hAnsi="Arial" w:cs="Arial"/>
              </w:rPr>
            </w:pPr>
          </w:p>
          <w:p w14:paraId="216303FD" w14:textId="77777777" w:rsidR="004C1E39" w:rsidRPr="004C1E39" w:rsidRDefault="004C1E39" w:rsidP="004C1E39">
            <w:pPr>
              <w:pStyle w:val="Code"/>
              <w:rPr>
                <w:lang w:val="en-GB"/>
              </w:rPr>
            </w:pPr>
            <w:proofErr w:type="spellStart"/>
            <w:r w:rsidRPr="004C1E39">
              <w:rPr>
                <w:lang w:val="en-GB"/>
              </w:rPr>
              <w:t>apiVersion</w:t>
            </w:r>
            <w:proofErr w:type="spellEnd"/>
            <w:r w:rsidRPr="004C1E39">
              <w:rPr>
                <w:lang w:val="en-GB"/>
              </w:rPr>
              <w:t>: v1</w:t>
            </w:r>
          </w:p>
          <w:p w14:paraId="6E9CC11F" w14:textId="77777777" w:rsidR="004C1E39" w:rsidRPr="004C1E39" w:rsidRDefault="004C1E39" w:rsidP="004C1E39">
            <w:pPr>
              <w:pStyle w:val="Code"/>
              <w:rPr>
                <w:lang w:val="en-GB"/>
              </w:rPr>
            </w:pPr>
            <w:r w:rsidRPr="004C1E39">
              <w:rPr>
                <w:lang w:val="en-GB"/>
              </w:rPr>
              <w:t>kind: Pod</w:t>
            </w:r>
          </w:p>
          <w:p w14:paraId="0EA9B5A8" w14:textId="77777777" w:rsidR="004C1E39" w:rsidRPr="004C1E39" w:rsidRDefault="004C1E39" w:rsidP="004C1E39">
            <w:pPr>
              <w:pStyle w:val="Code"/>
              <w:rPr>
                <w:lang w:val="en-GB"/>
              </w:rPr>
            </w:pPr>
            <w:r w:rsidRPr="004C1E39">
              <w:rPr>
                <w:lang w:val="en-GB"/>
              </w:rPr>
              <w:t>metadata:</w:t>
            </w:r>
          </w:p>
          <w:p w14:paraId="1FAA9705" w14:textId="77777777" w:rsidR="004C1E39" w:rsidRPr="004C1E39" w:rsidRDefault="004C1E39" w:rsidP="004C1E39">
            <w:pPr>
              <w:pStyle w:val="Code"/>
              <w:rPr>
                <w:lang w:val="en-GB"/>
              </w:rPr>
            </w:pPr>
            <w:r w:rsidRPr="004C1E39">
              <w:rPr>
                <w:lang w:val="en-GB"/>
              </w:rPr>
              <w:t xml:space="preserve">  name: nginx</w:t>
            </w:r>
          </w:p>
          <w:p w14:paraId="6E705C00" w14:textId="77777777" w:rsidR="004C1E39" w:rsidRPr="004C1E39" w:rsidRDefault="004C1E39" w:rsidP="004C1E39">
            <w:pPr>
              <w:pStyle w:val="Code"/>
              <w:rPr>
                <w:lang w:val="en-GB"/>
              </w:rPr>
            </w:pPr>
            <w:r w:rsidRPr="004C1E39">
              <w:rPr>
                <w:lang w:val="en-GB"/>
              </w:rPr>
              <w:t xml:space="preserve">  labels:</w:t>
            </w:r>
          </w:p>
          <w:p w14:paraId="67866D40" w14:textId="77777777" w:rsidR="004C1E39" w:rsidRPr="004C1E39" w:rsidRDefault="004C1E39" w:rsidP="004C1E39">
            <w:pPr>
              <w:pStyle w:val="Code"/>
              <w:rPr>
                <w:lang w:val="en-GB"/>
              </w:rPr>
            </w:pPr>
            <w:r w:rsidRPr="004C1E39">
              <w:rPr>
                <w:lang w:val="en-GB"/>
              </w:rPr>
              <w:t xml:space="preserve">    name: nginx</w:t>
            </w:r>
          </w:p>
          <w:p w14:paraId="2B1A16D4" w14:textId="77777777" w:rsidR="004C1E39" w:rsidRPr="004C1E39" w:rsidRDefault="004C1E39" w:rsidP="004C1E39">
            <w:pPr>
              <w:pStyle w:val="Code"/>
              <w:rPr>
                <w:lang w:val="en-GB"/>
              </w:rPr>
            </w:pPr>
            <w:r w:rsidRPr="004C1E39">
              <w:rPr>
                <w:lang w:val="en-GB"/>
              </w:rPr>
              <w:t>spec:</w:t>
            </w:r>
          </w:p>
          <w:p w14:paraId="22EA900B" w14:textId="77777777" w:rsidR="004C1E39" w:rsidRPr="004C1E39" w:rsidRDefault="004C1E39" w:rsidP="004C1E39">
            <w:pPr>
              <w:pStyle w:val="Code"/>
              <w:rPr>
                <w:lang w:val="en-GB"/>
              </w:rPr>
            </w:pPr>
            <w:r w:rsidRPr="004C1E39">
              <w:rPr>
                <w:lang w:val="en-GB"/>
              </w:rPr>
              <w:t xml:space="preserve">  containers:</w:t>
            </w:r>
          </w:p>
          <w:p w14:paraId="1BA4C559" w14:textId="43511A0F" w:rsidR="004C1E39" w:rsidRPr="004C1E39" w:rsidRDefault="004C1E39" w:rsidP="004C1E39">
            <w:pPr>
              <w:pStyle w:val="Code"/>
              <w:rPr>
                <w:lang w:val="en-GB"/>
              </w:rPr>
            </w:pPr>
            <w:r w:rsidRPr="004C1E39">
              <w:rPr>
                <w:lang w:val="en-GB"/>
              </w:rPr>
              <w:t xml:space="preserve">    - name: </w:t>
            </w:r>
            <w:r>
              <w:rPr>
                <w:lang w:val="en-GB"/>
              </w:rPr>
              <w:t>ng</w:t>
            </w:r>
            <w:r w:rsidRPr="004C1E39">
              <w:rPr>
                <w:lang w:val="en-GB"/>
              </w:rPr>
              <w:t>inx</w:t>
            </w:r>
          </w:p>
          <w:p w14:paraId="1B33A886" w14:textId="77777777" w:rsidR="004C1E39" w:rsidRPr="004C1E39" w:rsidRDefault="004C1E39" w:rsidP="004C1E39">
            <w:pPr>
              <w:pStyle w:val="Code"/>
              <w:rPr>
                <w:lang w:val="en-GB"/>
              </w:rPr>
            </w:pPr>
            <w:r w:rsidRPr="004C1E39">
              <w:rPr>
                <w:lang w:val="en-GB"/>
              </w:rPr>
              <w:t xml:space="preserve">      image: nginx</w:t>
            </w:r>
          </w:p>
          <w:p w14:paraId="27D4D135" w14:textId="77777777" w:rsidR="004C1E39" w:rsidRPr="004C1E39" w:rsidRDefault="004C1E39" w:rsidP="004C1E39">
            <w:pPr>
              <w:pStyle w:val="Code"/>
              <w:rPr>
                <w:lang w:val="en-GB"/>
              </w:rPr>
            </w:pPr>
            <w:r w:rsidRPr="004C1E39">
              <w:rPr>
                <w:lang w:val="en-GB"/>
              </w:rPr>
              <w:t>---</w:t>
            </w:r>
          </w:p>
          <w:p w14:paraId="2A6A9E65" w14:textId="77777777" w:rsidR="004C1E39" w:rsidRPr="004C1E39" w:rsidRDefault="004C1E39" w:rsidP="004C1E39">
            <w:pPr>
              <w:pStyle w:val="Code"/>
              <w:rPr>
                <w:lang w:val="en-GB"/>
              </w:rPr>
            </w:pPr>
            <w:proofErr w:type="spellStart"/>
            <w:r w:rsidRPr="004C1E39">
              <w:rPr>
                <w:lang w:val="en-GB"/>
              </w:rPr>
              <w:t>apiVersion</w:t>
            </w:r>
            <w:proofErr w:type="spellEnd"/>
            <w:r w:rsidRPr="004C1E39">
              <w:rPr>
                <w:lang w:val="en-GB"/>
              </w:rPr>
              <w:t>: v1</w:t>
            </w:r>
          </w:p>
          <w:p w14:paraId="574B4EC0" w14:textId="77777777" w:rsidR="004C1E39" w:rsidRPr="004C1E39" w:rsidRDefault="004C1E39" w:rsidP="004C1E39">
            <w:pPr>
              <w:pStyle w:val="Code"/>
              <w:rPr>
                <w:lang w:val="en-GB"/>
              </w:rPr>
            </w:pPr>
            <w:r w:rsidRPr="004C1E39">
              <w:rPr>
                <w:lang w:val="en-GB"/>
              </w:rPr>
              <w:t>kind: Service</w:t>
            </w:r>
          </w:p>
          <w:p w14:paraId="7F18EF37" w14:textId="77777777" w:rsidR="004C1E39" w:rsidRPr="004C1E39" w:rsidRDefault="004C1E39" w:rsidP="004C1E39">
            <w:pPr>
              <w:pStyle w:val="Code"/>
              <w:rPr>
                <w:lang w:val="en-GB"/>
              </w:rPr>
            </w:pPr>
            <w:r w:rsidRPr="004C1E39">
              <w:rPr>
                <w:lang w:val="en-GB"/>
              </w:rPr>
              <w:t>metadata:</w:t>
            </w:r>
          </w:p>
          <w:p w14:paraId="7A9E1E84" w14:textId="77777777" w:rsidR="004C1E39" w:rsidRPr="004C1E39" w:rsidRDefault="004C1E39" w:rsidP="004C1E39">
            <w:pPr>
              <w:pStyle w:val="Code"/>
              <w:rPr>
                <w:lang w:val="en-GB"/>
              </w:rPr>
            </w:pPr>
            <w:r w:rsidRPr="004C1E39">
              <w:rPr>
                <w:lang w:val="en-GB"/>
              </w:rPr>
              <w:t xml:space="preserve">  name: nginx</w:t>
            </w:r>
          </w:p>
          <w:p w14:paraId="1F05B2CE" w14:textId="77777777" w:rsidR="004C1E39" w:rsidRPr="004C1E39" w:rsidRDefault="004C1E39" w:rsidP="004C1E39">
            <w:pPr>
              <w:pStyle w:val="Code"/>
              <w:rPr>
                <w:lang w:val="en-GB"/>
              </w:rPr>
            </w:pPr>
            <w:r w:rsidRPr="004C1E39">
              <w:rPr>
                <w:lang w:val="en-GB"/>
              </w:rPr>
              <w:t xml:space="preserve">  labels:</w:t>
            </w:r>
          </w:p>
          <w:p w14:paraId="38A93E43" w14:textId="77777777" w:rsidR="004C1E39" w:rsidRPr="004C1E39" w:rsidRDefault="004C1E39" w:rsidP="004C1E39">
            <w:pPr>
              <w:pStyle w:val="Code"/>
              <w:rPr>
                <w:lang w:val="en-GB"/>
              </w:rPr>
            </w:pPr>
            <w:r w:rsidRPr="004C1E39">
              <w:rPr>
                <w:lang w:val="en-GB"/>
              </w:rPr>
              <w:t xml:space="preserve">    name: nginx</w:t>
            </w:r>
          </w:p>
          <w:p w14:paraId="4FC6575F" w14:textId="77777777" w:rsidR="004C1E39" w:rsidRPr="004C1E39" w:rsidRDefault="004C1E39" w:rsidP="004C1E39">
            <w:pPr>
              <w:pStyle w:val="Code"/>
              <w:rPr>
                <w:lang w:val="en-GB"/>
              </w:rPr>
            </w:pPr>
            <w:r w:rsidRPr="004C1E39">
              <w:rPr>
                <w:lang w:val="en-GB"/>
              </w:rPr>
              <w:t>spec:</w:t>
            </w:r>
          </w:p>
          <w:p w14:paraId="0712B8D9" w14:textId="77777777" w:rsidR="004C1E39" w:rsidRPr="004C1E39" w:rsidRDefault="004C1E39" w:rsidP="004C1E39">
            <w:pPr>
              <w:pStyle w:val="Code"/>
              <w:rPr>
                <w:lang w:val="en-GB"/>
              </w:rPr>
            </w:pPr>
            <w:r w:rsidRPr="004C1E39">
              <w:rPr>
                <w:lang w:val="en-GB"/>
              </w:rPr>
              <w:t xml:space="preserve">  type: </w:t>
            </w:r>
            <w:proofErr w:type="spellStart"/>
            <w:r w:rsidRPr="004C1E39">
              <w:rPr>
                <w:lang w:val="en-GB"/>
              </w:rPr>
              <w:t>NodePort</w:t>
            </w:r>
            <w:proofErr w:type="spellEnd"/>
          </w:p>
          <w:p w14:paraId="744A0E6F" w14:textId="77777777" w:rsidR="004C1E39" w:rsidRPr="004C1E39" w:rsidRDefault="004C1E39" w:rsidP="004C1E39">
            <w:pPr>
              <w:pStyle w:val="Code"/>
              <w:rPr>
                <w:lang w:val="en-GB"/>
              </w:rPr>
            </w:pPr>
            <w:r w:rsidRPr="004C1E39">
              <w:rPr>
                <w:lang w:val="en-GB"/>
              </w:rPr>
              <w:t xml:space="preserve">  ports:</w:t>
            </w:r>
          </w:p>
          <w:p w14:paraId="58189B9A" w14:textId="77777777" w:rsidR="004C1E39" w:rsidRPr="004C1E39" w:rsidRDefault="004C1E39" w:rsidP="004C1E39">
            <w:pPr>
              <w:pStyle w:val="Code"/>
              <w:rPr>
                <w:lang w:val="en-GB"/>
              </w:rPr>
            </w:pPr>
            <w:r w:rsidRPr="004C1E39">
              <w:rPr>
                <w:lang w:val="en-GB"/>
              </w:rPr>
              <w:t xml:space="preserve">    - port: 80</w:t>
            </w:r>
          </w:p>
          <w:p w14:paraId="431656B6" w14:textId="77777777" w:rsidR="004C1E39" w:rsidRPr="004C1E39" w:rsidRDefault="004C1E39" w:rsidP="004C1E39">
            <w:pPr>
              <w:pStyle w:val="Code"/>
              <w:rPr>
                <w:lang w:val="en-GB"/>
              </w:rPr>
            </w:pPr>
            <w:r w:rsidRPr="004C1E39">
              <w:rPr>
                <w:lang w:val="en-GB"/>
              </w:rPr>
              <w:t xml:space="preserve">      </w:t>
            </w:r>
            <w:proofErr w:type="spellStart"/>
            <w:r w:rsidRPr="004C1E39">
              <w:rPr>
                <w:lang w:val="en-GB"/>
              </w:rPr>
              <w:t>nodePort</w:t>
            </w:r>
            <w:proofErr w:type="spellEnd"/>
            <w:r w:rsidRPr="004C1E39">
              <w:rPr>
                <w:lang w:val="en-GB"/>
              </w:rPr>
              <w:t>: 30080</w:t>
            </w:r>
          </w:p>
          <w:p w14:paraId="4B094FF2" w14:textId="77777777" w:rsidR="004C1E39" w:rsidRPr="004C1E39" w:rsidRDefault="004C1E39" w:rsidP="004C1E39">
            <w:pPr>
              <w:pStyle w:val="Code"/>
              <w:rPr>
                <w:lang w:val="en-GB"/>
              </w:rPr>
            </w:pPr>
            <w:r w:rsidRPr="004C1E39">
              <w:rPr>
                <w:lang w:val="en-GB"/>
              </w:rPr>
              <w:t xml:space="preserve">      name: http</w:t>
            </w:r>
          </w:p>
          <w:p w14:paraId="3F4CC9DC" w14:textId="77777777" w:rsidR="004C1E39" w:rsidRPr="004C1E39" w:rsidRDefault="004C1E39" w:rsidP="004C1E39">
            <w:pPr>
              <w:pStyle w:val="Code"/>
              <w:rPr>
                <w:lang w:val="en-GB"/>
              </w:rPr>
            </w:pPr>
            <w:r w:rsidRPr="004C1E39">
              <w:rPr>
                <w:lang w:val="en-GB"/>
              </w:rPr>
              <w:t xml:space="preserve">    - port: 443</w:t>
            </w:r>
          </w:p>
          <w:p w14:paraId="7FE8D9AE" w14:textId="77777777" w:rsidR="004C1E39" w:rsidRPr="004C1E39" w:rsidRDefault="004C1E39" w:rsidP="004C1E39">
            <w:pPr>
              <w:pStyle w:val="Code"/>
              <w:rPr>
                <w:lang w:val="en-GB"/>
              </w:rPr>
            </w:pPr>
            <w:r w:rsidRPr="004C1E39">
              <w:rPr>
                <w:lang w:val="en-GB"/>
              </w:rPr>
              <w:t xml:space="preserve">      </w:t>
            </w:r>
            <w:proofErr w:type="spellStart"/>
            <w:r w:rsidRPr="004C1E39">
              <w:rPr>
                <w:lang w:val="en-GB"/>
              </w:rPr>
              <w:t>nodePort</w:t>
            </w:r>
            <w:proofErr w:type="spellEnd"/>
            <w:r w:rsidRPr="004C1E39">
              <w:rPr>
                <w:lang w:val="en-GB"/>
              </w:rPr>
              <w:t>: 30443</w:t>
            </w:r>
          </w:p>
          <w:p w14:paraId="22F3E378" w14:textId="77777777" w:rsidR="004C1E39" w:rsidRPr="004C1E39" w:rsidRDefault="004C1E39" w:rsidP="004C1E39">
            <w:pPr>
              <w:pStyle w:val="Code"/>
              <w:rPr>
                <w:lang w:val="en-GB"/>
              </w:rPr>
            </w:pPr>
            <w:r w:rsidRPr="004C1E39">
              <w:rPr>
                <w:lang w:val="en-GB"/>
              </w:rPr>
              <w:lastRenderedPageBreak/>
              <w:t xml:space="preserve">      name: https</w:t>
            </w:r>
          </w:p>
          <w:p w14:paraId="016A44CB" w14:textId="77777777" w:rsidR="004C1E39" w:rsidRPr="004C1E39" w:rsidRDefault="004C1E39" w:rsidP="004C1E39">
            <w:pPr>
              <w:pStyle w:val="Code"/>
              <w:rPr>
                <w:lang w:val="en-GB"/>
              </w:rPr>
            </w:pPr>
            <w:r w:rsidRPr="004C1E39">
              <w:rPr>
                <w:lang w:val="en-GB"/>
              </w:rPr>
              <w:t xml:space="preserve">  selector:</w:t>
            </w:r>
          </w:p>
          <w:p w14:paraId="64DDDD2F" w14:textId="77777777" w:rsidR="004C1E39" w:rsidRPr="004C1E39" w:rsidRDefault="004C1E39" w:rsidP="004C1E39">
            <w:pPr>
              <w:pStyle w:val="Code"/>
              <w:rPr>
                <w:lang w:val="en-GB"/>
              </w:rPr>
            </w:pPr>
            <w:r w:rsidRPr="004C1E39">
              <w:rPr>
                <w:lang w:val="en-GB"/>
              </w:rPr>
              <w:t xml:space="preserve">    name: nginx</w:t>
            </w:r>
          </w:p>
          <w:p w14:paraId="6B3CDD2D" w14:textId="77777777" w:rsidR="00BD6322" w:rsidRDefault="00BD6322" w:rsidP="00BD6322">
            <w:pPr>
              <w:pStyle w:val="Code"/>
              <w:rPr>
                <w:rFonts w:ascii="Arial" w:hAnsi="Arial" w:cs="Arial"/>
                <w:lang w:val="en-GB"/>
              </w:rPr>
            </w:pPr>
          </w:p>
          <w:p w14:paraId="18FE017C" w14:textId="77777777" w:rsidR="00BD6322" w:rsidRPr="002D5BCD" w:rsidRDefault="00BD6322" w:rsidP="00BD6322">
            <w:pPr>
              <w:pStyle w:val="Code"/>
              <w:rPr>
                <w:rFonts w:ascii="Arial" w:hAnsi="Arial" w:cs="Arial"/>
                <w:lang w:val="en-GB"/>
              </w:rPr>
            </w:pPr>
            <w:r w:rsidRPr="002D5BCD">
              <w:rPr>
                <w:rFonts w:ascii="Arial" w:hAnsi="Arial" w:cs="Arial"/>
                <w:lang w:val="en-GB"/>
              </w:rPr>
              <w:t>Enter command below to save and exit VI</w:t>
            </w:r>
          </w:p>
          <w:p w14:paraId="638BA885" w14:textId="77777777" w:rsidR="00BD6322" w:rsidRDefault="00BD6322" w:rsidP="00BD6322">
            <w:pPr>
              <w:pStyle w:val="Code"/>
              <w:rPr>
                <w:lang w:val="en-GB"/>
              </w:rPr>
            </w:pPr>
            <w:r>
              <w:rPr>
                <w:lang w:val="en-GB"/>
              </w:rPr>
              <w:t>:</w:t>
            </w:r>
            <w:proofErr w:type="spellStart"/>
            <w:r>
              <w:rPr>
                <w:lang w:val="en-GB"/>
              </w:rPr>
              <w:t>wq</w:t>
            </w:r>
            <w:proofErr w:type="spellEnd"/>
            <w:r>
              <w:rPr>
                <w:lang w:val="en-GB"/>
              </w:rPr>
              <w:t>!</w:t>
            </w:r>
          </w:p>
          <w:p w14:paraId="7FCCD22D" w14:textId="77777777" w:rsidR="00BD6322" w:rsidRDefault="00BD6322" w:rsidP="00BD6322">
            <w:pPr>
              <w:pStyle w:val="Code"/>
              <w:rPr>
                <w:rFonts w:ascii="Arial" w:hAnsi="Arial" w:cs="Arial"/>
                <w:lang w:val="en-GB"/>
              </w:rPr>
            </w:pPr>
          </w:p>
          <w:p w14:paraId="6FA7FCB5" w14:textId="372E98FF" w:rsidR="00BD6322" w:rsidRPr="002D5BCD" w:rsidRDefault="00AC6381" w:rsidP="00BD6322">
            <w:pPr>
              <w:pStyle w:val="Code"/>
              <w:rPr>
                <w:rFonts w:ascii="Arial" w:hAnsi="Arial" w:cs="Arial"/>
                <w:lang w:val="en-GB"/>
              </w:rPr>
            </w:pPr>
            <w:r w:rsidRPr="00AC6381">
              <w:rPr>
                <w:rFonts w:ascii="Arial" w:hAnsi="Arial" w:cs="Arial"/>
                <w:b/>
                <w:bCs/>
                <w:lang w:val="en-GB"/>
              </w:rPr>
              <w:t>Step 3:</w:t>
            </w:r>
            <w:r>
              <w:rPr>
                <w:rFonts w:ascii="Arial" w:hAnsi="Arial" w:cs="Arial"/>
                <w:lang w:val="en-GB"/>
              </w:rPr>
              <w:t xml:space="preserve"> </w:t>
            </w:r>
            <w:r w:rsidR="00BD6322" w:rsidRPr="002D5BCD">
              <w:rPr>
                <w:rFonts w:ascii="Arial" w:hAnsi="Arial" w:cs="Arial"/>
                <w:lang w:val="en-GB"/>
              </w:rPr>
              <w:t xml:space="preserve">Issue command below to verify pods created </w:t>
            </w:r>
          </w:p>
          <w:p w14:paraId="1A96AF68" w14:textId="4A0B5C17" w:rsidR="00BD6322" w:rsidRDefault="00BD6322" w:rsidP="00BD6322">
            <w:pPr>
              <w:pStyle w:val="Code"/>
            </w:pPr>
            <w:proofErr w:type="spellStart"/>
            <w:r>
              <w:t>kubectl</w:t>
            </w:r>
            <w:proofErr w:type="spellEnd"/>
            <w:r>
              <w:t xml:space="preserve"> apply -f </w:t>
            </w:r>
            <w:proofErr w:type="spellStart"/>
            <w:r w:rsidR="004C1E39">
              <w:t>service</w:t>
            </w:r>
            <w:r>
              <w:t>.yaml</w:t>
            </w:r>
            <w:proofErr w:type="spellEnd"/>
          </w:p>
          <w:p w14:paraId="30D8ACF5" w14:textId="03DBFFC9" w:rsidR="004C1E39" w:rsidRDefault="004C1E39" w:rsidP="00BD6322">
            <w:pPr>
              <w:pStyle w:val="Code"/>
            </w:pPr>
            <w:r>
              <w:t>kubectl get pods</w:t>
            </w:r>
          </w:p>
          <w:p w14:paraId="29F07B1E" w14:textId="6EF2660C" w:rsidR="004C1E39" w:rsidRDefault="004C1E39" w:rsidP="00BD6322">
            <w:pPr>
              <w:pStyle w:val="Code"/>
            </w:pPr>
            <w:r>
              <w:t>kubectl get service</w:t>
            </w:r>
          </w:p>
          <w:p w14:paraId="6441D7F0" w14:textId="28EA60CF" w:rsidR="004C1E39" w:rsidRDefault="004C1E39" w:rsidP="00BD6322">
            <w:pPr>
              <w:pStyle w:val="Code"/>
            </w:pPr>
            <w:r>
              <w:t>kubectl describe pods</w:t>
            </w:r>
          </w:p>
          <w:p w14:paraId="4290B55F" w14:textId="084753E4" w:rsidR="004C1E39" w:rsidRDefault="004C1E39" w:rsidP="00BD6322">
            <w:pPr>
              <w:pStyle w:val="Code"/>
            </w:pPr>
            <w:proofErr w:type="spellStart"/>
            <w:r>
              <w:t>kubectl</w:t>
            </w:r>
            <w:proofErr w:type="spellEnd"/>
            <w:r>
              <w:t xml:space="preserve"> describe service</w:t>
            </w:r>
          </w:p>
          <w:p w14:paraId="41BB5B93" w14:textId="77777777" w:rsidR="008E5053" w:rsidRPr="008E5053" w:rsidRDefault="008E5053" w:rsidP="00BD6322">
            <w:pPr>
              <w:pStyle w:val="Code"/>
              <w:rPr>
                <w:lang w:val="en-GB"/>
              </w:rPr>
            </w:pPr>
          </w:p>
          <w:p w14:paraId="07993925" w14:textId="1C320740" w:rsidR="00BD6322" w:rsidRDefault="00BD6322" w:rsidP="004C1E39">
            <w:pPr>
              <w:pStyle w:val="Code"/>
            </w:pPr>
          </w:p>
          <w:p w14:paraId="464CEEAD" w14:textId="57737977" w:rsidR="004C1E39" w:rsidRPr="004C1E39" w:rsidRDefault="004C1E39" w:rsidP="004C1E39">
            <w:pPr>
              <w:pStyle w:val="Code"/>
              <w:rPr>
                <w:rFonts w:ascii="Arial" w:hAnsi="Arial" w:cs="Arial"/>
              </w:rPr>
            </w:pPr>
            <w:r w:rsidRPr="004C1E39">
              <w:rPr>
                <w:rFonts w:ascii="Arial" w:hAnsi="Arial" w:cs="Arial"/>
              </w:rPr>
              <w:t xml:space="preserve">Curl from </w:t>
            </w:r>
            <w:proofErr w:type="spellStart"/>
            <w:r w:rsidRPr="004C1E39">
              <w:rPr>
                <w:rFonts w:ascii="Arial" w:hAnsi="Arial" w:cs="Arial"/>
              </w:rPr>
              <w:t>jumphost</w:t>
            </w:r>
            <w:proofErr w:type="spellEnd"/>
          </w:p>
          <w:p w14:paraId="0407B9A7" w14:textId="03DEAFC3" w:rsidR="004C1E39" w:rsidRDefault="007329D6" w:rsidP="004C1E39">
            <w:pPr>
              <w:pStyle w:val="Code"/>
            </w:pPr>
            <w:r>
              <w:t>C</w:t>
            </w:r>
            <w:r w:rsidR="004C1E39">
              <w:t>ur</w:t>
            </w:r>
            <w:r>
              <w:t>l http:</w:t>
            </w:r>
            <w:r w:rsidR="005602AE">
              <w:t>/</w:t>
            </w:r>
            <w:proofErr w:type="gramStart"/>
            <w:r w:rsidR="005602AE">
              <w:t>/</w:t>
            </w:r>
            <w:r>
              <w:t>[</w:t>
            </w:r>
            <w:proofErr w:type="gramEnd"/>
            <w:r>
              <w:t>worker node IP]</w:t>
            </w:r>
            <w:r w:rsidR="004C1E39">
              <w:t>:30080</w:t>
            </w:r>
          </w:p>
          <w:p w14:paraId="287AAE07" w14:textId="336A144A" w:rsidR="004C1E39" w:rsidRDefault="004C1E39" w:rsidP="004C1E39">
            <w:pPr>
              <w:pStyle w:val="Code"/>
            </w:pPr>
          </w:p>
        </w:tc>
      </w:tr>
      <w:tr w:rsidR="00BD6322" w14:paraId="037E1CB5" w14:textId="77777777" w:rsidTr="00AC6381">
        <w:tc>
          <w:tcPr>
            <w:tcW w:w="915" w:type="dxa"/>
          </w:tcPr>
          <w:p w14:paraId="299969DB" w14:textId="77777777" w:rsidR="00BD6322" w:rsidRPr="00E957A2" w:rsidRDefault="00BD6322" w:rsidP="00BD6322">
            <w:pPr>
              <w:pStyle w:val="Bodycopy"/>
              <w:rPr>
                <w:b/>
                <w:bCs/>
              </w:rPr>
            </w:pPr>
            <w:r w:rsidRPr="00E957A2">
              <w:rPr>
                <w:b/>
                <w:bCs/>
              </w:rPr>
              <w:lastRenderedPageBreak/>
              <w:t>References</w:t>
            </w:r>
          </w:p>
        </w:tc>
        <w:tc>
          <w:tcPr>
            <w:tcW w:w="5794" w:type="dxa"/>
          </w:tcPr>
          <w:p w14:paraId="13694EAF" w14:textId="77777777" w:rsidR="00BD6322" w:rsidRDefault="00637CE7" w:rsidP="00BD6322">
            <w:pPr>
              <w:pStyle w:val="Bodycopy"/>
            </w:pPr>
            <w:r w:rsidRPr="00637CE7">
              <w:rPr>
                <w:noProof/>
              </w:rPr>
              <w:drawing>
                <wp:inline distT="0" distB="0" distL="0" distR="0" wp14:anchorId="23231D10" wp14:editId="4CF35191">
                  <wp:extent cx="2016177" cy="30884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43186" cy="3129823"/>
                          </a:xfrm>
                          <a:prstGeom prst="rect">
                            <a:avLst/>
                          </a:prstGeom>
                        </pic:spPr>
                      </pic:pic>
                    </a:graphicData>
                  </a:graphic>
                </wp:inline>
              </w:drawing>
            </w:r>
          </w:p>
          <w:p w14:paraId="0E5C45C7" w14:textId="77777777" w:rsidR="00637CE7" w:rsidRDefault="000620E8" w:rsidP="00BD6322">
            <w:pPr>
              <w:pStyle w:val="Bodycopy"/>
            </w:pPr>
            <w:r w:rsidRPr="000620E8">
              <w:rPr>
                <w:noProof/>
              </w:rPr>
              <w:drawing>
                <wp:inline distT="0" distB="0" distL="0" distR="0" wp14:anchorId="74C9DC22" wp14:editId="25E6E432">
                  <wp:extent cx="2698230" cy="31305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6064" cy="332526"/>
                          </a:xfrm>
                          <a:prstGeom prst="rect">
                            <a:avLst/>
                          </a:prstGeom>
                        </pic:spPr>
                      </pic:pic>
                    </a:graphicData>
                  </a:graphic>
                </wp:inline>
              </w:drawing>
            </w:r>
          </w:p>
          <w:p w14:paraId="0DACDAF8" w14:textId="77777777" w:rsidR="00AC6381" w:rsidRDefault="00AC6381" w:rsidP="00BD6322">
            <w:pPr>
              <w:pStyle w:val="Bodycopy"/>
            </w:pPr>
            <w:r w:rsidRPr="00C93306">
              <w:rPr>
                <w:noProof/>
              </w:rPr>
              <w:drawing>
                <wp:inline distT="0" distB="0" distL="0" distR="0" wp14:anchorId="2961D961" wp14:editId="29DD220D">
                  <wp:extent cx="3207895" cy="528630"/>
                  <wp:effectExtent l="0" t="0" r="0" b="5080"/>
                  <wp:docPr id="56" name="Picture 56"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with medium confidence"/>
                          <pic:cNvPicPr/>
                        </pic:nvPicPr>
                        <pic:blipFill>
                          <a:blip r:embed="rId43"/>
                          <a:stretch>
                            <a:fillRect/>
                          </a:stretch>
                        </pic:blipFill>
                        <pic:spPr>
                          <a:xfrm>
                            <a:off x="0" y="0"/>
                            <a:ext cx="3393415" cy="559202"/>
                          </a:xfrm>
                          <a:prstGeom prst="rect">
                            <a:avLst/>
                          </a:prstGeom>
                        </pic:spPr>
                      </pic:pic>
                    </a:graphicData>
                  </a:graphic>
                </wp:inline>
              </w:drawing>
            </w:r>
          </w:p>
          <w:p w14:paraId="1C2B77A6" w14:textId="77777777" w:rsidR="00AC6381" w:rsidRDefault="00AC6381" w:rsidP="00BD6322">
            <w:pPr>
              <w:pStyle w:val="Bodycopy"/>
            </w:pPr>
            <w:r w:rsidRPr="00AB4702">
              <w:rPr>
                <w:noProof/>
              </w:rPr>
              <w:lastRenderedPageBreak/>
              <w:drawing>
                <wp:inline distT="0" distB="0" distL="0" distR="0" wp14:anchorId="60C2FC36" wp14:editId="33529788">
                  <wp:extent cx="3169975" cy="2907279"/>
                  <wp:effectExtent l="0" t="0" r="5080" b="127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4"/>
                          <a:stretch>
                            <a:fillRect/>
                          </a:stretch>
                        </pic:blipFill>
                        <pic:spPr>
                          <a:xfrm>
                            <a:off x="0" y="0"/>
                            <a:ext cx="3228726" cy="2961162"/>
                          </a:xfrm>
                          <a:prstGeom prst="rect">
                            <a:avLst/>
                          </a:prstGeom>
                        </pic:spPr>
                      </pic:pic>
                    </a:graphicData>
                  </a:graphic>
                </wp:inline>
              </w:drawing>
            </w:r>
          </w:p>
          <w:p w14:paraId="25899570" w14:textId="77777777" w:rsidR="00AC6381" w:rsidRDefault="00AC6381" w:rsidP="00BD6322">
            <w:pPr>
              <w:pStyle w:val="Bodycopy"/>
            </w:pPr>
            <w:r w:rsidRPr="00AB4702">
              <w:rPr>
                <w:noProof/>
              </w:rPr>
              <w:drawing>
                <wp:inline distT="0" distB="0" distL="0" distR="0" wp14:anchorId="0AFD508E" wp14:editId="33080691">
                  <wp:extent cx="3169975" cy="2907279"/>
                  <wp:effectExtent l="0" t="0" r="5080" b="127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4"/>
                          <a:stretch>
                            <a:fillRect/>
                          </a:stretch>
                        </pic:blipFill>
                        <pic:spPr>
                          <a:xfrm>
                            <a:off x="0" y="0"/>
                            <a:ext cx="3228726" cy="2961162"/>
                          </a:xfrm>
                          <a:prstGeom prst="rect">
                            <a:avLst/>
                          </a:prstGeom>
                        </pic:spPr>
                      </pic:pic>
                    </a:graphicData>
                  </a:graphic>
                </wp:inline>
              </w:drawing>
            </w:r>
          </w:p>
          <w:p w14:paraId="1BA2FB60" w14:textId="77777777" w:rsidR="00AC6381" w:rsidRDefault="00AC6381" w:rsidP="00BD6322">
            <w:pPr>
              <w:pStyle w:val="Bodycopy"/>
            </w:pPr>
            <w:r w:rsidRPr="00BC78B0">
              <w:rPr>
                <w:noProof/>
              </w:rPr>
              <w:lastRenderedPageBreak/>
              <w:drawing>
                <wp:inline distT="0" distB="0" distL="0" distR="0" wp14:anchorId="0C468549" wp14:editId="0874064F">
                  <wp:extent cx="2500887" cy="3919928"/>
                  <wp:effectExtent l="0" t="0" r="1270" b="444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5"/>
                          <a:stretch>
                            <a:fillRect/>
                          </a:stretch>
                        </pic:blipFill>
                        <pic:spPr>
                          <a:xfrm>
                            <a:off x="0" y="0"/>
                            <a:ext cx="2537013" cy="3976552"/>
                          </a:xfrm>
                          <a:prstGeom prst="rect">
                            <a:avLst/>
                          </a:prstGeom>
                        </pic:spPr>
                      </pic:pic>
                    </a:graphicData>
                  </a:graphic>
                </wp:inline>
              </w:drawing>
            </w:r>
          </w:p>
          <w:p w14:paraId="7D7EC5FB" w14:textId="56924D11" w:rsidR="00AC6381" w:rsidRDefault="00AC6381" w:rsidP="00BD6322">
            <w:pPr>
              <w:pStyle w:val="Bodycopy"/>
            </w:pPr>
            <w:r w:rsidRPr="00317BDF">
              <w:rPr>
                <w:noProof/>
              </w:rPr>
              <w:drawing>
                <wp:inline distT="0" distB="0" distL="0" distR="0" wp14:anchorId="45A3720C" wp14:editId="2A5B0D47">
                  <wp:extent cx="3233059" cy="2107430"/>
                  <wp:effectExtent l="0" t="0" r="5715" b="1270"/>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46"/>
                          <a:stretch>
                            <a:fillRect/>
                          </a:stretch>
                        </pic:blipFill>
                        <pic:spPr>
                          <a:xfrm>
                            <a:off x="0" y="0"/>
                            <a:ext cx="3261456" cy="2125940"/>
                          </a:xfrm>
                          <a:prstGeom prst="rect">
                            <a:avLst/>
                          </a:prstGeom>
                        </pic:spPr>
                      </pic:pic>
                    </a:graphicData>
                  </a:graphic>
                </wp:inline>
              </w:drawing>
            </w:r>
          </w:p>
        </w:tc>
      </w:tr>
    </w:tbl>
    <w:p w14:paraId="42D81351" w14:textId="52A9DF30" w:rsidR="006B405D" w:rsidRDefault="006B405D" w:rsidP="006B405D">
      <w:pPr>
        <w:pStyle w:val="Bodycopy"/>
      </w:pPr>
    </w:p>
    <w:p w14:paraId="43D57998" w14:textId="179A5FFF" w:rsidR="00C93306" w:rsidRDefault="00C93306" w:rsidP="006B405D">
      <w:pPr>
        <w:pStyle w:val="Bodycopy"/>
      </w:pPr>
      <w:r>
        <w:tab/>
      </w:r>
      <w:r>
        <w:tab/>
      </w:r>
      <w:r>
        <w:tab/>
        <w:t xml:space="preserve">   </w:t>
      </w:r>
    </w:p>
    <w:p w14:paraId="459D2704" w14:textId="43B847C5" w:rsidR="00E108BA" w:rsidRDefault="00BC78B0" w:rsidP="00AC6381">
      <w:pPr>
        <w:pStyle w:val="Bodycopy"/>
      </w:pPr>
      <w:r>
        <w:tab/>
      </w:r>
      <w:r>
        <w:tab/>
      </w:r>
      <w:r>
        <w:tab/>
      </w:r>
      <w:r w:rsidR="00317BDF">
        <w:tab/>
      </w:r>
      <w:r w:rsidR="00317BDF">
        <w:tab/>
      </w:r>
      <w:r w:rsidR="00317BDF">
        <w:tab/>
      </w:r>
    </w:p>
    <w:p w14:paraId="4D5BF3BC" w14:textId="21ED5D0D" w:rsidR="00A749C9" w:rsidRDefault="00A749C9" w:rsidP="00A749C9">
      <w:pPr>
        <w:pStyle w:val="Heading1"/>
      </w:pPr>
      <w:bookmarkStart w:id="10" w:name="_Toc113826048"/>
      <w:r>
        <w:lastRenderedPageBreak/>
        <w:t xml:space="preserve">Networking in </w:t>
      </w:r>
      <w:r w:rsidR="0001569A">
        <w:t>Kubernetes</w:t>
      </w:r>
      <w:bookmarkEnd w:id="10"/>
    </w:p>
    <w:p w14:paraId="7E032AF6" w14:textId="77777777" w:rsidR="00A749C9" w:rsidRPr="00A749C9" w:rsidRDefault="00A749C9" w:rsidP="00A749C9">
      <w:pPr>
        <w:pStyle w:val="Heading2"/>
      </w:pPr>
      <w:bookmarkStart w:id="11" w:name="_Toc113826049"/>
      <w:r w:rsidRPr="00A749C9">
        <w:t>Lab 1.6 – Container Network Interface (CNI)</w:t>
      </w:r>
      <w:bookmarkEnd w:id="11"/>
    </w:p>
    <w:tbl>
      <w:tblPr>
        <w:tblStyle w:val="TableGrid"/>
        <w:tblW w:w="0" w:type="auto"/>
        <w:tblInd w:w="-1560" w:type="dxa"/>
        <w:tblLook w:val="04A0" w:firstRow="1" w:lastRow="0" w:firstColumn="1" w:lastColumn="0" w:noHBand="0" w:noVBand="1"/>
      </w:tblPr>
      <w:tblGrid>
        <w:gridCol w:w="1553"/>
        <w:gridCol w:w="7380"/>
      </w:tblGrid>
      <w:tr w:rsidR="00A749C9" w14:paraId="4FF98CF9" w14:textId="77777777" w:rsidTr="00DD0B3D">
        <w:tc>
          <w:tcPr>
            <w:tcW w:w="2373" w:type="dxa"/>
          </w:tcPr>
          <w:p w14:paraId="41535216" w14:textId="77777777" w:rsidR="00A749C9" w:rsidRPr="00E957A2" w:rsidRDefault="00A749C9" w:rsidP="00A749C9">
            <w:pPr>
              <w:pStyle w:val="Bodycopy"/>
              <w:rPr>
                <w:b/>
                <w:bCs/>
              </w:rPr>
            </w:pPr>
            <w:r w:rsidRPr="00E957A2">
              <w:rPr>
                <w:b/>
                <w:bCs/>
              </w:rPr>
              <w:t>Objective</w:t>
            </w:r>
          </w:p>
        </w:tc>
        <w:tc>
          <w:tcPr>
            <w:tcW w:w="6560" w:type="dxa"/>
          </w:tcPr>
          <w:p w14:paraId="3480E5B8" w14:textId="1309D158" w:rsidR="00A749C9" w:rsidRDefault="00014D7D" w:rsidP="00A749C9">
            <w:pPr>
              <w:pStyle w:val="Bodycopy"/>
            </w:pPr>
            <w:r>
              <w:t xml:space="preserve">Within a node, </w:t>
            </w:r>
            <w:r w:rsidR="00A749C9">
              <w:t xml:space="preserve">CNI </w:t>
            </w:r>
            <w:r>
              <w:t xml:space="preserve">will </w:t>
            </w:r>
            <w:r w:rsidR="00DD6899">
              <w:t xml:space="preserve">automatically </w:t>
            </w:r>
            <w:r w:rsidR="00A749C9">
              <w:t>provision IP Addresses</w:t>
            </w:r>
            <w:r w:rsidR="002F0C0D">
              <w:t xml:space="preserve"> for </w:t>
            </w:r>
            <w:r>
              <w:t xml:space="preserve">the </w:t>
            </w:r>
            <w:r w:rsidR="002F0C0D">
              <w:t>Pods</w:t>
            </w:r>
          </w:p>
        </w:tc>
      </w:tr>
      <w:tr w:rsidR="00A749C9" w14:paraId="35012ACD" w14:textId="77777777" w:rsidTr="00DD0B3D">
        <w:tc>
          <w:tcPr>
            <w:tcW w:w="2373" w:type="dxa"/>
          </w:tcPr>
          <w:p w14:paraId="33A21116" w14:textId="77777777" w:rsidR="00A749C9" w:rsidRPr="00E957A2" w:rsidRDefault="00A749C9" w:rsidP="00A749C9">
            <w:pPr>
              <w:pStyle w:val="Bodycopy"/>
              <w:rPr>
                <w:b/>
                <w:bCs/>
              </w:rPr>
            </w:pPr>
            <w:r w:rsidRPr="00E957A2">
              <w:rPr>
                <w:b/>
                <w:bCs/>
              </w:rPr>
              <w:t>Estimated Completion Time</w:t>
            </w:r>
          </w:p>
        </w:tc>
        <w:tc>
          <w:tcPr>
            <w:tcW w:w="6560" w:type="dxa"/>
          </w:tcPr>
          <w:p w14:paraId="6B7650A8" w14:textId="77777777" w:rsidR="00A749C9" w:rsidRDefault="00A749C9" w:rsidP="00A749C9">
            <w:pPr>
              <w:pStyle w:val="Bodycopy"/>
            </w:pPr>
            <w:r>
              <w:t>5 mins</w:t>
            </w:r>
          </w:p>
        </w:tc>
      </w:tr>
      <w:tr w:rsidR="00A749C9" w14:paraId="626FA5C8" w14:textId="77777777" w:rsidTr="00DD0B3D">
        <w:tc>
          <w:tcPr>
            <w:tcW w:w="2373" w:type="dxa"/>
          </w:tcPr>
          <w:p w14:paraId="08D3D85D" w14:textId="77777777" w:rsidR="00A749C9" w:rsidRPr="00E957A2" w:rsidRDefault="00A749C9" w:rsidP="00A749C9">
            <w:pPr>
              <w:pStyle w:val="Bodycopy"/>
              <w:rPr>
                <w:b/>
                <w:bCs/>
              </w:rPr>
            </w:pPr>
            <w:r w:rsidRPr="00E957A2">
              <w:rPr>
                <w:b/>
                <w:bCs/>
              </w:rPr>
              <w:t>Pre-requisite</w:t>
            </w:r>
          </w:p>
        </w:tc>
        <w:tc>
          <w:tcPr>
            <w:tcW w:w="6560" w:type="dxa"/>
          </w:tcPr>
          <w:p w14:paraId="42200BC0" w14:textId="77777777" w:rsidR="00A749C9" w:rsidRDefault="00A749C9" w:rsidP="00A749C9">
            <w:pPr>
              <w:pStyle w:val="Bodycopy"/>
            </w:pPr>
            <w:r>
              <w:t>-</w:t>
            </w:r>
          </w:p>
        </w:tc>
      </w:tr>
      <w:tr w:rsidR="00A749C9" w14:paraId="2D6A2BB5" w14:textId="77777777" w:rsidTr="00DD0B3D">
        <w:tc>
          <w:tcPr>
            <w:tcW w:w="2373" w:type="dxa"/>
          </w:tcPr>
          <w:p w14:paraId="7037CC1C" w14:textId="77777777" w:rsidR="00A749C9" w:rsidRPr="00E957A2" w:rsidRDefault="00A749C9" w:rsidP="00A749C9">
            <w:pPr>
              <w:pStyle w:val="Bodycopy"/>
              <w:rPr>
                <w:b/>
                <w:bCs/>
              </w:rPr>
            </w:pPr>
            <w:r w:rsidRPr="00E957A2">
              <w:rPr>
                <w:b/>
                <w:bCs/>
              </w:rPr>
              <w:lastRenderedPageBreak/>
              <w:t>Steps</w:t>
            </w:r>
          </w:p>
        </w:tc>
        <w:tc>
          <w:tcPr>
            <w:tcW w:w="6560" w:type="dxa"/>
          </w:tcPr>
          <w:p w14:paraId="279E41F0" w14:textId="77777777" w:rsidR="00A749C9" w:rsidRDefault="00A749C9" w:rsidP="00A749C9">
            <w:pPr>
              <w:pStyle w:val="Bodycopy"/>
            </w:pPr>
            <w:r>
              <w:t>On the K8 Control Plane, execute the following commands</w:t>
            </w:r>
          </w:p>
          <w:p w14:paraId="086E7131" w14:textId="746F44C9" w:rsidR="00504D6D" w:rsidRDefault="00504D6D" w:rsidP="00D00135">
            <w:pPr>
              <w:pStyle w:val="Bodycopy"/>
            </w:pPr>
            <w:r>
              <w:t xml:space="preserve">Create a pod. </w:t>
            </w:r>
            <w:r w:rsidR="00F47A6A">
              <w:t>The control plane should create a pod on the available worker node</w:t>
            </w:r>
            <w:r w:rsidR="00766336">
              <w:t>.</w:t>
            </w:r>
          </w:p>
          <w:p w14:paraId="24EB4F08" w14:textId="77777777" w:rsidR="00F47A6A" w:rsidRDefault="00F47A6A" w:rsidP="00A62A63">
            <w:pPr>
              <w:pStyle w:val="Code"/>
            </w:pPr>
          </w:p>
          <w:p w14:paraId="008AF176" w14:textId="18DA43F9" w:rsidR="00A62A63" w:rsidRDefault="00A62A63" w:rsidP="00A62A63">
            <w:pPr>
              <w:pStyle w:val="Code"/>
            </w:pPr>
            <w:r>
              <w:t xml:space="preserve">kubectl run alpine --image=busybox42/alpine-pod </w:t>
            </w:r>
            <w:r w:rsidR="00AB6B6B">
              <w:t>--</w:t>
            </w:r>
            <w:r>
              <w:t>restart=</w:t>
            </w:r>
            <w:r w:rsidR="00331D34">
              <w:t>N</w:t>
            </w:r>
            <w:r>
              <w:t>ever</w:t>
            </w:r>
          </w:p>
          <w:p w14:paraId="29EC6D68" w14:textId="77777777" w:rsidR="00F47A6A" w:rsidRDefault="00F47A6A" w:rsidP="00A62A63">
            <w:pPr>
              <w:pStyle w:val="Code"/>
              <w:rPr>
                <w:lang w:eastAsia="en-GB"/>
              </w:rPr>
            </w:pPr>
          </w:p>
          <w:p w14:paraId="77528A54" w14:textId="7FFE28CB" w:rsidR="00F47A6A" w:rsidRDefault="007F0793" w:rsidP="00D00135">
            <w:pPr>
              <w:pStyle w:val="Bodycopy"/>
            </w:pPr>
            <w:r>
              <w:t>Check if the pod is created successfully (Status: Running)</w:t>
            </w:r>
            <w:r w:rsidR="00766336">
              <w:t xml:space="preserve"> and note the </w:t>
            </w:r>
            <w:r w:rsidR="00A84FD7">
              <w:t>worker node as well as the IP Address</w:t>
            </w:r>
            <w:r w:rsidR="00821E28">
              <w:t xml:space="preserve">. The parameter -o wide </w:t>
            </w:r>
            <w:r w:rsidR="00E12427">
              <w:t>reveals the extended details of the pods which includes the Pod IP Address as well as Node</w:t>
            </w:r>
          </w:p>
          <w:p w14:paraId="253DB02A" w14:textId="77777777" w:rsidR="00A84FD7" w:rsidRDefault="00A84FD7" w:rsidP="00A62A63">
            <w:pPr>
              <w:pStyle w:val="Code"/>
              <w:rPr>
                <w:lang w:eastAsia="en-GB"/>
              </w:rPr>
            </w:pPr>
          </w:p>
          <w:p w14:paraId="199D2B15" w14:textId="71B3E5F0" w:rsidR="00A62A63" w:rsidRDefault="00B16F36" w:rsidP="00E257D0">
            <w:pPr>
              <w:pStyle w:val="Code"/>
            </w:pPr>
            <w:r>
              <w:rPr>
                <w:lang w:eastAsia="en-GB"/>
              </w:rPr>
              <w:t>kubectl get pods alpine -o wide</w:t>
            </w:r>
          </w:p>
          <w:p w14:paraId="76E899CA" w14:textId="4445DA13" w:rsidR="00A749C9" w:rsidRDefault="00A84FD7" w:rsidP="002F3500">
            <w:pPr>
              <w:pStyle w:val="Bodycopy"/>
            </w:pPr>
            <w:r>
              <w:t>Web shell</w:t>
            </w:r>
            <w:r w:rsidR="00092344">
              <w:t xml:space="preserve"> to the </w:t>
            </w:r>
            <w:r>
              <w:t>work</w:t>
            </w:r>
            <w:r w:rsidR="00092344">
              <w:t xml:space="preserve"> node and do a ping</w:t>
            </w:r>
            <w:r w:rsidR="005E01F6">
              <w:t xml:space="preserve"> on the </w:t>
            </w:r>
            <w:r w:rsidR="00862363">
              <w:t>alpine’s</w:t>
            </w:r>
            <w:r w:rsidR="005E01F6">
              <w:t xml:space="preserve"> </w:t>
            </w:r>
            <w:r w:rsidR="004964D0">
              <w:t>Pod IP Address</w:t>
            </w:r>
            <w:r w:rsidR="005A1730">
              <w:t>.</w:t>
            </w:r>
          </w:p>
          <w:p w14:paraId="71001237" w14:textId="0D4861E5" w:rsidR="002F0C0D" w:rsidRDefault="002F3500" w:rsidP="00E257D0">
            <w:pPr>
              <w:pStyle w:val="Code"/>
            </w:pPr>
            <w:r>
              <w:t xml:space="preserve">ping -c4 </w:t>
            </w:r>
            <w:r w:rsidR="0011683C">
              <w:t xml:space="preserve">&lt;your pod IP address&gt; </w:t>
            </w:r>
          </w:p>
          <w:p w14:paraId="4603AE24" w14:textId="77777777" w:rsidR="002F0C0D" w:rsidRDefault="002F0C0D" w:rsidP="00D00135">
            <w:pPr>
              <w:pStyle w:val="Bodycopy"/>
            </w:pPr>
            <w:r>
              <w:t>The ping should succeed</w:t>
            </w:r>
            <w:r w:rsidR="00D00135">
              <w:t>. You have successfully communicated with a pod with its auto assigned IP Address.</w:t>
            </w:r>
          </w:p>
          <w:p w14:paraId="7AE3D454" w14:textId="5F7149FA" w:rsidR="003E5AF5" w:rsidRDefault="00CB1E22" w:rsidP="00D00135">
            <w:pPr>
              <w:pStyle w:val="Bodycopy"/>
            </w:pPr>
            <w:r>
              <w:rPr>
                <w:b/>
                <w:bCs/>
              </w:rPr>
              <w:t>Bonus</w:t>
            </w:r>
            <w:r w:rsidR="000B74EC">
              <w:t xml:space="preserve">: </w:t>
            </w:r>
            <w:r w:rsidR="009C314A">
              <w:t xml:space="preserve">You can choose to simulate a production pod life cycle and delete the pods </w:t>
            </w:r>
          </w:p>
          <w:p w14:paraId="1B3D20AE" w14:textId="6DCABABF" w:rsidR="003E5AF5" w:rsidRDefault="006478AC" w:rsidP="003E5AF5">
            <w:pPr>
              <w:pStyle w:val="Code"/>
            </w:pPr>
            <w:proofErr w:type="spellStart"/>
            <w:r>
              <w:t>kubectl</w:t>
            </w:r>
            <w:proofErr w:type="spellEnd"/>
            <w:r w:rsidR="003E5AF5">
              <w:t xml:space="preserve"> delete pods alpine</w:t>
            </w:r>
          </w:p>
          <w:p w14:paraId="28F72C45" w14:textId="0CD4FF6F" w:rsidR="002F3500" w:rsidRDefault="003E5AF5" w:rsidP="00D00135">
            <w:pPr>
              <w:pStyle w:val="Bodycopy"/>
            </w:pPr>
            <w:r>
              <w:t>A</w:t>
            </w:r>
            <w:r w:rsidR="009C314A">
              <w:t xml:space="preserve">nd recreating them. </w:t>
            </w:r>
            <w:r w:rsidR="000B74EC">
              <w:t xml:space="preserve">You will find that IP Addresses changes each time. </w:t>
            </w:r>
            <w:r>
              <w:t>Therefore,</w:t>
            </w:r>
            <w:r w:rsidR="00AA7F72">
              <w:t xml:space="preserve"> there is a need to have a service that acts as a proxy for these</w:t>
            </w:r>
            <w:r w:rsidR="00D1218E">
              <w:t xml:space="preserve"> </w:t>
            </w:r>
            <w:r w:rsidR="00D1218E" w:rsidRPr="00D1218E">
              <w:t>ephemeral</w:t>
            </w:r>
            <w:r w:rsidR="00AA7F72">
              <w:t xml:space="preserve"> pods</w:t>
            </w:r>
            <w:r w:rsidR="00D1218E">
              <w:t xml:space="preserve">. </w:t>
            </w:r>
          </w:p>
        </w:tc>
      </w:tr>
      <w:tr w:rsidR="00A749C9" w14:paraId="5AC858E3" w14:textId="77777777" w:rsidTr="00DD0B3D">
        <w:tc>
          <w:tcPr>
            <w:tcW w:w="2373" w:type="dxa"/>
          </w:tcPr>
          <w:p w14:paraId="5D1B9405" w14:textId="77777777" w:rsidR="00A749C9" w:rsidRPr="00E957A2" w:rsidRDefault="00A749C9" w:rsidP="00A749C9">
            <w:pPr>
              <w:pStyle w:val="Bodycopy"/>
              <w:rPr>
                <w:b/>
                <w:bCs/>
              </w:rPr>
            </w:pPr>
            <w:r w:rsidRPr="00E957A2">
              <w:rPr>
                <w:b/>
                <w:bCs/>
              </w:rPr>
              <w:t>References</w:t>
            </w:r>
          </w:p>
        </w:tc>
        <w:tc>
          <w:tcPr>
            <w:tcW w:w="6560" w:type="dxa"/>
          </w:tcPr>
          <w:p w14:paraId="060A78C9" w14:textId="24C15A68" w:rsidR="00A749C9" w:rsidRDefault="00A43E5F" w:rsidP="00A749C9">
            <w:pPr>
              <w:pStyle w:val="Bodycopy"/>
            </w:pPr>
            <w:r w:rsidRPr="00A43E5F">
              <w:rPr>
                <w:noProof/>
              </w:rPr>
              <w:drawing>
                <wp:inline distT="0" distB="0" distL="0" distR="0" wp14:anchorId="28B5FFC2" wp14:editId="692173E4">
                  <wp:extent cx="4681855" cy="478155"/>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1855" cy="478155"/>
                          </a:xfrm>
                          <a:prstGeom prst="rect">
                            <a:avLst/>
                          </a:prstGeom>
                        </pic:spPr>
                      </pic:pic>
                    </a:graphicData>
                  </a:graphic>
                </wp:inline>
              </w:drawing>
            </w:r>
          </w:p>
        </w:tc>
      </w:tr>
      <w:tr w:rsidR="00DD0B3D" w14:paraId="046B25AC" w14:textId="77777777" w:rsidTr="00DD0B3D">
        <w:tc>
          <w:tcPr>
            <w:tcW w:w="2373" w:type="dxa"/>
          </w:tcPr>
          <w:p w14:paraId="22348DC1" w14:textId="77777777" w:rsidR="00DD0B3D" w:rsidRPr="00E957A2" w:rsidRDefault="00DD0B3D" w:rsidP="00A749C9">
            <w:pPr>
              <w:pStyle w:val="Bodycopy"/>
              <w:rPr>
                <w:b/>
                <w:bCs/>
              </w:rPr>
            </w:pPr>
          </w:p>
        </w:tc>
        <w:tc>
          <w:tcPr>
            <w:tcW w:w="6560" w:type="dxa"/>
          </w:tcPr>
          <w:p w14:paraId="7C09FC13" w14:textId="77777777" w:rsidR="00DD0B3D" w:rsidRDefault="00DD0B3D" w:rsidP="00A749C9">
            <w:pPr>
              <w:pStyle w:val="Bodycopy"/>
            </w:pPr>
            <w:r w:rsidRPr="00DD0B3D">
              <w:rPr>
                <w:noProof/>
              </w:rPr>
              <w:drawing>
                <wp:inline distT="0" distB="0" distL="0" distR="0" wp14:anchorId="055FD48D" wp14:editId="4869CD02">
                  <wp:extent cx="4681855" cy="87820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1855" cy="878205"/>
                          </a:xfrm>
                          <a:prstGeom prst="rect">
                            <a:avLst/>
                          </a:prstGeom>
                        </pic:spPr>
                      </pic:pic>
                    </a:graphicData>
                  </a:graphic>
                </wp:inline>
              </w:drawing>
            </w:r>
          </w:p>
          <w:p w14:paraId="552EEDF1" w14:textId="5D1EA76E" w:rsidR="008911C5" w:rsidRPr="00A43E5F" w:rsidRDefault="008911C5" w:rsidP="00A749C9">
            <w:pPr>
              <w:pStyle w:val="Bodycopy"/>
            </w:pPr>
          </w:p>
        </w:tc>
      </w:tr>
    </w:tbl>
    <w:p w14:paraId="22B5B12D" w14:textId="0133E3BA" w:rsidR="00A749C9" w:rsidRDefault="00A749C9" w:rsidP="00A749C9">
      <w:pPr>
        <w:pStyle w:val="Heading2"/>
      </w:pPr>
      <w:bookmarkStart w:id="12" w:name="_Toc113826050"/>
      <w:r>
        <w:t>Lab 1.</w:t>
      </w:r>
      <w:r w:rsidR="00A7417E">
        <w:t>7</w:t>
      </w:r>
      <w:r>
        <w:t xml:space="preserve"> – DNS</w:t>
      </w:r>
      <w:bookmarkEnd w:id="12"/>
    </w:p>
    <w:tbl>
      <w:tblPr>
        <w:tblStyle w:val="TableGrid"/>
        <w:tblW w:w="0" w:type="auto"/>
        <w:tblInd w:w="-2127" w:type="dxa"/>
        <w:tblLook w:val="04A0" w:firstRow="1" w:lastRow="0" w:firstColumn="1" w:lastColumn="0" w:noHBand="0" w:noVBand="1"/>
      </w:tblPr>
      <w:tblGrid>
        <w:gridCol w:w="2120"/>
        <w:gridCol w:w="7380"/>
      </w:tblGrid>
      <w:tr w:rsidR="00A749C9" w14:paraId="78EDCB89" w14:textId="77777777" w:rsidTr="001007F9">
        <w:tc>
          <w:tcPr>
            <w:tcW w:w="2940" w:type="dxa"/>
          </w:tcPr>
          <w:p w14:paraId="2F5AD621" w14:textId="77777777" w:rsidR="00A749C9" w:rsidRPr="00C631A2" w:rsidRDefault="00A749C9" w:rsidP="00E11FBC">
            <w:pPr>
              <w:pStyle w:val="Bodycopy"/>
              <w:rPr>
                <w:b/>
                <w:bCs/>
              </w:rPr>
            </w:pPr>
            <w:r w:rsidRPr="00C631A2">
              <w:rPr>
                <w:b/>
                <w:bCs/>
              </w:rPr>
              <w:t>Objective</w:t>
            </w:r>
          </w:p>
        </w:tc>
        <w:tc>
          <w:tcPr>
            <w:tcW w:w="6560" w:type="dxa"/>
          </w:tcPr>
          <w:p w14:paraId="4AD56E1A" w14:textId="2A32F642" w:rsidR="00A749C9" w:rsidRDefault="00A749C9" w:rsidP="00E11FBC">
            <w:pPr>
              <w:pStyle w:val="Bodycopy"/>
            </w:pPr>
            <w:r>
              <w:t xml:space="preserve">K8 supports DNS to translate </w:t>
            </w:r>
            <w:r w:rsidR="008D34BD">
              <w:t xml:space="preserve">Name to </w:t>
            </w:r>
            <w:r>
              <w:t xml:space="preserve">IP Address </w:t>
            </w:r>
          </w:p>
        </w:tc>
      </w:tr>
      <w:tr w:rsidR="00A749C9" w14:paraId="1329BA1F" w14:textId="77777777" w:rsidTr="001007F9">
        <w:tc>
          <w:tcPr>
            <w:tcW w:w="2940" w:type="dxa"/>
          </w:tcPr>
          <w:p w14:paraId="55A63CC8" w14:textId="77777777" w:rsidR="00A749C9" w:rsidRPr="00C631A2" w:rsidRDefault="00A749C9" w:rsidP="00E11FBC">
            <w:pPr>
              <w:pStyle w:val="Bodycopy"/>
              <w:rPr>
                <w:b/>
                <w:bCs/>
              </w:rPr>
            </w:pPr>
            <w:r w:rsidRPr="00C631A2">
              <w:rPr>
                <w:b/>
                <w:bCs/>
              </w:rPr>
              <w:t>Estimated Completion Time</w:t>
            </w:r>
          </w:p>
        </w:tc>
        <w:tc>
          <w:tcPr>
            <w:tcW w:w="6560" w:type="dxa"/>
          </w:tcPr>
          <w:p w14:paraId="6576A1CA" w14:textId="3E6ABABA" w:rsidR="00A749C9" w:rsidRDefault="0098164A" w:rsidP="00E11FBC">
            <w:pPr>
              <w:pStyle w:val="Bodycopy"/>
            </w:pPr>
            <w:r>
              <w:t>10</w:t>
            </w:r>
            <w:r w:rsidR="00A749C9">
              <w:t xml:space="preserve"> mins</w:t>
            </w:r>
          </w:p>
        </w:tc>
      </w:tr>
      <w:tr w:rsidR="00A749C9" w14:paraId="4AF5D19E" w14:textId="77777777" w:rsidTr="001007F9">
        <w:tc>
          <w:tcPr>
            <w:tcW w:w="2940" w:type="dxa"/>
          </w:tcPr>
          <w:p w14:paraId="42D5F4C7" w14:textId="77777777" w:rsidR="00A749C9" w:rsidRPr="00C631A2" w:rsidRDefault="00A749C9" w:rsidP="00E11FBC">
            <w:pPr>
              <w:pStyle w:val="Bodycopy"/>
              <w:rPr>
                <w:b/>
                <w:bCs/>
              </w:rPr>
            </w:pPr>
            <w:r w:rsidRPr="00C631A2">
              <w:rPr>
                <w:b/>
                <w:bCs/>
              </w:rPr>
              <w:t>Pre-requisite</w:t>
            </w:r>
          </w:p>
        </w:tc>
        <w:tc>
          <w:tcPr>
            <w:tcW w:w="6560" w:type="dxa"/>
          </w:tcPr>
          <w:p w14:paraId="251C5501" w14:textId="1BD4A633" w:rsidR="00A749C9" w:rsidRDefault="00893903" w:rsidP="00E11FBC">
            <w:pPr>
              <w:pStyle w:val="Bodycopy"/>
            </w:pPr>
            <w:r>
              <w:t xml:space="preserve">Lab 1.5 </w:t>
            </w:r>
            <w:r w:rsidR="004A3F05">
              <w:t xml:space="preserve">- </w:t>
            </w:r>
            <w:r>
              <w:t>Service</w:t>
            </w:r>
            <w:r w:rsidR="00DA2F1F">
              <w:t>,</w:t>
            </w:r>
            <w:r w:rsidR="004A3F05">
              <w:t xml:space="preserve"> the service named</w:t>
            </w:r>
            <w:r w:rsidR="00DA2F1F">
              <w:t xml:space="preserve"> nginx is </w:t>
            </w:r>
            <w:r>
              <w:t>created</w:t>
            </w:r>
          </w:p>
        </w:tc>
      </w:tr>
      <w:tr w:rsidR="00A749C9" w14:paraId="51E3F268" w14:textId="77777777" w:rsidTr="001007F9">
        <w:tc>
          <w:tcPr>
            <w:tcW w:w="2940" w:type="dxa"/>
          </w:tcPr>
          <w:p w14:paraId="53777476" w14:textId="77777777" w:rsidR="00A749C9" w:rsidRPr="00C631A2" w:rsidRDefault="00A749C9" w:rsidP="00E11FBC">
            <w:pPr>
              <w:pStyle w:val="Bodycopy"/>
              <w:rPr>
                <w:b/>
                <w:bCs/>
              </w:rPr>
            </w:pPr>
            <w:r w:rsidRPr="00C631A2">
              <w:rPr>
                <w:b/>
                <w:bCs/>
              </w:rPr>
              <w:lastRenderedPageBreak/>
              <w:t>Steps</w:t>
            </w:r>
          </w:p>
        </w:tc>
        <w:tc>
          <w:tcPr>
            <w:tcW w:w="6560" w:type="dxa"/>
          </w:tcPr>
          <w:p w14:paraId="41ABFAAF" w14:textId="455B8F5B" w:rsidR="009B1CAF" w:rsidRDefault="00625EA3" w:rsidP="009E373A">
            <w:pPr>
              <w:pStyle w:val="Bodycopy"/>
            </w:pPr>
            <w:r>
              <w:t>Retrieve</w:t>
            </w:r>
            <w:r w:rsidR="00DA2F1F">
              <w:t xml:space="preserve"> pod </w:t>
            </w:r>
            <w:r>
              <w:t xml:space="preserve">details </w:t>
            </w:r>
            <w:r w:rsidR="00DA2F1F">
              <w:t>of nginx</w:t>
            </w:r>
          </w:p>
          <w:p w14:paraId="0811C12F" w14:textId="028347E4" w:rsidR="003B1E96" w:rsidRPr="003B1E96" w:rsidRDefault="003B1E96" w:rsidP="003B1E96">
            <w:pPr>
              <w:pStyle w:val="Code"/>
            </w:pPr>
            <w:r>
              <w:t>kubectl get pods nginx</w:t>
            </w:r>
          </w:p>
          <w:p w14:paraId="2A3C2CFA" w14:textId="312D3EF1" w:rsidR="00DA2F1F" w:rsidRDefault="00864E4F" w:rsidP="009E373A">
            <w:pPr>
              <w:pStyle w:val="Bodycopy"/>
            </w:pPr>
            <w:r>
              <w:t xml:space="preserve">Remember, a pod is like a </w:t>
            </w:r>
            <w:r w:rsidR="0075110E">
              <w:t>mini–Virtual</w:t>
            </w:r>
            <w:r>
              <w:t xml:space="preserve"> Machine. </w:t>
            </w:r>
            <w:r w:rsidR="0075110E">
              <w:t>You can s</w:t>
            </w:r>
            <w:r w:rsidR="00F57D3B">
              <w:t>hell into the pod</w:t>
            </w:r>
          </w:p>
          <w:p w14:paraId="15A7B20A" w14:textId="599FFFC6" w:rsidR="003B1E96" w:rsidRPr="003B1E96" w:rsidRDefault="003B1E96" w:rsidP="003B1E96">
            <w:pPr>
              <w:pStyle w:val="Code"/>
            </w:pPr>
            <w:proofErr w:type="spellStart"/>
            <w:r>
              <w:t>kubectl</w:t>
            </w:r>
            <w:proofErr w:type="spellEnd"/>
            <w:r>
              <w:t xml:space="preserve"> exec -</w:t>
            </w:r>
            <w:proofErr w:type="spellStart"/>
            <w:r>
              <w:t>ti</w:t>
            </w:r>
            <w:proofErr w:type="spellEnd"/>
            <w:r>
              <w:t xml:space="preserve"> nginx -- /bin/bash</w:t>
            </w:r>
          </w:p>
          <w:p w14:paraId="58BD3746" w14:textId="6C4A0B5F" w:rsidR="00FE523E" w:rsidRDefault="009E373A" w:rsidP="009E373A">
            <w:pPr>
              <w:pStyle w:val="Bodycopy"/>
            </w:pPr>
            <w:r>
              <w:t>T</w:t>
            </w:r>
            <w:r w:rsidR="00463938">
              <w:t>he p</w:t>
            </w:r>
            <w:r>
              <w:t>od name is not the fully qualified name. We can identify the fully qualified name by l</w:t>
            </w:r>
            <w:r w:rsidR="00FE523E">
              <w:t>ocat</w:t>
            </w:r>
            <w:r>
              <w:t>ing</w:t>
            </w:r>
            <w:r w:rsidR="00FE523E">
              <w:t xml:space="preserve"> </w:t>
            </w:r>
            <w:r>
              <w:t>DNS</w:t>
            </w:r>
            <w:r w:rsidR="00030ECF">
              <w:t xml:space="preserve"> </w:t>
            </w:r>
            <w:r w:rsidR="00BF2174">
              <w:t>resolution file</w:t>
            </w:r>
          </w:p>
          <w:p w14:paraId="010D0760" w14:textId="6A79E6E5" w:rsidR="00BF2174" w:rsidRPr="00A47445" w:rsidRDefault="00A47445" w:rsidP="00A47445">
            <w:pPr>
              <w:pStyle w:val="Code"/>
            </w:pPr>
            <w:r>
              <w:t>cat /</w:t>
            </w:r>
            <w:proofErr w:type="spellStart"/>
            <w:r>
              <w:t>etc</w:t>
            </w:r>
            <w:proofErr w:type="spellEnd"/>
            <w:r>
              <w:t>/</w:t>
            </w:r>
            <w:proofErr w:type="spellStart"/>
            <w:r>
              <w:t>resolv.conf</w:t>
            </w:r>
            <w:proofErr w:type="spellEnd"/>
          </w:p>
          <w:p w14:paraId="6BE53B19" w14:textId="11B0CA55" w:rsidR="00F57D3B" w:rsidRDefault="009E373A" w:rsidP="009E373A">
            <w:pPr>
              <w:pStyle w:val="Bodycopy"/>
            </w:pPr>
            <w:r>
              <w:t xml:space="preserve">Let’s test it out. </w:t>
            </w:r>
            <w:r w:rsidR="003B1E96">
              <w:t xml:space="preserve">Install </w:t>
            </w:r>
            <w:r w:rsidR="00A47445">
              <w:t xml:space="preserve">and use </w:t>
            </w:r>
            <w:proofErr w:type="spellStart"/>
            <w:r w:rsidR="00F57D3B">
              <w:t>nslookup</w:t>
            </w:r>
            <w:proofErr w:type="spellEnd"/>
            <w:r w:rsidR="003B1E96">
              <w:t xml:space="preserve"> </w:t>
            </w:r>
            <w:r w:rsidR="009C788B">
              <w:t xml:space="preserve">on the </w:t>
            </w:r>
            <w:r w:rsidR="00563549">
              <w:t>fully qualified service name</w:t>
            </w:r>
            <w:r w:rsidR="00B557DE">
              <w:t>space</w:t>
            </w:r>
            <w:r w:rsidR="00767277">
              <w:t xml:space="preserve"> (service name + namespace)</w:t>
            </w:r>
            <w:r w:rsidR="002376E6">
              <w:t>. Notice the name server is as declared in the DNS resolution file</w:t>
            </w:r>
            <w:r w:rsidR="00B104B0">
              <w:t xml:space="preserve">, take note of the translated </w:t>
            </w:r>
            <w:r w:rsidR="00BB7920">
              <w:t>IP Address</w:t>
            </w:r>
            <w:r w:rsidR="00C53249">
              <w:t xml:space="preserve"> which we will verify against the service details later.</w:t>
            </w:r>
          </w:p>
          <w:p w14:paraId="631C044B" w14:textId="77777777" w:rsidR="003B1E96" w:rsidRDefault="003B1E96" w:rsidP="00CF51DA">
            <w:pPr>
              <w:pStyle w:val="Code"/>
              <w:rPr>
                <w:lang w:eastAsia="en-GB"/>
              </w:rPr>
            </w:pPr>
            <w:r>
              <w:t>apt-get update</w:t>
            </w:r>
          </w:p>
          <w:p w14:paraId="3A48F8EA" w14:textId="77777777" w:rsidR="003B1E96" w:rsidRDefault="003B1E96" w:rsidP="00CF51DA">
            <w:pPr>
              <w:pStyle w:val="Code"/>
              <w:rPr>
                <w:lang w:eastAsia="en-GB"/>
              </w:rPr>
            </w:pPr>
            <w:r>
              <w:t xml:space="preserve">apt-get install </w:t>
            </w:r>
            <w:proofErr w:type="spellStart"/>
            <w:r>
              <w:t>busybox</w:t>
            </w:r>
            <w:proofErr w:type="spellEnd"/>
          </w:p>
          <w:p w14:paraId="29E30A88" w14:textId="2B562450" w:rsidR="003B1E96" w:rsidRDefault="00CF51DA" w:rsidP="00CF51DA">
            <w:pPr>
              <w:pStyle w:val="Code"/>
            </w:pPr>
            <w:proofErr w:type="spellStart"/>
            <w:r>
              <w:t>busybox</w:t>
            </w:r>
            <w:proofErr w:type="spellEnd"/>
            <w:r>
              <w:t xml:space="preserve"> </w:t>
            </w:r>
            <w:proofErr w:type="spellStart"/>
            <w:r>
              <w:t>nslookup</w:t>
            </w:r>
            <w:proofErr w:type="spellEnd"/>
            <w:r>
              <w:t xml:space="preserve"> </w:t>
            </w:r>
            <w:proofErr w:type="spellStart"/>
            <w:proofErr w:type="gramStart"/>
            <w:r>
              <w:t>nginx.default.svc.cluster</w:t>
            </w:r>
            <w:proofErr w:type="gramEnd"/>
            <w:r>
              <w:t>.local</w:t>
            </w:r>
            <w:proofErr w:type="spellEnd"/>
          </w:p>
          <w:p w14:paraId="75ED0B8C" w14:textId="31E3C8F1" w:rsidR="00307E50" w:rsidRDefault="00F312FD" w:rsidP="009E373A">
            <w:pPr>
              <w:pStyle w:val="Bodycopy"/>
            </w:pPr>
            <w:r>
              <w:t xml:space="preserve">Let us verify the results with </w:t>
            </w:r>
            <w:r w:rsidR="00F1458C">
              <w:t xml:space="preserve">the service details. Exit back to control plane and inspect the service. You will notice that the Service details matches the results from the </w:t>
            </w:r>
            <w:proofErr w:type="spellStart"/>
            <w:r w:rsidR="00F1458C">
              <w:t>nslookup</w:t>
            </w:r>
            <w:proofErr w:type="spellEnd"/>
            <w:r w:rsidR="00F1458C">
              <w:t>.</w:t>
            </w:r>
          </w:p>
          <w:p w14:paraId="27374BE1" w14:textId="1F71AC19" w:rsidR="004A3F05" w:rsidRDefault="004A3F05" w:rsidP="004A3F05">
            <w:pPr>
              <w:pStyle w:val="Code"/>
            </w:pPr>
            <w:r>
              <w:t>exit</w:t>
            </w:r>
          </w:p>
          <w:p w14:paraId="58C64048" w14:textId="77777777" w:rsidR="00A749C9" w:rsidRDefault="004A3F05" w:rsidP="004A3F05">
            <w:pPr>
              <w:pStyle w:val="Code"/>
              <w:rPr>
                <w:color w:val="000000"/>
              </w:rPr>
            </w:pPr>
            <w:proofErr w:type="spellStart"/>
            <w:r>
              <w:rPr>
                <w:color w:val="000000"/>
              </w:rPr>
              <w:t>kubectl</w:t>
            </w:r>
            <w:proofErr w:type="spellEnd"/>
            <w:r>
              <w:rPr>
                <w:color w:val="000000"/>
              </w:rPr>
              <w:t xml:space="preserve"> describe svc nginx</w:t>
            </w:r>
          </w:p>
          <w:p w14:paraId="477BACF2" w14:textId="77777777" w:rsidR="00C53249" w:rsidRDefault="00C53249" w:rsidP="004A3F05">
            <w:pPr>
              <w:pStyle w:val="Code"/>
              <w:rPr>
                <w:color w:val="000000"/>
                <w:lang w:eastAsia="en-GB"/>
              </w:rPr>
            </w:pPr>
          </w:p>
          <w:p w14:paraId="33F82659" w14:textId="7BDB1C12" w:rsidR="00A749C9" w:rsidRPr="004A3F05" w:rsidRDefault="00CB1E22" w:rsidP="004A3F05">
            <w:pPr>
              <w:pStyle w:val="Code"/>
              <w:rPr>
                <w:color w:val="000000"/>
                <w:lang w:eastAsia="en-GB"/>
              </w:rPr>
            </w:pPr>
            <w:r>
              <w:rPr>
                <w:rFonts w:ascii="Arial" w:hAnsi="Arial"/>
                <w:b/>
                <w:bCs/>
                <w:spacing w:val="-2"/>
              </w:rPr>
              <w:t>Bonus</w:t>
            </w:r>
            <w:r w:rsidR="00C53249" w:rsidRPr="00B044B3">
              <w:rPr>
                <w:rFonts w:ascii="Arial" w:hAnsi="Arial"/>
                <w:spacing w:val="-2"/>
              </w:rPr>
              <w:t xml:space="preserve">: </w:t>
            </w:r>
            <w:r w:rsidR="00DF699F" w:rsidRPr="00B044B3">
              <w:rPr>
                <w:rFonts w:ascii="Arial" w:hAnsi="Arial"/>
                <w:spacing w:val="-2"/>
              </w:rPr>
              <w:t xml:space="preserve">What about the name server, </w:t>
            </w:r>
            <w:r w:rsidR="00526821" w:rsidRPr="00B044B3">
              <w:rPr>
                <w:rFonts w:ascii="Arial" w:hAnsi="Arial"/>
                <w:spacing w:val="-2"/>
              </w:rPr>
              <w:t>who is exposing the translating service? (Hint: it is a</w:t>
            </w:r>
            <w:r w:rsidR="00AA04CE" w:rsidRPr="00B044B3">
              <w:rPr>
                <w:rFonts w:ascii="Arial" w:hAnsi="Arial"/>
                <w:spacing w:val="-2"/>
              </w:rPr>
              <w:t>n</w:t>
            </w:r>
            <w:r w:rsidR="00526821" w:rsidRPr="00B044B3">
              <w:rPr>
                <w:rFonts w:ascii="Arial" w:hAnsi="Arial"/>
                <w:spacing w:val="-2"/>
              </w:rPr>
              <w:t xml:space="preserve"> </w:t>
            </w:r>
            <w:r w:rsidR="00AA04CE" w:rsidRPr="00B044B3">
              <w:rPr>
                <w:rFonts w:ascii="Arial" w:hAnsi="Arial"/>
                <w:spacing w:val="-2"/>
              </w:rPr>
              <w:t xml:space="preserve">out of the box </w:t>
            </w:r>
            <w:r w:rsidR="00526821" w:rsidRPr="00B044B3">
              <w:rPr>
                <w:rFonts w:ascii="Arial" w:hAnsi="Arial"/>
                <w:spacing w:val="-2"/>
              </w:rPr>
              <w:t>service</w:t>
            </w:r>
            <w:r w:rsidR="00AA04CE" w:rsidRPr="00B044B3">
              <w:rPr>
                <w:rFonts w:ascii="Arial" w:hAnsi="Arial"/>
                <w:spacing w:val="-2"/>
              </w:rPr>
              <w:t>)</w:t>
            </w:r>
          </w:p>
        </w:tc>
      </w:tr>
      <w:tr w:rsidR="00A749C9" w14:paraId="16AA62A1" w14:textId="77777777" w:rsidTr="001007F9">
        <w:tc>
          <w:tcPr>
            <w:tcW w:w="2940" w:type="dxa"/>
          </w:tcPr>
          <w:p w14:paraId="30D763F6" w14:textId="77777777" w:rsidR="00A749C9" w:rsidRPr="00C631A2" w:rsidRDefault="00A749C9" w:rsidP="00E11FBC">
            <w:pPr>
              <w:pStyle w:val="Bodycopy"/>
              <w:rPr>
                <w:b/>
                <w:bCs/>
              </w:rPr>
            </w:pPr>
            <w:r w:rsidRPr="00C631A2">
              <w:rPr>
                <w:b/>
                <w:bCs/>
              </w:rPr>
              <w:t>References</w:t>
            </w:r>
          </w:p>
        </w:tc>
        <w:tc>
          <w:tcPr>
            <w:tcW w:w="6560" w:type="dxa"/>
          </w:tcPr>
          <w:p w14:paraId="5222A896" w14:textId="68B34FF8" w:rsidR="00A749C9" w:rsidRDefault="001007F9" w:rsidP="00E11FBC">
            <w:pPr>
              <w:pStyle w:val="Bodycopy"/>
            </w:pPr>
            <w:r w:rsidRPr="001007F9">
              <w:rPr>
                <w:noProof/>
              </w:rPr>
              <w:drawing>
                <wp:inline distT="0" distB="0" distL="0" distR="0" wp14:anchorId="420FD8CD" wp14:editId="74FD060A">
                  <wp:extent cx="4681855" cy="886460"/>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1855" cy="886460"/>
                          </a:xfrm>
                          <a:prstGeom prst="rect">
                            <a:avLst/>
                          </a:prstGeom>
                        </pic:spPr>
                      </pic:pic>
                    </a:graphicData>
                  </a:graphic>
                </wp:inline>
              </w:drawing>
            </w:r>
          </w:p>
        </w:tc>
      </w:tr>
      <w:tr w:rsidR="003B1E96" w14:paraId="63A8F9BA" w14:textId="77777777" w:rsidTr="001007F9">
        <w:tc>
          <w:tcPr>
            <w:tcW w:w="2940" w:type="dxa"/>
          </w:tcPr>
          <w:p w14:paraId="272AB1D3" w14:textId="77777777" w:rsidR="003B1E96" w:rsidRPr="00C631A2" w:rsidRDefault="003B1E96" w:rsidP="00E11FBC">
            <w:pPr>
              <w:pStyle w:val="Bodycopy"/>
              <w:rPr>
                <w:b/>
                <w:bCs/>
              </w:rPr>
            </w:pPr>
          </w:p>
        </w:tc>
        <w:tc>
          <w:tcPr>
            <w:tcW w:w="6560" w:type="dxa"/>
          </w:tcPr>
          <w:p w14:paraId="2BF4A69F" w14:textId="7DACEA73" w:rsidR="003B1E96" w:rsidRPr="001007F9" w:rsidRDefault="00C96C8C" w:rsidP="00E11FBC">
            <w:pPr>
              <w:pStyle w:val="Bodycopy"/>
            </w:pPr>
            <w:r w:rsidRPr="00C96C8C">
              <w:rPr>
                <w:noProof/>
              </w:rPr>
              <w:drawing>
                <wp:inline distT="0" distB="0" distL="0" distR="0" wp14:anchorId="6DAB34FC" wp14:editId="5C1CA773">
                  <wp:extent cx="4681855" cy="38608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855" cy="386080"/>
                          </a:xfrm>
                          <a:prstGeom prst="rect">
                            <a:avLst/>
                          </a:prstGeom>
                        </pic:spPr>
                      </pic:pic>
                    </a:graphicData>
                  </a:graphic>
                </wp:inline>
              </w:drawing>
            </w:r>
          </w:p>
        </w:tc>
      </w:tr>
      <w:tr w:rsidR="005F7487" w14:paraId="6906CE0F" w14:textId="77777777" w:rsidTr="001007F9">
        <w:tc>
          <w:tcPr>
            <w:tcW w:w="2940" w:type="dxa"/>
          </w:tcPr>
          <w:p w14:paraId="389C1B21" w14:textId="77777777" w:rsidR="005F7487" w:rsidRPr="00C631A2" w:rsidRDefault="005F7487" w:rsidP="00E11FBC">
            <w:pPr>
              <w:pStyle w:val="Bodycopy"/>
              <w:rPr>
                <w:b/>
                <w:bCs/>
              </w:rPr>
            </w:pPr>
          </w:p>
        </w:tc>
        <w:tc>
          <w:tcPr>
            <w:tcW w:w="6560" w:type="dxa"/>
          </w:tcPr>
          <w:p w14:paraId="57C9852C" w14:textId="451C16ED" w:rsidR="005F7487" w:rsidRPr="001007F9" w:rsidRDefault="005F7487" w:rsidP="00E11FBC">
            <w:pPr>
              <w:pStyle w:val="Bodycopy"/>
            </w:pPr>
            <w:r w:rsidRPr="003B1E96">
              <w:rPr>
                <w:noProof/>
              </w:rPr>
              <w:drawing>
                <wp:inline distT="0" distB="0" distL="0" distR="0" wp14:anchorId="61A85724" wp14:editId="1223E024">
                  <wp:extent cx="4681855" cy="2127885"/>
                  <wp:effectExtent l="0" t="0" r="444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1855" cy="2127885"/>
                          </a:xfrm>
                          <a:prstGeom prst="rect">
                            <a:avLst/>
                          </a:prstGeom>
                        </pic:spPr>
                      </pic:pic>
                    </a:graphicData>
                  </a:graphic>
                </wp:inline>
              </w:drawing>
            </w:r>
          </w:p>
        </w:tc>
      </w:tr>
      <w:tr w:rsidR="00C96C8C" w14:paraId="589EED5E" w14:textId="77777777" w:rsidTr="001007F9">
        <w:tc>
          <w:tcPr>
            <w:tcW w:w="2940" w:type="dxa"/>
          </w:tcPr>
          <w:p w14:paraId="2A1FAB6E" w14:textId="77777777" w:rsidR="00C96C8C" w:rsidRPr="00C631A2" w:rsidRDefault="00C96C8C" w:rsidP="00E11FBC">
            <w:pPr>
              <w:pStyle w:val="Bodycopy"/>
              <w:rPr>
                <w:b/>
                <w:bCs/>
              </w:rPr>
            </w:pPr>
          </w:p>
        </w:tc>
        <w:tc>
          <w:tcPr>
            <w:tcW w:w="6560" w:type="dxa"/>
          </w:tcPr>
          <w:p w14:paraId="1C007541" w14:textId="09A0C101" w:rsidR="00C96C8C" w:rsidRPr="003B1E96" w:rsidRDefault="008C60C8" w:rsidP="00E11FBC">
            <w:pPr>
              <w:pStyle w:val="Bodycopy"/>
            </w:pPr>
            <w:r w:rsidRPr="008C60C8">
              <w:rPr>
                <w:noProof/>
              </w:rPr>
              <w:drawing>
                <wp:inline distT="0" distB="0" distL="0" distR="0" wp14:anchorId="7718E813" wp14:editId="118C2142">
                  <wp:extent cx="4681855" cy="76835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1855" cy="768350"/>
                          </a:xfrm>
                          <a:prstGeom prst="rect">
                            <a:avLst/>
                          </a:prstGeom>
                        </pic:spPr>
                      </pic:pic>
                    </a:graphicData>
                  </a:graphic>
                </wp:inline>
              </w:drawing>
            </w:r>
          </w:p>
        </w:tc>
      </w:tr>
      <w:tr w:rsidR="008C60C8" w14:paraId="772DCC2E" w14:textId="77777777" w:rsidTr="001007F9">
        <w:tc>
          <w:tcPr>
            <w:tcW w:w="2940" w:type="dxa"/>
          </w:tcPr>
          <w:p w14:paraId="29E7036D" w14:textId="77777777" w:rsidR="008C60C8" w:rsidRPr="00C631A2" w:rsidRDefault="008C60C8" w:rsidP="00E11FBC">
            <w:pPr>
              <w:pStyle w:val="Bodycopy"/>
              <w:rPr>
                <w:b/>
                <w:bCs/>
              </w:rPr>
            </w:pPr>
          </w:p>
        </w:tc>
        <w:tc>
          <w:tcPr>
            <w:tcW w:w="6560" w:type="dxa"/>
          </w:tcPr>
          <w:p w14:paraId="1E7B31AF" w14:textId="2F1895F9" w:rsidR="008C60C8" w:rsidRPr="008C60C8" w:rsidRDefault="005B306E" w:rsidP="00E11FBC">
            <w:pPr>
              <w:pStyle w:val="Bodycopy"/>
            </w:pPr>
            <w:r w:rsidRPr="005B306E">
              <w:rPr>
                <w:noProof/>
              </w:rPr>
              <w:drawing>
                <wp:inline distT="0" distB="0" distL="0" distR="0" wp14:anchorId="5D3E49F2" wp14:editId="39A7B69C">
                  <wp:extent cx="4681855" cy="218630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1855" cy="2186305"/>
                          </a:xfrm>
                          <a:prstGeom prst="rect">
                            <a:avLst/>
                          </a:prstGeom>
                        </pic:spPr>
                      </pic:pic>
                    </a:graphicData>
                  </a:graphic>
                </wp:inline>
              </w:drawing>
            </w:r>
          </w:p>
        </w:tc>
      </w:tr>
    </w:tbl>
    <w:p w14:paraId="17FEBD6D" w14:textId="77777777" w:rsidR="00A749C9" w:rsidRDefault="00A749C9" w:rsidP="00A749C9">
      <w:pPr>
        <w:pStyle w:val="Heading2"/>
      </w:pPr>
    </w:p>
    <w:p w14:paraId="019154AB" w14:textId="1B7C6556" w:rsidR="00A749C9" w:rsidRDefault="00A749C9" w:rsidP="00A749C9">
      <w:pPr>
        <w:pStyle w:val="Heading2"/>
      </w:pPr>
      <w:bookmarkStart w:id="13" w:name="_Toc113826051"/>
      <w:r>
        <w:t>Lab 1.</w:t>
      </w:r>
      <w:r w:rsidR="00A7417E">
        <w:t>8</w:t>
      </w:r>
      <w:r>
        <w:t xml:space="preserve"> – ClusterIP</w:t>
      </w:r>
      <w:bookmarkEnd w:id="13"/>
    </w:p>
    <w:tbl>
      <w:tblPr>
        <w:tblStyle w:val="TableGrid"/>
        <w:tblW w:w="0" w:type="auto"/>
        <w:tblInd w:w="-1134" w:type="dxa"/>
        <w:tblLook w:val="04A0" w:firstRow="1" w:lastRow="0" w:firstColumn="1" w:lastColumn="0" w:noHBand="0" w:noVBand="1"/>
      </w:tblPr>
      <w:tblGrid>
        <w:gridCol w:w="212"/>
        <w:gridCol w:w="915"/>
        <w:gridCol w:w="7380"/>
      </w:tblGrid>
      <w:tr w:rsidR="00A749C9" w14:paraId="37DB3638" w14:textId="77777777" w:rsidTr="00E63D5E">
        <w:trPr>
          <w:gridBefore w:val="1"/>
          <w:wBefore w:w="1134" w:type="dxa"/>
        </w:trPr>
        <w:tc>
          <w:tcPr>
            <w:tcW w:w="813" w:type="dxa"/>
          </w:tcPr>
          <w:p w14:paraId="3F69D666" w14:textId="77777777" w:rsidR="00A749C9" w:rsidRPr="00C631A2" w:rsidRDefault="00A749C9" w:rsidP="00A749C9">
            <w:pPr>
              <w:pStyle w:val="Bodycopy"/>
              <w:rPr>
                <w:b/>
                <w:bCs/>
              </w:rPr>
            </w:pPr>
            <w:r w:rsidRPr="00C631A2">
              <w:rPr>
                <w:b/>
                <w:bCs/>
              </w:rPr>
              <w:t>Objective</w:t>
            </w:r>
          </w:p>
        </w:tc>
        <w:tc>
          <w:tcPr>
            <w:tcW w:w="6560" w:type="dxa"/>
          </w:tcPr>
          <w:p w14:paraId="5A52DC53" w14:textId="77777777" w:rsidR="00A749C9" w:rsidRDefault="00A749C9" w:rsidP="00A749C9">
            <w:pPr>
              <w:pStyle w:val="Bodycopy"/>
            </w:pPr>
            <w:r>
              <w:t xml:space="preserve">K8 Networking. K8 supports </w:t>
            </w:r>
            <w:proofErr w:type="spellStart"/>
            <w:r>
              <w:t>ClusterIP</w:t>
            </w:r>
            <w:proofErr w:type="spellEnd"/>
            <w:r>
              <w:t xml:space="preserve"> which provides communication between pods within the same cluster</w:t>
            </w:r>
          </w:p>
        </w:tc>
      </w:tr>
      <w:tr w:rsidR="00A749C9" w14:paraId="21E2AA2C" w14:textId="77777777" w:rsidTr="00E63D5E">
        <w:trPr>
          <w:gridBefore w:val="1"/>
          <w:wBefore w:w="1134" w:type="dxa"/>
        </w:trPr>
        <w:tc>
          <w:tcPr>
            <w:tcW w:w="813" w:type="dxa"/>
          </w:tcPr>
          <w:p w14:paraId="6FBBC28E" w14:textId="77777777" w:rsidR="00A749C9" w:rsidRPr="00C631A2" w:rsidRDefault="00A749C9" w:rsidP="00A749C9">
            <w:pPr>
              <w:pStyle w:val="Bodycopy"/>
              <w:rPr>
                <w:b/>
                <w:bCs/>
              </w:rPr>
            </w:pPr>
            <w:r w:rsidRPr="00C631A2">
              <w:rPr>
                <w:b/>
                <w:bCs/>
              </w:rPr>
              <w:t>Estimated Completion Time</w:t>
            </w:r>
          </w:p>
        </w:tc>
        <w:tc>
          <w:tcPr>
            <w:tcW w:w="6560" w:type="dxa"/>
          </w:tcPr>
          <w:p w14:paraId="1123B4FB" w14:textId="77777777" w:rsidR="00A749C9" w:rsidRDefault="00A749C9" w:rsidP="00A749C9">
            <w:pPr>
              <w:pStyle w:val="Bodycopy"/>
            </w:pPr>
            <w:r>
              <w:t>5 mins</w:t>
            </w:r>
          </w:p>
        </w:tc>
      </w:tr>
      <w:tr w:rsidR="00A749C9" w14:paraId="70369508" w14:textId="77777777" w:rsidTr="00E63D5E">
        <w:trPr>
          <w:gridBefore w:val="1"/>
          <w:wBefore w:w="1134" w:type="dxa"/>
        </w:trPr>
        <w:tc>
          <w:tcPr>
            <w:tcW w:w="813" w:type="dxa"/>
          </w:tcPr>
          <w:p w14:paraId="0FA71B2D" w14:textId="77777777" w:rsidR="00A749C9" w:rsidRPr="00C631A2" w:rsidRDefault="00A749C9" w:rsidP="00A749C9">
            <w:pPr>
              <w:pStyle w:val="Bodycopy"/>
              <w:rPr>
                <w:b/>
                <w:bCs/>
              </w:rPr>
            </w:pPr>
            <w:r w:rsidRPr="00C631A2">
              <w:rPr>
                <w:b/>
                <w:bCs/>
              </w:rPr>
              <w:t>Pre-requisite</w:t>
            </w:r>
          </w:p>
        </w:tc>
        <w:tc>
          <w:tcPr>
            <w:tcW w:w="6560" w:type="dxa"/>
          </w:tcPr>
          <w:p w14:paraId="18CA41E0" w14:textId="77777777" w:rsidR="00A749C9" w:rsidRDefault="00A749C9" w:rsidP="00A749C9">
            <w:pPr>
              <w:pStyle w:val="Bodycopy"/>
            </w:pPr>
            <w:r>
              <w:t xml:space="preserve">Unix Jump Host with k8 </w:t>
            </w:r>
            <w:proofErr w:type="spellStart"/>
            <w:r>
              <w:t>Controlplane</w:t>
            </w:r>
            <w:proofErr w:type="spellEnd"/>
          </w:p>
          <w:p w14:paraId="224DEE84" w14:textId="77777777" w:rsidR="00A749C9" w:rsidRDefault="00A749C9" w:rsidP="00A749C9">
            <w:pPr>
              <w:pStyle w:val="Bodycopy"/>
            </w:pPr>
            <w:proofErr w:type="spellStart"/>
            <w:r>
              <w:t>ClusterIP</w:t>
            </w:r>
            <w:proofErr w:type="spellEnd"/>
            <w:r>
              <w:t xml:space="preserve"> service setup</w:t>
            </w:r>
          </w:p>
          <w:p w14:paraId="22C40403" w14:textId="77777777" w:rsidR="00A749C9" w:rsidRDefault="00A749C9" w:rsidP="00A749C9">
            <w:pPr>
              <w:pStyle w:val="Bodycopy"/>
            </w:pPr>
            <w:r>
              <w:t>Worker 1:</w:t>
            </w:r>
          </w:p>
          <w:p w14:paraId="54DABA8F" w14:textId="77777777" w:rsidR="00A749C9" w:rsidRDefault="00A749C9" w:rsidP="00A749C9">
            <w:pPr>
              <w:pStyle w:val="Bodycopy"/>
            </w:pPr>
            <w:r>
              <w:t>busybox42(a)</w:t>
            </w:r>
          </w:p>
          <w:p w14:paraId="6633E720" w14:textId="77777777" w:rsidR="00A749C9" w:rsidRDefault="00A749C9" w:rsidP="00A749C9">
            <w:pPr>
              <w:pStyle w:val="Bodycopy"/>
            </w:pPr>
            <w:r>
              <w:t>busybox42(b)</w:t>
            </w:r>
          </w:p>
        </w:tc>
      </w:tr>
      <w:tr w:rsidR="00A749C9" w14:paraId="61420EC0" w14:textId="77777777" w:rsidTr="00E63D5E">
        <w:trPr>
          <w:gridBefore w:val="1"/>
          <w:wBefore w:w="1134" w:type="dxa"/>
        </w:trPr>
        <w:tc>
          <w:tcPr>
            <w:tcW w:w="813" w:type="dxa"/>
          </w:tcPr>
          <w:p w14:paraId="79004F03" w14:textId="77777777" w:rsidR="00A749C9" w:rsidRPr="00C631A2" w:rsidRDefault="00A749C9" w:rsidP="00A749C9">
            <w:pPr>
              <w:pStyle w:val="Bodycopy"/>
              <w:rPr>
                <w:b/>
                <w:bCs/>
              </w:rPr>
            </w:pPr>
            <w:r w:rsidRPr="00C631A2">
              <w:rPr>
                <w:b/>
                <w:bCs/>
              </w:rPr>
              <w:lastRenderedPageBreak/>
              <w:t>Steps</w:t>
            </w:r>
          </w:p>
        </w:tc>
        <w:tc>
          <w:tcPr>
            <w:tcW w:w="6560" w:type="dxa"/>
          </w:tcPr>
          <w:p w14:paraId="243F2B38" w14:textId="2276818D" w:rsidR="00307238" w:rsidRDefault="00A749C9" w:rsidP="00273877">
            <w:pPr>
              <w:pStyle w:val="Bodycopy"/>
            </w:pPr>
            <w:r>
              <w:t xml:space="preserve">On the K8 Control Plane, </w:t>
            </w:r>
            <w:r w:rsidR="00273877">
              <w:t xml:space="preserve">let us create a file </w:t>
            </w:r>
          </w:p>
          <w:p w14:paraId="67120174" w14:textId="545F985C" w:rsidR="00EF298C" w:rsidRDefault="003653E8" w:rsidP="00E257D0">
            <w:pPr>
              <w:pStyle w:val="Code"/>
            </w:pPr>
            <w:proofErr w:type="spellStart"/>
            <w:r>
              <w:t>s</w:t>
            </w:r>
            <w:r w:rsidR="00EF298C">
              <w:t>udo</w:t>
            </w:r>
            <w:proofErr w:type="spellEnd"/>
            <w:r w:rsidR="00EF298C">
              <w:t xml:space="preserve"> vim </w:t>
            </w:r>
            <w:r>
              <w:t>cluster-</w:t>
            </w:r>
            <w:proofErr w:type="spellStart"/>
            <w:proofErr w:type="gramStart"/>
            <w:r>
              <w:t>ip.yaml</w:t>
            </w:r>
            <w:proofErr w:type="spellEnd"/>
            <w:proofErr w:type="gramEnd"/>
          </w:p>
          <w:p w14:paraId="77D381E1" w14:textId="082A9F5C" w:rsidR="008B7690" w:rsidRDefault="008B7690" w:rsidP="00884208">
            <w:pPr>
              <w:pStyle w:val="Bodycopy"/>
            </w:pPr>
            <w:r>
              <w:t>Let us create</w:t>
            </w:r>
            <w:r w:rsidR="00594A65">
              <w:t xml:space="preserve"> Pod and Service using the following </w:t>
            </w:r>
            <w:proofErr w:type="spellStart"/>
            <w:r w:rsidR="00E63D5E">
              <w:t>y</w:t>
            </w:r>
            <w:r w:rsidR="00594A65">
              <w:t>aml</w:t>
            </w:r>
            <w:proofErr w:type="spellEnd"/>
            <w:r w:rsidR="00594A65">
              <w:t xml:space="preserve"> configuration</w:t>
            </w:r>
          </w:p>
          <w:p w14:paraId="6BE153FC" w14:textId="6F4E3C5D" w:rsidR="00AE01F1" w:rsidRDefault="00DD270A" w:rsidP="00884208">
            <w:pPr>
              <w:pStyle w:val="Bodycopy"/>
              <w:rPr>
                <w:i/>
                <w:iCs/>
              </w:rPr>
            </w:pPr>
            <w:r>
              <w:t xml:space="preserve">Notice that up to now, our files are not </w:t>
            </w:r>
            <w:r w:rsidR="00186BD2">
              <w:t xml:space="preserve">step by step instructions, </w:t>
            </w:r>
            <w:r w:rsidR="002352E1">
              <w:t>we configure with the end state in mind. That is because Kubernetes configurations</w:t>
            </w:r>
            <w:r w:rsidR="00C73146">
              <w:t xml:space="preserve"> </w:t>
            </w:r>
            <w:r w:rsidR="002352E1">
              <w:t xml:space="preserve">are </w:t>
            </w:r>
            <w:r w:rsidR="002352E1" w:rsidRPr="008B7690">
              <w:rPr>
                <w:b/>
                <w:bCs/>
              </w:rPr>
              <w:t>Declarative</w:t>
            </w:r>
            <w:r w:rsidR="002352E1">
              <w:t xml:space="preserve"> in nature.</w:t>
            </w:r>
            <w:r>
              <w:t xml:space="preserve"> </w:t>
            </w:r>
            <w:r w:rsidR="00C73146">
              <w:t xml:space="preserve">The usual practice is to deploy via files as it is repeatable as well as we can version control. </w:t>
            </w:r>
            <w:r w:rsidR="009045DC">
              <w:t xml:space="preserve">Also note </w:t>
            </w:r>
            <w:r w:rsidR="00C73146">
              <w:t>that we can deploy several K8s object in a single file</w:t>
            </w:r>
            <w:r w:rsidR="002C4433">
              <w:t xml:space="preserve"> </w:t>
            </w:r>
            <w:r w:rsidR="002C4433" w:rsidRPr="002C4433">
              <w:rPr>
                <w:i/>
                <w:iCs/>
              </w:rPr>
              <w:t>(demarcated by the three dashes---)</w:t>
            </w:r>
            <w:r w:rsidR="00AE01F1">
              <w:rPr>
                <w:i/>
                <w:iCs/>
              </w:rPr>
              <w:t xml:space="preserve"> </w:t>
            </w:r>
          </w:p>
          <w:p w14:paraId="59F5DB48" w14:textId="09E10972" w:rsidR="00AE01F1" w:rsidRPr="00FE4664" w:rsidRDefault="00AE01F1" w:rsidP="00884208">
            <w:pPr>
              <w:pStyle w:val="Bodycopy"/>
            </w:pPr>
            <w:r w:rsidRPr="00FE4664">
              <w:t xml:space="preserve">Copy the details into the file and </w:t>
            </w:r>
            <w:r w:rsidR="00357876" w:rsidRPr="00FE4664">
              <w:t>run the deployment file using the command</w:t>
            </w:r>
          </w:p>
          <w:p w14:paraId="7CFFF5C1" w14:textId="3D1277EC" w:rsidR="00357876" w:rsidRDefault="00357876" w:rsidP="00FE4664">
            <w:pPr>
              <w:pStyle w:val="Code"/>
            </w:pPr>
            <w:proofErr w:type="spellStart"/>
            <w:r w:rsidRPr="00FE4664">
              <w:t>kubectl</w:t>
            </w:r>
            <w:proofErr w:type="spellEnd"/>
            <w:r w:rsidRPr="00FE4664">
              <w:t xml:space="preserve"> apply -f cluster-</w:t>
            </w:r>
            <w:proofErr w:type="spellStart"/>
            <w:proofErr w:type="gramStart"/>
            <w:r w:rsidRPr="00FE4664">
              <w:t>ip.yaml</w:t>
            </w:r>
            <w:proofErr w:type="spellEnd"/>
            <w:proofErr w:type="gramEnd"/>
          </w:p>
          <w:p w14:paraId="71BA042B" w14:textId="77777777" w:rsidR="00FE4664" w:rsidRDefault="00FE4664" w:rsidP="00FE4664">
            <w:pPr>
              <w:pStyle w:val="Code"/>
            </w:pPr>
          </w:p>
          <w:p w14:paraId="6B93EBF9" w14:textId="52F8A142" w:rsidR="00FE4664" w:rsidRPr="00FE4664" w:rsidRDefault="00FE4664" w:rsidP="00FE4664">
            <w:pPr>
              <w:pStyle w:val="Bodycopy"/>
              <w:rPr>
                <w:b/>
                <w:bCs/>
              </w:rPr>
            </w:pPr>
            <w:proofErr w:type="spellStart"/>
            <w:r w:rsidRPr="00FE4664">
              <w:rPr>
                <w:b/>
                <w:bCs/>
              </w:rPr>
              <w:t>Yaml</w:t>
            </w:r>
            <w:proofErr w:type="spellEnd"/>
            <w:r w:rsidRPr="00FE4664">
              <w:rPr>
                <w:b/>
                <w:bCs/>
              </w:rPr>
              <w:t xml:space="preserve"> File details</w:t>
            </w:r>
          </w:p>
          <w:p w14:paraId="6D6E7F24" w14:textId="77777777" w:rsidR="00FE4664" w:rsidRPr="00FE4664" w:rsidRDefault="00FE4664" w:rsidP="00FE4664">
            <w:pPr>
              <w:pStyle w:val="Code"/>
            </w:pPr>
          </w:p>
          <w:p w14:paraId="719EE1D9" w14:textId="31AFB9C4" w:rsidR="006D5B26" w:rsidRDefault="006D5B26" w:rsidP="006A4A05">
            <w:pPr>
              <w:pStyle w:val="Code"/>
            </w:pPr>
            <w:r>
              <w:t>kind: Deployment</w:t>
            </w:r>
          </w:p>
          <w:p w14:paraId="3559E3D9" w14:textId="77777777" w:rsidR="008C60DF" w:rsidRDefault="008C60DF" w:rsidP="006A4A05">
            <w:pPr>
              <w:pStyle w:val="Code"/>
              <w:rPr>
                <w:color w:val="000000"/>
              </w:rPr>
            </w:pPr>
            <w:r>
              <w:rPr>
                <w:color w:val="000000"/>
              </w:rPr>
              <w:t>metadata:</w:t>
            </w:r>
          </w:p>
          <w:p w14:paraId="5486BA79" w14:textId="77777777" w:rsidR="008C60DF" w:rsidRDefault="008C60DF" w:rsidP="006A4A05">
            <w:pPr>
              <w:pStyle w:val="Code"/>
              <w:rPr>
                <w:color w:val="000000"/>
              </w:rPr>
            </w:pPr>
            <w:proofErr w:type="spellStart"/>
            <w:r>
              <w:rPr>
                <w:color w:val="000000"/>
              </w:rPr>
              <w:t>apiVersion</w:t>
            </w:r>
            <w:proofErr w:type="spellEnd"/>
            <w:r>
              <w:rPr>
                <w:color w:val="000000"/>
              </w:rPr>
              <w:t>: apps/v1</w:t>
            </w:r>
          </w:p>
          <w:p w14:paraId="4FAC881A" w14:textId="77777777" w:rsidR="008C60DF" w:rsidRDefault="008C60DF" w:rsidP="006A4A05">
            <w:pPr>
              <w:pStyle w:val="Code"/>
              <w:rPr>
                <w:color w:val="000000"/>
              </w:rPr>
            </w:pPr>
            <w:r>
              <w:rPr>
                <w:color w:val="000000"/>
              </w:rPr>
              <w:t>kind: Deployment</w:t>
            </w:r>
          </w:p>
          <w:p w14:paraId="28EE269D" w14:textId="77777777" w:rsidR="008C60DF" w:rsidRDefault="008C60DF" w:rsidP="006A4A05">
            <w:pPr>
              <w:pStyle w:val="Code"/>
              <w:rPr>
                <w:color w:val="000000"/>
              </w:rPr>
            </w:pPr>
            <w:r>
              <w:rPr>
                <w:color w:val="000000"/>
              </w:rPr>
              <w:t>metadata:</w:t>
            </w:r>
          </w:p>
          <w:p w14:paraId="534C0E5B" w14:textId="77777777" w:rsidR="008C60DF" w:rsidRDefault="008C60DF" w:rsidP="006A4A05">
            <w:pPr>
              <w:pStyle w:val="Code"/>
              <w:rPr>
                <w:color w:val="000000"/>
              </w:rPr>
            </w:pPr>
            <w:r>
              <w:rPr>
                <w:color w:val="000000"/>
              </w:rPr>
              <w:t xml:space="preserve">  name: cluster-</w:t>
            </w:r>
            <w:proofErr w:type="spellStart"/>
            <w:r>
              <w:rPr>
                <w:color w:val="000000"/>
              </w:rPr>
              <w:t>ip</w:t>
            </w:r>
            <w:proofErr w:type="spellEnd"/>
            <w:r>
              <w:rPr>
                <w:color w:val="000000"/>
              </w:rPr>
              <w:t>-deployment</w:t>
            </w:r>
          </w:p>
          <w:p w14:paraId="27CF912D" w14:textId="77777777" w:rsidR="008C60DF" w:rsidRDefault="008C60DF" w:rsidP="006A4A05">
            <w:pPr>
              <w:pStyle w:val="Code"/>
              <w:rPr>
                <w:color w:val="000000"/>
              </w:rPr>
            </w:pPr>
            <w:r>
              <w:rPr>
                <w:color w:val="000000"/>
              </w:rPr>
              <w:t xml:space="preserve">  labels:</w:t>
            </w:r>
          </w:p>
          <w:p w14:paraId="61013633" w14:textId="77777777" w:rsidR="008C60DF" w:rsidRDefault="008C60DF" w:rsidP="006A4A05">
            <w:pPr>
              <w:pStyle w:val="Code"/>
              <w:rPr>
                <w:color w:val="000000"/>
              </w:rPr>
            </w:pPr>
            <w:r>
              <w:rPr>
                <w:color w:val="000000"/>
              </w:rPr>
              <w:t xml:space="preserve">    app: cluster-</w:t>
            </w:r>
            <w:proofErr w:type="spellStart"/>
            <w:r>
              <w:rPr>
                <w:color w:val="000000"/>
              </w:rPr>
              <w:t>ip</w:t>
            </w:r>
            <w:proofErr w:type="spellEnd"/>
            <w:r>
              <w:rPr>
                <w:color w:val="000000"/>
              </w:rPr>
              <w:t>-deployment</w:t>
            </w:r>
          </w:p>
          <w:p w14:paraId="06892DFA" w14:textId="77777777" w:rsidR="008C60DF" w:rsidRDefault="008C60DF" w:rsidP="006A4A05">
            <w:pPr>
              <w:pStyle w:val="Code"/>
              <w:rPr>
                <w:color w:val="000000"/>
              </w:rPr>
            </w:pPr>
            <w:r>
              <w:rPr>
                <w:color w:val="000000"/>
              </w:rPr>
              <w:t>spec:</w:t>
            </w:r>
          </w:p>
          <w:p w14:paraId="57B5956D" w14:textId="77777777" w:rsidR="008C60DF" w:rsidRDefault="008C60DF" w:rsidP="006A4A05">
            <w:pPr>
              <w:pStyle w:val="Code"/>
              <w:rPr>
                <w:color w:val="000000"/>
              </w:rPr>
            </w:pPr>
            <w:r>
              <w:rPr>
                <w:color w:val="000000"/>
              </w:rPr>
              <w:t xml:space="preserve">  replicas: 2</w:t>
            </w:r>
          </w:p>
          <w:p w14:paraId="6C326CFB" w14:textId="77777777" w:rsidR="008C60DF" w:rsidRDefault="008C60DF" w:rsidP="006A4A05">
            <w:pPr>
              <w:pStyle w:val="Code"/>
              <w:rPr>
                <w:color w:val="000000"/>
              </w:rPr>
            </w:pPr>
            <w:r>
              <w:rPr>
                <w:color w:val="000000"/>
              </w:rPr>
              <w:t xml:space="preserve">  selector:</w:t>
            </w:r>
          </w:p>
          <w:p w14:paraId="658BD916" w14:textId="77777777" w:rsidR="008C60DF" w:rsidRDefault="008C60DF" w:rsidP="006A4A05">
            <w:pPr>
              <w:pStyle w:val="Code"/>
              <w:rPr>
                <w:color w:val="000000"/>
              </w:rPr>
            </w:pPr>
            <w:r>
              <w:rPr>
                <w:color w:val="000000"/>
              </w:rPr>
              <w:t xml:space="preserve">    </w:t>
            </w:r>
            <w:proofErr w:type="spellStart"/>
            <w:r>
              <w:rPr>
                <w:color w:val="000000"/>
              </w:rPr>
              <w:t>matchLabels</w:t>
            </w:r>
            <w:proofErr w:type="spellEnd"/>
            <w:r>
              <w:rPr>
                <w:color w:val="000000"/>
              </w:rPr>
              <w:t>:</w:t>
            </w:r>
          </w:p>
          <w:p w14:paraId="4113FD3B" w14:textId="77777777" w:rsidR="008C60DF" w:rsidRDefault="008C60DF" w:rsidP="006A4A05">
            <w:pPr>
              <w:pStyle w:val="Code"/>
              <w:rPr>
                <w:color w:val="000000"/>
              </w:rPr>
            </w:pPr>
            <w:r>
              <w:rPr>
                <w:color w:val="000000"/>
              </w:rPr>
              <w:t xml:space="preserve">      app: nginx-app</w:t>
            </w:r>
          </w:p>
          <w:p w14:paraId="36E68AEA" w14:textId="77777777" w:rsidR="008C60DF" w:rsidRDefault="008C60DF" w:rsidP="006A4A05">
            <w:pPr>
              <w:pStyle w:val="Code"/>
              <w:rPr>
                <w:color w:val="000000"/>
              </w:rPr>
            </w:pPr>
            <w:r>
              <w:rPr>
                <w:color w:val="000000"/>
              </w:rPr>
              <w:t xml:space="preserve">  template:</w:t>
            </w:r>
          </w:p>
          <w:p w14:paraId="456BFB9D" w14:textId="77777777" w:rsidR="008C60DF" w:rsidRDefault="008C60DF" w:rsidP="006A4A05">
            <w:pPr>
              <w:pStyle w:val="Code"/>
              <w:rPr>
                <w:color w:val="000000"/>
              </w:rPr>
            </w:pPr>
            <w:r>
              <w:rPr>
                <w:color w:val="000000"/>
              </w:rPr>
              <w:t xml:space="preserve">    metadata:</w:t>
            </w:r>
          </w:p>
          <w:p w14:paraId="5AA0903F" w14:textId="77777777" w:rsidR="008C60DF" w:rsidRDefault="008C60DF" w:rsidP="006A4A05">
            <w:pPr>
              <w:pStyle w:val="Code"/>
              <w:rPr>
                <w:color w:val="000000"/>
              </w:rPr>
            </w:pPr>
            <w:r>
              <w:rPr>
                <w:color w:val="000000"/>
              </w:rPr>
              <w:t xml:space="preserve">      labels:</w:t>
            </w:r>
          </w:p>
          <w:p w14:paraId="5CCAB566" w14:textId="77777777" w:rsidR="008C60DF" w:rsidRDefault="008C60DF" w:rsidP="006A4A05">
            <w:pPr>
              <w:pStyle w:val="Code"/>
              <w:rPr>
                <w:color w:val="000000"/>
              </w:rPr>
            </w:pPr>
            <w:r>
              <w:rPr>
                <w:color w:val="000000"/>
              </w:rPr>
              <w:t xml:space="preserve">        app: nginx-app</w:t>
            </w:r>
          </w:p>
          <w:p w14:paraId="679DF533" w14:textId="77777777" w:rsidR="008C60DF" w:rsidRDefault="008C60DF" w:rsidP="006A4A05">
            <w:pPr>
              <w:pStyle w:val="Code"/>
              <w:rPr>
                <w:color w:val="000000"/>
              </w:rPr>
            </w:pPr>
            <w:r>
              <w:rPr>
                <w:color w:val="000000"/>
              </w:rPr>
              <w:t xml:space="preserve">    spec:</w:t>
            </w:r>
          </w:p>
          <w:p w14:paraId="31D49BFD" w14:textId="77777777" w:rsidR="008C60DF" w:rsidRDefault="008C60DF" w:rsidP="006A4A05">
            <w:pPr>
              <w:pStyle w:val="Code"/>
              <w:rPr>
                <w:color w:val="000000"/>
              </w:rPr>
            </w:pPr>
            <w:r>
              <w:rPr>
                <w:color w:val="000000"/>
              </w:rPr>
              <w:t xml:space="preserve">      containers:</w:t>
            </w:r>
          </w:p>
          <w:p w14:paraId="4471196B" w14:textId="77777777" w:rsidR="008C60DF" w:rsidRDefault="008C60DF" w:rsidP="006A4A05">
            <w:pPr>
              <w:pStyle w:val="Code"/>
              <w:rPr>
                <w:color w:val="000000"/>
              </w:rPr>
            </w:pPr>
            <w:r>
              <w:rPr>
                <w:color w:val="000000"/>
              </w:rPr>
              <w:t xml:space="preserve">        - name: nginx-hello</w:t>
            </w:r>
          </w:p>
          <w:p w14:paraId="41E8F5E9" w14:textId="77777777" w:rsidR="008C60DF" w:rsidRDefault="008C60DF" w:rsidP="006A4A05">
            <w:pPr>
              <w:pStyle w:val="Code"/>
              <w:rPr>
                <w:color w:val="000000"/>
              </w:rPr>
            </w:pPr>
            <w:r>
              <w:rPr>
                <w:color w:val="000000"/>
              </w:rPr>
              <w:t xml:space="preserve">          image: </w:t>
            </w:r>
            <w:proofErr w:type="spellStart"/>
            <w:r>
              <w:rPr>
                <w:color w:val="000000"/>
              </w:rPr>
              <w:t>nginxdemos</w:t>
            </w:r>
            <w:proofErr w:type="spellEnd"/>
            <w:r>
              <w:rPr>
                <w:color w:val="000000"/>
              </w:rPr>
              <w:t>/</w:t>
            </w:r>
            <w:proofErr w:type="spellStart"/>
            <w:proofErr w:type="gramStart"/>
            <w:r>
              <w:rPr>
                <w:color w:val="000000"/>
              </w:rPr>
              <w:t>hello:plain</w:t>
            </w:r>
            <w:proofErr w:type="gramEnd"/>
            <w:r>
              <w:rPr>
                <w:color w:val="000000"/>
              </w:rPr>
              <w:t>-text</w:t>
            </w:r>
            <w:proofErr w:type="spellEnd"/>
          </w:p>
          <w:p w14:paraId="212ED5E5" w14:textId="77777777" w:rsidR="008C60DF" w:rsidRDefault="008C60DF" w:rsidP="006A4A05">
            <w:pPr>
              <w:pStyle w:val="Code"/>
              <w:rPr>
                <w:color w:val="000000"/>
              </w:rPr>
            </w:pPr>
            <w:r>
              <w:rPr>
                <w:color w:val="000000"/>
              </w:rPr>
              <w:t xml:space="preserve">          ports:</w:t>
            </w:r>
          </w:p>
          <w:p w14:paraId="1CD07B66" w14:textId="77777777" w:rsidR="008C60DF" w:rsidRDefault="008C60DF" w:rsidP="006A4A05">
            <w:pPr>
              <w:pStyle w:val="Code"/>
              <w:pBdr>
                <w:bottom w:val="single" w:sz="6" w:space="1" w:color="auto"/>
              </w:pBdr>
              <w:rPr>
                <w:color w:val="000000"/>
              </w:rPr>
            </w:pPr>
            <w:r>
              <w:rPr>
                <w:color w:val="000000"/>
              </w:rPr>
              <w:t xml:space="preserve">          - </w:t>
            </w:r>
            <w:proofErr w:type="spellStart"/>
            <w:r>
              <w:rPr>
                <w:color w:val="000000"/>
              </w:rPr>
              <w:t>containerPort</w:t>
            </w:r>
            <w:proofErr w:type="spellEnd"/>
            <w:r>
              <w:rPr>
                <w:color w:val="000000"/>
              </w:rPr>
              <w:t>: 80</w:t>
            </w:r>
          </w:p>
          <w:p w14:paraId="3B720D02" w14:textId="54CECB82" w:rsidR="008C60DF" w:rsidRDefault="008C60DF" w:rsidP="006A4A05">
            <w:pPr>
              <w:pStyle w:val="Code"/>
              <w:pBdr>
                <w:bottom w:val="single" w:sz="6" w:space="1" w:color="auto"/>
              </w:pBdr>
              <w:rPr>
                <w:color w:val="000000"/>
              </w:rPr>
            </w:pPr>
            <w:r>
              <w:rPr>
                <w:color w:val="000000"/>
              </w:rPr>
              <w:lastRenderedPageBreak/>
              <w:t>---</w:t>
            </w:r>
          </w:p>
          <w:p w14:paraId="6DDC936D" w14:textId="77777777" w:rsidR="008C60DF" w:rsidRDefault="008C60DF" w:rsidP="006A4A05">
            <w:pPr>
              <w:pStyle w:val="Code"/>
              <w:rPr>
                <w:color w:val="000000"/>
              </w:rPr>
            </w:pPr>
            <w:proofErr w:type="spellStart"/>
            <w:r>
              <w:rPr>
                <w:color w:val="000000"/>
              </w:rPr>
              <w:t>apiVersion</w:t>
            </w:r>
            <w:proofErr w:type="spellEnd"/>
            <w:r>
              <w:rPr>
                <w:color w:val="000000"/>
              </w:rPr>
              <w:t>: v1</w:t>
            </w:r>
          </w:p>
          <w:p w14:paraId="4210AABE" w14:textId="77777777" w:rsidR="008C60DF" w:rsidRDefault="008C60DF" w:rsidP="006A4A05">
            <w:pPr>
              <w:pStyle w:val="Code"/>
              <w:rPr>
                <w:color w:val="000000"/>
              </w:rPr>
            </w:pPr>
            <w:r>
              <w:rPr>
                <w:color w:val="000000"/>
              </w:rPr>
              <w:t>kind: Service</w:t>
            </w:r>
          </w:p>
          <w:p w14:paraId="14731577" w14:textId="77777777" w:rsidR="008C60DF" w:rsidRDefault="008C60DF" w:rsidP="006A4A05">
            <w:pPr>
              <w:pStyle w:val="Code"/>
              <w:rPr>
                <w:color w:val="000000"/>
              </w:rPr>
            </w:pPr>
            <w:r>
              <w:rPr>
                <w:color w:val="000000"/>
              </w:rPr>
              <w:t>metadata:</w:t>
            </w:r>
          </w:p>
          <w:p w14:paraId="1E0B32ED" w14:textId="77777777" w:rsidR="008C60DF" w:rsidRDefault="008C60DF" w:rsidP="006A4A05">
            <w:pPr>
              <w:pStyle w:val="Code"/>
              <w:rPr>
                <w:color w:val="000000"/>
              </w:rPr>
            </w:pPr>
            <w:r>
              <w:rPr>
                <w:color w:val="000000"/>
              </w:rPr>
              <w:t xml:space="preserve">  name: cluster-</w:t>
            </w:r>
            <w:proofErr w:type="spellStart"/>
            <w:r>
              <w:rPr>
                <w:color w:val="000000"/>
              </w:rPr>
              <w:t>ip</w:t>
            </w:r>
            <w:proofErr w:type="spellEnd"/>
            <w:r>
              <w:rPr>
                <w:color w:val="000000"/>
              </w:rPr>
              <w:t>-service</w:t>
            </w:r>
          </w:p>
          <w:p w14:paraId="2EAD6685" w14:textId="77777777" w:rsidR="008C60DF" w:rsidRDefault="008C60DF" w:rsidP="006A4A05">
            <w:pPr>
              <w:pStyle w:val="Code"/>
              <w:rPr>
                <w:color w:val="000000"/>
              </w:rPr>
            </w:pPr>
            <w:r>
              <w:rPr>
                <w:color w:val="000000"/>
              </w:rPr>
              <w:t>spec:</w:t>
            </w:r>
          </w:p>
          <w:p w14:paraId="4D42CD8A" w14:textId="77777777" w:rsidR="008C60DF" w:rsidRDefault="008C60DF" w:rsidP="006A4A05">
            <w:pPr>
              <w:pStyle w:val="Code"/>
              <w:rPr>
                <w:color w:val="000000"/>
              </w:rPr>
            </w:pPr>
            <w:r>
              <w:rPr>
                <w:color w:val="000000"/>
              </w:rPr>
              <w:t xml:space="preserve">  type: </w:t>
            </w:r>
            <w:proofErr w:type="spellStart"/>
            <w:r>
              <w:rPr>
                <w:color w:val="000000"/>
              </w:rPr>
              <w:t>ClusterIP</w:t>
            </w:r>
            <w:proofErr w:type="spellEnd"/>
          </w:p>
          <w:p w14:paraId="16D3FD14" w14:textId="77777777" w:rsidR="008C60DF" w:rsidRDefault="008C60DF" w:rsidP="006A4A05">
            <w:pPr>
              <w:pStyle w:val="Code"/>
              <w:rPr>
                <w:color w:val="000000"/>
              </w:rPr>
            </w:pPr>
            <w:r>
              <w:rPr>
                <w:color w:val="000000"/>
              </w:rPr>
              <w:t xml:space="preserve">  selector:</w:t>
            </w:r>
          </w:p>
          <w:p w14:paraId="5DA0A8DA" w14:textId="77777777" w:rsidR="008C60DF" w:rsidRDefault="008C60DF" w:rsidP="006A4A05">
            <w:pPr>
              <w:pStyle w:val="Code"/>
              <w:rPr>
                <w:color w:val="000000"/>
              </w:rPr>
            </w:pPr>
            <w:r>
              <w:rPr>
                <w:color w:val="000000"/>
              </w:rPr>
              <w:t xml:space="preserve">    app: nginx-app</w:t>
            </w:r>
          </w:p>
          <w:p w14:paraId="777AA30F" w14:textId="77777777" w:rsidR="008C60DF" w:rsidRDefault="008C60DF" w:rsidP="006A4A05">
            <w:pPr>
              <w:pStyle w:val="Code"/>
              <w:rPr>
                <w:color w:val="000000"/>
              </w:rPr>
            </w:pPr>
            <w:r>
              <w:rPr>
                <w:color w:val="000000"/>
              </w:rPr>
              <w:t xml:space="preserve">  ports:</w:t>
            </w:r>
          </w:p>
          <w:p w14:paraId="36CE7DEC" w14:textId="77777777" w:rsidR="008C60DF" w:rsidRDefault="008C60DF" w:rsidP="006A4A05">
            <w:pPr>
              <w:pStyle w:val="Code"/>
              <w:rPr>
                <w:color w:val="000000"/>
              </w:rPr>
            </w:pPr>
            <w:r>
              <w:rPr>
                <w:color w:val="000000"/>
              </w:rPr>
              <w:t xml:space="preserve">    - name: http</w:t>
            </w:r>
          </w:p>
          <w:p w14:paraId="2AC189CC" w14:textId="77777777" w:rsidR="008C60DF" w:rsidRDefault="008C60DF" w:rsidP="006A4A05">
            <w:pPr>
              <w:pStyle w:val="Code"/>
              <w:rPr>
                <w:color w:val="000000"/>
                <w:lang w:eastAsia="en-GB"/>
              </w:rPr>
            </w:pPr>
            <w:r>
              <w:rPr>
                <w:color w:val="000000"/>
              </w:rPr>
              <w:t xml:space="preserve">      port: 80 # </w:t>
            </w:r>
            <w:proofErr w:type="spellStart"/>
            <w:r>
              <w:rPr>
                <w:color w:val="000000"/>
              </w:rPr>
              <w:t>ClusterIp</w:t>
            </w:r>
            <w:proofErr w:type="spellEnd"/>
            <w:r>
              <w:rPr>
                <w:color w:val="000000"/>
              </w:rPr>
              <w:t xml:space="preserve"> Service Port</w:t>
            </w:r>
          </w:p>
          <w:p w14:paraId="64A85AEB" w14:textId="353663D6" w:rsidR="00594A65" w:rsidRDefault="00A30EBB" w:rsidP="002C37A0">
            <w:pPr>
              <w:pStyle w:val="Bodycopy"/>
              <w:rPr>
                <w:iCs/>
              </w:rPr>
            </w:pPr>
            <w:r>
              <w:rPr>
                <w:iCs/>
              </w:rPr>
              <w:t>Let’s</w:t>
            </w:r>
            <w:r w:rsidR="002C37A0">
              <w:rPr>
                <w:iCs/>
              </w:rPr>
              <w:t xml:space="preserve"> t</w:t>
            </w:r>
            <w:r w:rsidR="00573C70">
              <w:rPr>
                <w:iCs/>
              </w:rPr>
              <w:t xml:space="preserve">est the </w:t>
            </w:r>
            <w:proofErr w:type="spellStart"/>
            <w:r w:rsidR="00573C70">
              <w:rPr>
                <w:iCs/>
              </w:rPr>
              <w:t>ClusterIP</w:t>
            </w:r>
            <w:proofErr w:type="spellEnd"/>
            <w:r w:rsidR="00573C70">
              <w:rPr>
                <w:iCs/>
              </w:rPr>
              <w:t xml:space="preserve"> Service</w:t>
            </w:r>
            <w:r w:rsidR="002C37A0">
              <w:rPr>
                <w:iCs/>
              </w:rPr>
              <w:t xml:space="preserve">. </w:t>
            </w:r>
            <w:r w:rsidR="00D24C03">
              <w:rPr>
                <w:iCs/>
              </w:rPr>
              <w:t>We can consume the service with a curl command</w:t>
            </w:r>
            <w:r w:rsidR="007D756A">
              <w:rPr>
                <w:iCs/>
              </w:rPr>
              <w:t xml:space="preserve"> by doing the following</w:t>
            </w:r>
            <w:r w:rsidR="00A65F74">
              <w:rPr>
                <w:iCs/>
              </w:rPr>
              <w:t xml:space="preserve"> (1) </w:t>
            </w:r>
            <w:r w:rsidR="00D6025E">
              <w:rPr>
                <w:iCs/>
              </w:rPr>
              <w:t>Find a pod in the same node. [</w:t>
            </w:r>
            <w:r w:rsidR="00D6025E" w:rsidRPr="0037490E">
              <w:rPr>
                <w:i/>
              </w:rPr>
              <w:t xml:space="preserve">If there are no pods in the same node, feel free to create </w:t>
            </w:r>
            <w:r w:rsidR="00443BC2" w:rsidRPr="0037490E">
              <w:rPr>
                <w:i/>
              </w:rPr>
              <w:t>more pods</w:t>
            </w:r>
            <w:r w:rsidR="004D482A" w:rsidRPr="0037490E">
              <w:rPr>
                <w:i/>
              </w:rPr>
              <w:t xml:space="preserve"> via commands, we have learnt this in Lab 1.6 step 1</w:t>
            </w:r>
            <w:r w:rsidR="0037490E">
              <w:rPr>
                <w:iCs/>
              </w:rPr>
              <w:t>]</w:t>
            </w:r>
            <w:r w:rsidR="004D482A">
              <w:rPr>
                <w:iCs/>
              </w:rPr>
              <w:t xml:space="preserve"> (2) we will shell into the chosen pod and do a curl. </w:t>
            </w:r>
          </w:p>
          <w:p w14:paraId="6B3D621B" w14:textId="7A3B1054" w:rsidR="00573C70" w:rsidRDefault="00635CD7" w:rsidP="00A06716">
            <w:pPr>
              <w:pStyle w:val="Bodycopy"/>
              <w:rPr>
                <w:iCs/>
              </w:rPr>
            </w:pPr>
            <w:r>
              <w:rPr>
                <w:iCs/>
              </w:rPr>
              <w:t>Retrieve node information</w:t>
            </w:r>
          </w:p>
          <w:p w14:paraId="56459475" w14:textId="5EB059A9" w:rsidR="00A11405" w:rsidRDefault="00A11405" w:rsidP="00A11405">
            <w:pPr>
              <w:pStyle w:val="Code"/>
            </w:pPr>
            <w:r>
              <w:t>kubectl get pods -o wide</w:t>
            </w:r>
          </w:p>
          <w:p w14:paraId="003D1AED" w14:textId="18B27FA0" w:rsidR="00635CD7" w:rsidRDefault="00635CD7" w:rsidP="00A06716">
            <w:pPr>
              <w:pStyle w:val="Bodycopy"/>
              <w:rPr>
                <w:iCs/>
              </w:rPr>
            </w:pPr>
            <w:r>
              <w:rPr>
                <w:iCs/>
              </w:rPr>
              <w:t>Shell into a different pod of the same worker node</w:t>
            </w:r>
            <w:r w:rsidR="00A12E69">
              <w:rPr>
                <w:iCs/>
              </w:rPr>
              <w:t xml:space="preserve">. </w:t>
            </w:r>
          </w:p>
          <w:p w14:paraId="189B521F" w14:textId="5D3C7B6A" w:rsidR="00A11405" w:rsidRPr="00A11405" w:rsidRDefault="00A11405" w:rsidP="00A11405">
            <w:pPr>
              <w:pStyle w:val="Code"/>
            </w:pPr>
            <w:proofErr w:type="spellStart"/>
            <w:r>
              <w:t>kubectl</w:t>
            </w:r>
            <w:proofErr w:type="spellEnd"/>
            <w:r>
              <w:t xml:space="preserve"> exec -</w:t>
            </w:r>
            <w:proofErr w:type="spellStart"/>
            <w:r>
              <w:t>ti</w:t>
            </w:r>
            <w:proofErr w:type="spellEnd"/>
            <w:r>
              <w:t xml:space="preserve"> nginx -- /bin/bash</w:t>
            </w:r>
          </w:p>
          <w:p w14:paraId="550E8391" w14:textId="77777777" w:rsidR="00635CD7" w:rsidRDefault="00A11405" w:rsidP="0037490E">
            <w:pPr>
              <w:pStyle w:val="Bodycopy"/>
              <w:rPr>
                <w:iCs/>
              </w:rPr>
            </w:pPr>
            <w:r>
              <w:rPr>
                <w:iCs/>
              </w:rPr>
              <w:t xml:space="preserve">Ping / curl the </w:t>
            </w:r>
            <w:proofErr w:type="spellStart"/>
            <w:r>
              <w:rPr>
                <w:iCs/>
              </w:rPr>
              <w:t>ClusterIP</w:t>
            </w:r>
            <w:proofErr w:type="spellEnd"/>
            <w:r>
              <w:rPr>
                <w:iCs/>
              </w:rPr>
              <w:t xml:space="preserve"> service to simulate internal cluster service consumption</w:t>
            </w:r>
          </w:p>
          <w:p w14:paraId="62EBCC25" w14:textId="0547FE0D" w:rsidR="00AF2C41" w:rsidRDefault="00B23700" w:rsidP="00A11405">
            <w:pPr>
              <w:pStyle w:val="Code"/>
            </w:pPr>
            <w:r>
              <w:t>curl</w:t>
            </w:r>
            <w:r w:rsidR="00A11405">
              <w:t xml:space="preserve"> </w:t>
            </w:r>
            <w:r w:rsidR="00AF2C41">
              <w:t>cluster-</w:t>
            </w:r>
            <w:proofErr w:type="spellStart"/>
            <w:r w:rsidR="00AF2C41">
              <w:t>ip</w:t>
            </w:r>
            <w:proofErr w:type="spellEnd"/>
            <w:r w:rsidR="00AF2C41">
              <w:t>-service</w:t>
            </w:r>
          </w:p>
          <w:p w14:paraId="56447060" w14:textId="3F89FF0B" w:rsidR="00B9496B" w:rsidRPr="00006808" w:rsidRDefault="00400308" w:rsidP="00006808">
            <w:pPr>
              <w:pStyle w:val="Bodycopy"/>
              <w:rPr>
                <w:iCs/>
              </w:rPr>
            </w:pPr>
            <w:r w:rsidRPr="00246595">
              <w:rPr>
                <w:iCs/>
              </w:rPr>
              <w:t xml:space="preserve">You can also curl the </w:t>
            </w:r>
            <w:r w:rsidR="00D45DAE" w:rsidRPr="00246595">
              <w:rPr>
                <w:iCs/>
              </w:rPr>
              <w:t xml:space="preserve">service’s IP address directly. Inspect the service and </w:t>
            </w:r>
            <w:r w:rsidR="00B9496B" w:rsidRPr="00246595">
              <w:rPr>
                <w:iCs/>
              </w:rPr>
              <w:t xml:space="preserve">note the IP Address </w:t>
            </w:r>
            <w:r w:rsidR="00145032">
              <w:rPr>
                <w:iCs/>
              </w:rPr>
              <w:t xml:space="preserve">and </w:t>
            </w:r>
            <w:r w:rsidR="00E32A9A">
              <w:rPr>
                <w:iCs/>
              </w:rPr>
              <w:t>P</w:t>
            </w:r>
            <w:r w:rsidR="00B9496B" w:rsidRPr="00246595">
              <w:rPr>
                <w:iCs/>
              </w:rPr>
              <w:t xml:space="preserve">ort. Do note that the target port is used to select the </w:t>
            </w:r>
            <w:proofErr w:type="spellStart"/>
            <w:r w:rsidR="00246595" w:rsidRPr="00246595">
              <w:rPr>
                <w:iCs/>
              </w:rPr>
              <w:t>containerPort</w:t>
            </w:r>
            <w:proofErr w:type="spellEnd"/>
            <w:r w:rsidR="00246595" w:rsidRPr="00246595">
              <w:rPr>
                <w:iCs/>
              </w:rPr>
              <w:t xml:space="preserve"> of the </w:t>
            </w:r>
            <w:r w:rsidR="00006808">
              <w:rPr>
                <w:iCs/>
              </w:rPr>
              <w:t>Pod</w:t>
            </w:r>
            <w:r w:rsidR="00246595" w:rsidRPr="00246595">
              <w:rPr>
                <w:iCs/>
              </w:rPr>
              <w:t>, which is declared in the deployment</w:t>
            </w:r>
          </w:p>
          <w:p w14:paraId="68F657D7" w14:textId="2AD43F13" w:rsidR="000779D2" w:rsidRDefault="000779D2" w:rsidP="00A11405">
            <w:pPr>
              <w:pStyle w:val="Code"/>
            </w:pPr>
            <w:r>
              <w:t>exit</w:t>
            </w:r>
          </w:p>
          <w:p w14:paraId="716DEBA1" w14:textId="3DE0825F" w:rsidR="00D45DAE" w:rsidRDefault="00D45DAE" w:rsidP="00A11405">
            <w:pPr>
              <w:pStyle w:val="Code"/>
            </w:pPr>
            <w:r>
              <w:t>kubectl describe service</w:t>
            </w:r>
          </w:p>
          <w:p w14:paraId="65BFD11A" w14:textId="52C3DFE2" w:rsidR="00006808" w:rsidRDefault="00006808" w:rsidP="00A11405">
            <w:pPr>
              <w:pStyle w:val="Code"/>
            </w:pPr>
            <w:proofErr w:type="spellStart"/>
            <w:r>
              <w:t>kubectl</w:t>
            </w:r>
            <w:proofErr w:type="spellEnd"/>
            <w:r>
              <w:t xml:space="preserve"> exec -</w:t>
            </w:r>
            <w:proofErr w:type="spellStart"/>
            <w:r>
              <w:t>ti</w:t>
            </w:r>
            <w:proofErr w:type="spellEnd"/>
            <w:r>
              <w:t xml:space="preserve"> nginx -- /bin/bash</w:t>
            </w:r>
          </w:p>
          <w:p w14:paraId="09DD9632" w14:textId="73658594" w:rsidR="00D45DAE" w:rsidRDefault="00D45DAE" w:rsidP="00D45DAE">
            <w:pPr>
              <w:pStyle w:val="Code"/>
              <w:rPr>
                <w:lang w:eastAsia="en-GB"/>
              </w:rPr>
            </w:pPr>
            <w:r>
              <w:lastRenderedPageBreak/>
              <w:t>curl</w:t>
            </w:r>
            <w:r w:rsidR="007D60C7">
              <w:t xml:space="preserve"> </w:t>
            </w:r>
            <w:r w:rsidR="003B71B4">
              <w:t>&lt;</w:t>
            </w:r>
            <w:r w:rsidR="005F302E">
              <w:t xml:space="preserve">Service IP </w:t>
            </w:r>
            <w:proofErr w:type="spellStart"/>
            <w:proofErr w:type="gramStart"/>
            <w:r w:rsidR="005F302E">
              <w:t>Address:Port</w:t>
            </w:r>
            <w:proofErr w:type="spellEnd"/>
            <w:proofErr w:type="gramEnd"/>
            <w:r w:rsidR="00623EF8">
              <w:t xml:space="preserve">&gt; (e.g. </w:t>
            </w:r>
            <w:r w:rsidR="00A11405">
              <w:t>10.244.126.2</w:t>
            </w:r>
            <w:r w:rsidR="00B23700">
              <w:t>8</w:t>
            </w:r>
            <w:r>
              <w:t>:80</w:t>
            </w:r>
            <w:r w:rsidR="00623EF8">
              <w:t>)</w:t>
            </w:r>
          </w:p>
          <w:p w14:paraId="21806D73" w14:textId="19DDB48E" w:rsidR="00AF2C41" w:rsidRPr="00770A4E" w:rsidRDefault="00AF2C41" w:rsidP="00770A4E">
            <w:pPr>
              <w:pStyle w:val="Bodycopy"/>
              <w:rPr>
                <w:iCs/>
              </w:rPr>
            </w:pPr>
            <w:r w:rsidRPr="00770A4E">
              <w:rPr>
                <w:b/>
                <w:bCs/>
                <w:iCs/>
              </w:rPr>
              <w:t>Bonus</w:t>
            </w:r>
            <w:r w:rsidRPr="00770A4E">
              <w:rPr>
                <w:iCs/>
              </w:rPr>
              <w:t xml:space="preserve">: </w:t>
            </w:r>
            <w:r w:rsidR="00202F71" w:rsidRPr="00770A4E">
              <w:rPr>
                <w:iCs/>
              </w:rPr>
              <w:t xml:space="preserve">try curling the </w:t>
            </w:r>
            <w:r w:rsidR="004C554F" w:rsidRPr="00770A4E">
              <w:rPr>
                <w:iCs/>
              </w:rPr>
              <w:t xml:space="preserve">other pod in the different worker node. </w:t>
            </w:r>
            <w:r w:rsidR="00853036" w:rsidRPr="00770A4E">
              <w:rPr>
                <w:iCs/>
              </w:rPr>
              <w:t>Does it work for you? This shows that</w:t>
            </w:r>
            <w:r w:rsidR="009B10F0" w:rsidRPr="00770A4E">
              <w:rPr>
                <w:iCs/>
              </w:rPr>
              <w:t xml:space="preserve"> direct</w:t>
            </w:r>
            <w:r w:rsidR="00853036" w:rsidRPr="00770A4E">
              <w:rPr>
                <w:iCs/>
              </w:rPr>
              <w:t xml:space="preserve"> pod</w:t>
            </w:r>
            <w:r w:rsidR="009B10F0" w:rsidRPr="00770A4E">
              <w:rPr>
                <w:iCs/>
              </w:rPr>
              <w:t>-</w:t>
            </w:r>
            <w:r w:rsidR="00853036" w:rsidRPr="00770A4E">
              <w:rPr>
                <w:iCs/>
              </w:rPr>
              <w:t>to</w:t>
            </w:r>
            <w:r w:rsidR="009B10F0" w:rsidRPr="00770A4E">
              <w:rPr>
                <w:iCs/>
              </w:rPr>
              <w:t>-</w:t>
            </w:r>
            <w:r w:rsidR="00853036" w:rsidRPr="00770A4E">
              <w:rPr>
                <w:iCs/>
              </w:rPr>
              <w:t xml:space="preserve">pod communication </w:t>
            </w:r>
            <w:r w:rsidR="009B10F0" w:rsidRPr="00770A4E">
              <w:rPr>
                <w:iCs/>
              </w:rPr>
              <w:t>will only work within the same node.</w:t>
            </w:r>
          </w:p>
          <w:p w14:paraId="789BB69B" w14:textId="3B4AD24F" w:rsidR="00937229" w:rsidRDefault="00C72246" w:rsidP="00545867">
            <w:pPr>
              <w:pStyle w:val="Bodycopy"/>
              <w:rPr>
                <w:iCs/>
              </w:rPr>
            </w:pPr>
            <w:r w:rsidRPr="00545867">
              <w:rPr>
                <w:b/>
                <w:bCs/>
                <w:iCs/>
              </w:rPr>
              <w:t>Tip</w:t>
            </w:r>
            <w:r w:rsidRPr="00545867">
              <w:rPr>
                <w:iCs/>
              </w:rPr>
              <w:t xml:space="preserve">: you can run the following command to reverse </w:t>
            </w:r>
            <w:r w:rsidR="00545867" w:rsidRPr="00545867">
              <w:rPr>
                <w:iCs/>
              </w:rPr>
              <w:t xml:space="preserve">the </w:t>
            </w:r>
            <w:proofErr w:type="spellStart"/>
            <w:r w:rsidR="00545867" w:rsidRPr="00545867">
              <w:rPr>
                <w:iCs/>
              </w:rPr>
              <w:t>yaml</w:t>
            </w:r>
            <w:proofErr w:type="spellEnd"/>
            <w:r w:rsidR="00545867" w:rsidRPr="00545867">
              <w:rPr>
                <w:iCs/>
              </w:rPr>
              <w:t xml:space="preserve"> file execution</w:t>
            </w:r>
            <w:r w:rsidR="009C6A1B">
              <w:rPr>
                <w:iCs/>
              </w:rPr>
              <w:t xml:space="preserve">. </w:t>
            </w:r>
            <w:r w:rsidR="009C6A1B" w:rsidRPr="009C6A1B">
              <w:rPr>
                <w:b/>
                <w:bCs/>
                <w:iCs/>
              </w:rPr>
              <w:t>Don’t</w:t>
            </w:r>
            <w:r w:rsidR="009C6A1B">
              <w:rPr>
                <w:iCs/>
              </w:rPr>
              <w:t xml:space="preserve"> do it unless </w:t>
            </w:r>
            <w:r w:rsidR="0087084C">
              <w:rPr>
                <w:iCs/>
              </w:rPr>
              <w:t>you intend to reverse to troubleshoot failure</w:t>
            </w:r>
            <w:r w:rsidR="009C6A1B">
              <w:rPr>
                <w:iCs/>
              </w:rPr>
              <w:t xml:space="preserve">, we still </w:t>
            </w:r>
            <w:r w:rsidR="0087084C">
              <w:rPr>
                <w:iCs/>
              </w:rPr>
              <w:t>require ClusterIP Service</w:t>
            </w:r>
            <w:r w:rsidR="009C6A1B">
              <w:rPr>
                <w:iCs/>
              </w:rPr>
              <w:t xml:space="preserve"> to compare differences with NodePort.</w:t>
            </w:r>
          </w:p>
          <w:p w14:paraId="3639C4DC" w14:textId="0192D255" w:rsidR="00A11405" w:rsidRPr="00573C70" w:rsidRDefault="00545867" w:rsidP="00545867">
            <w:pPr>
              <w:pStyle w:val="Bodycopy"/>
              <w:rPr>
                <w:iCs/>
              </w:rPr>
            </w:pPr>
            <w:r w:rsidRPr="00545867">
              <w:rPr>
                <w:iCs/>
              </w:rPr>
              <w:t xml:space="preserve"> </w:t>
            </w:r>
            <w:proofErr w:type="spellStart"/>
            <w:r w:rsidRPr="00937229">
              <w:rPr>
                <w:rFonts w:ascii="Courier New" w:hAnsi="Courier New"/>
                <w:spacing w:val="0"/>
              </w:rPr>
              <w:t>kubectl</w:t>
            </w:r>
            <w:proofErr w:type="spellEnd"/>
            <w:r w:rsidRPr="00937229">
              <w:rPr>
                <w:rFonts w:ascii="Courier New" w:hAnsi="Courier New"/>
                <w:spacing w:val="0"/>
              </w:rPr>
              <w:t xml:space="preserve"> delete -f cluster-</w:t>
            </w:r>
            <w:proofErr w:type="spellStart"/>
            <w:proofErr w:type="gramStart"/>
            <w:r w:rsidRPr="00937229">
              <w:rPr>
                <w:rFonts w:ascii="Courier New" w:hAnsi="Courier New"/>
                <w:spacing w:val="0"/>
              </w:rPr>
              <w:t>ip.yaml</w:t>
            </w:r>
            <w:proofErr w:type="spellEnd"/>
            <w:proofErr w:type="gramEnd"/>
          </w:p>
        </w:tc>
      </w:tr>
      <w:tr w:rsidR="00A749C9" w14:paraId="407648BE" w14:textId="77777777" w:rsidTr="00E63D5E">
        <w:tc>
          <w:tcPr>
            <w:tcW w:w="1947" w:type="dxa"/>
            <w:gridSpan w:val="2"/>
          </w:tcPr>
          <w:p w14:paraId="3E3CCBFE" w14:textId="77777777" w:rsidR="00A749C9" w:rsidRPr="00C631A2" w:rsidRDefault="00A749C9" w:rsidP="00A749C9">
            <w:pPr>
              <w:pStyle w:val="Bodycopy"/>
              <w:rPr>
                <w:b/>
                <w:bCs/>
              </w:rPr>
            </w:pPr>
            <w:r w:rsidRPr="00C631A2">
              <w:rPr>
                <w:b/>
                <w:bCs/>
              </w:rPr>
              <w:lastRenderedPageBreak/>
              <w:t>References</w:t>
            </w:r>
          </w:p>
        </w:tc>
        <w:tc>
          <w:tcPr>
            <w:tcW w:w="6560" w:type="dxa"/>
          </w:tcPr>
          <w:p w14:paraId="3D6AACDC" w14:textId="6007B838" w:rsidR="00A749C9" w:rsidRDefault="00E63D5E" w:rsidP="00A749C9">
            <w:pPr>
              <w:pStyle w:val="Bodycopy"/>
            </w:pPr>
            <w:r w:rsidRPr="00E63D5E">
              <w:rPr>
                <w:noProof/>
              </w:rPr>
              <w:drawing>
                <wp:inline distT="0" distB="0" distL="0" distR="0" wp14:anchorId="23333761" wp14:editId="7EE04174">
                  <wp:extent cx="4681855" cy="494665"/>
                  <wp:effectExtent l="0" t="0" r="444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1855" cy="494665"/>
                          </a:xfrm>
                          <a:prstGeom prst="rect">
                            <a:avLst/>
                          </a:prstGeom>
                        </pic:spPr>
                      </pic:pic>
                    </a:graphicData>
                  </a:graphic>
                </wp:inline>
              </w:drawing>
            </w:r>
          </w:p>
        </w:tc>
      </w:tr>
      <w:tr w:rsidR="00C735BC" w14:paraId="5DC42D1B" w14:textId="77777777" w:rsidTr="00E63D5E">
        <w:tc>
          <w:tcPr>
            <w:tcW w:w="1947" w:type="dxa"/>
            <w:gridSpan w:val="2"/>
          </w:tcPr>
          <w:p w14:paraId="1D59803F" w14:textId="77777777" w:rsidR="00C735BC" w:rsidRPr="00C631A2" w:rsidRDefault="00C735BC" w:rsidP="00A749C9">
            <w:pPr>
              <w:pStyle w:val="Bodycopy"/>
              <w:rPr>
                <w:b/>
                <w:bCs/>
              </w:rPr>
            </w:pPr>
          </w:p>
        </w:tc>
        <w:tc>
          <w:tcPr>
            <w:tcW w:w="6560" w:type="dxa"/>
          </w:tcPr>
          <w:p w14:paraId="0D99BBBE" w14:textId="6216BFF8" w:rsidR="00C735BC" w:rsidRPr="00E63D5E" w:rsidRDefault="00C735BC" w:rsidP="00A749C9">
            <w:pPr>
              <w:pStyle w:val="Bodycopy"/>
            </w:pPr>
            <w:r w:rsidRPr="00C735BC">
              <w:rPr>
                <w:noProof/>
              </w:rPr>
              <w:drawing>
                <wp:inline distT="0" distB="0" distL="0" distR="0" wp14:anchorId="1DCF6FA0" wp14:editId="39FA217F">
                  <wp:extent cx="4681855" cy="75311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1855" cy="753110"/>
                          </a:xfrm>
                          <a:prstGeom prst="rect">
                            <a:avLst/>
                          </a:prstGeom>
                        </pic:spPr>
                      </pic:pic>
                    </a:graphicData>
                  </a:graphic>
                </wp:inline>
              </w:drawing>
            </w:r>
          </w:p>
        </w:tc>
      </w:tr>
      <w:tr w:rsidR="000D0C0D" w14:paraId="322B00CA" w14:textId="77777777" w:rsidTr="00E63D5E">
        <w:tc>
          <w:tcPr>
            <w:tcW w:w="1947" w:type="dxa"/>
            <w:gridSpan w:val="2"/>
          </w:tcPr>
          <w:p w14:paraId="65B5223E" w14:textId="77777777" w:rsidR="000D0C0D" w:rsidRPr="00C631A2" w:rsidRDefault="000D0C0D" w:rsidP="00A749C9">
            <w:pPr>
              <w:pStyle w:val="Bodycopy"/>
              <w:rPr>
                <w:b/>
                <w:bCs/>
              </w:rPr>
            </w:pPr>
          </w:p>
        </w:tc>
        <w:tc>
          <w:tcPr>
            <w:tcW w:w="6560" w:type="dxa"/>
          </w:tcPr>
          <w:p w14:paraId="70EF94C3" w14:textId="307FC35F" w:rsidR="000D0C0D" w:rsidRPr="00C735BC" w:rsidRDefault="00B23700" w:rsidP="00A749C9">
            <w:pPr>
              <w:pStyle w:val="Bodycopy"/>
            </w:pPr>
            <w:r w:rsidRPr="00B23700">
              <w:rPr>
                <w:noProof/>
              </w:rPr>
              <w:drawing>
                <wp:inline distT="0" distB="0" distL="0" distR="0" wp14:anchorId="3076EA34" wp14:editId="5D03ACCC">
                  <wp:extent cx="4681855" cy="48768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1855" cy="487680"/>
                          </a:xfrm>
                          <a:prstGeom prst="rect">
                            <a:avLst/>
                          </a:prstGeom>
                        </pic:spPr>
                      </pic:pic>
                    </a:graphicData>
                  </a:graphic>
                </wp:inline>
              </w:drawing>
            </w:r>
          </w:p>
        </w:tc>
      </w:tr>
    </w:tbl>
    <w:p w14:paraId="14D16C2E" w14:textId="012E21A4" w:rsidR="00A749C9" w:rsidRDefault="00A749C9" w:rsidP="00A749C9">
      <w:pPr>
        <w:pStyle w:val="Heading2"/>
      </w:pPr>
      <w:bookmarkStart w:id="14" w:name="_Toc113826052"/>
      <w:r>
        <w:t>Lab 1.</w:t>
      </w:r>
      <w:r w:rsidR="00A7417E">
        <w:t>9</w:t>
      </w:r>
      <w:r>
        <w:t xml:space="preserve"> – NodePort</w:t>
      </w:r>
      <w:bookmarkEnd w:id="14"/>
    </w:p>
    <w:tbl>
      <w:tblPr>
        <w:tblStyle w:val="TableGrid"/>
        <w:tblW w:w="0" w:type="auto"/>
        <w:tblInd w:w="-1418" w:type="dxa"/>
        <w:tblLook w:val="04A0" w:firstRow="1" w:lastRow="0" w:firstColumn="1" w:lastColumn="0" w:noHBand="0" w:noVBand="1"/>
      </w:tblPr>
      <w:tblGrid>
        <w:gridCol w:w="496"/>
        <w:gridCol w:w="915"/>
        <w:gridCol w:w="7380"/>
      </w:tblGrid>
      <w:tr w:rsidR="00A749C9" w14:paraId="7FFAE22C" w14:textId="77777777" w:rsidTr="005B75A9">
        <w:trPr>
          <w:gridBefore w:val="1"/>
          <w:wBefore w:w="1418" w:type="dxa"/>
        </w:trPr>
        <w:tc>
          <w:tcPr>
            <w:tcW w:w="813" w:type="dxa"/>
          </w:tcPr>
          <w:p w14:paraId="412FDB4E" w14:textId="77777777" w:rsidR="00A749C9" w:rsidRPr="00C631A2" w:rsidRDefault="00A749C9" w:rsidP="00A749C9">
            <w:pPr>
              <w:pStyle w:val="Bodycopy"/>
              <w:rPr>
                <w:b/>
                <w:bCs/>
              </w:rPr>
            </w:pPr>
            <w:r w:rsidRPr="00C631A2">
              <w:rPr>
                <w:b/>
                <w:bCs/>
              </w:rPr>
              <w:t>Objective</w:t>
            </w:r>
          </w:p>
        </w:tc>
        <w:tc>
          <w:tcPr>
            <w:tcW w:w="6560" w:type="dxa"/>
          </w:tcPr>
          <w:p w14:paraId="63FD1AD2" w14:textId="097BD030" w:rsidR="00A749C9" w:rsidRDefault="00A749C9" w:rsidP="00A749C9">
            <w:pPr>
              <w:pStyle w:val="Bodycopy"/>
            </w:pPr>
            <w:r>
              <w:t xml:space="preserve">K8 supports </w:t>
            </w:r>
            <w:proofErr w:type="spellStart"/>
            <w:r>
              <w:t>NodePort</w:t>
            </w:r>
            <w:proofErr w:type="spellEnd"/>
            <w:r>
              <w:t xml:space="preserve"> which provides communication between pods of different clusters</w:t>
            </w:r>
          </w:p>
        </w:tc>
      </w:tr>
      <w:tr w:rsidR="00A749C9" w14:paraId="1D0C596D" w14:textId="77777777" w:rsidTr="005B75A9">
        <w:trPr>
          <w:gridBefore w:val="1"/>
          <w:wBefore w:w="1418" w:type="dxa"/>
        </w:trPr>
        <w:tc>
          <w:tcPr>
            <w:tcW w:w="813" w:type="dxa"/>
          </w:tcPr>
          <w:p w14:paraId="56C3A3CD" w14:textId="77777777" w:rsidR="00A749C9" w:rsidRPr="00C631A2" w:rsidRDefault="00A749C9" w:rsidP="00A749C9">
            <w:pPr>
              <w:pStyle w:val="Bodycopy"/>
              <w:rPr>
                <w:b/>
                <w:bCs/>
              </w:rPr>
            </w:pPr>
            <w:r w:rsidRPr="00C631A2">
              <w:rPr>
                <w:b/>
                <w:bCs/>
              </w:rPr>
              <w:t>Estimated Completion Time</w:t>
            </w:r>
          </w:p>
        </w:tc>
        <w:tc>
          <w:tcPr>
            <w:tcW w:w="6560" w:type="dxa"/>
          </w:tcPr>
          <w:p w14:paraId="2A6FC604" w14:textId="77777777" w:rsidR="00A749C9" w:rsidRDefault="00A749C9" w:rsidP="00A749C9">
            <w:pPr>
              <w:pStyle w:val="Bodycopy"/>
            </w:pPr>
            <w:r>
              <w:t>5 mins</w:t>
            </w:r>
          </w:p>
        </w:tc>
      </w:tr>
      <w:tr w:rsidR="00A749C9" w14:paraId="534DAA69" w14:textId="77777777" w:rsidTr="005B75A9">
        <w:trPr>
          <w:gridBefore w:val="1"/>
          <w:wBefore w:w="1418" w:type="dxa"/>
        </w:trPr>
        <w:tc>
          <w:tcPr>
            <w:tcW w:w="813" w:type="dxa"/>
          </w:tcPr>
          <w:p w14:paraId="7DCF797E" w14:textId="77777777" w:rsidR="00A749C9" w:rsidRPr="00C631A2" w:rsidRDefault="00A749C9" w:rsidP="00A749C9">
            <w:pPr>
              <w:pStyle w:val="Bodycopy"/>
              <w:rPr>
                <w:b/>
                <w:bCs/>
              </w:rPr>
            </w:pPr>
            <w:r w:rsidRPr="00C631A2">
              <w:rPr>
                <w:b/>
                <w:bCs/>
              </w:rPr>
              <w:t>Pre-requisite</w:t>
            </w:r>
          </w:p>
        </w:tc>
        <w:tc>
          <w:tcPr>
            <w:tcW w:w="6560" w:type="dxa"/>
          </w:tcPr>
          <w:p w14:paraId="1B74E13E" w14:textId="77777777" w:rsidR="00A749C9" w:rsidRDefault="00A749C9" w:rsidP="00A749C9">
            <w:pPr>
              <w:pStyle w:val="Bodycopy"/>
            </w:pPr>
            <w:r>
              <w:t xml:space="preserve">Unix Jump Host with k8 </w:t>
            </w:r>
            <w:proofErr w:type="spellStart"/>
            <w:r>
              <w:t>Controlplane</w:t>
            </w:r>
            <w:proofErr w:type="spellEnd"/>
          </w:p>
          <w:p w14:paraId="36C763F7" w14:textId="1F38C6AA" w:rsidR="00A749C9" w:rsidRDefault="00F846F7" w:rsidP="00A749C9">
            <w:pPr>
              <w:pStyle w:val="Bodycopy"/>
            </w:pPr>
            <w:r>
              <w:t xml:space="preserve">Service without </w:t>
            </w:r>
            <w:proofErr w:type="spellStart"/>
            <w:r>
              <w:t>NodePort</w:t>
            </w:r>
            <w:proofErr w:type="spellEnd"/>
            <w:r w:rsidR="00365895">
              <w:t xml:space="preserve"> – Lab 1.</w:t>
            </w:r>
            <w:r w:rsidR="00E0471A">
              <w:t xml:space="preserve">9 – service: </w:t>
            </w:r>
            <w:r w:rsidR="00E00ADB">
              <w:t>cluster-</w:t>
            </w:r>
            <w:proofErr w:type="spellStart"/>
            <w:r w:rsidR="00E00ADB">
              <w:t>ip</w:t>
            </w:r>
            <w:proofErr w:type="spellEnd"/>
            <w:r w:rsidR="00E00ADB">
              <w:t>-deployment</w:t>
            </w:r>
          </w:p>
          <w:p w14:paraId="717C942E" w14:textId="63FEA931" w:rsidR="00F846F7" w:rsidRDefault="00F846F7" w:rsidP="00A749C9">
            <w:pPr>
              <w:pStyle w:val="Bodycopy"/>
            </w:pPr>
            <w:r>
              <w:t xml:space="preserve">Service with </w:t>
            </w:r>
            <w:proofErr w:type="spellStart"/>
            <w:r>
              <w:t>NodePort</w:t>
            </w:r>
            <w:proofErr w:type="spellEnd"/>
            <w:r>
              <w:t xml:space="preserve"> – use Lab 1.5 – service nginx</w:t>
            </w:r>
          </w:p>
        </w:tc>
      </w:tr>
      <w:tr w:rsidR="00A749C9" w14:paraId="6BCE7F51" w14:textId="77777777" w:rsidTr="005B75A9">
        <w:trPr>
          <w:gridBefore w:val="1"/>
          <w:wBefore w:w="1418" w:type="dxa"/>
        </w:trPr>
        <w:tc>
          <w:tcPr>
            <w:tcW w:w="813" w:type="dxa"/>
          </w:tcPr>
          <w:p w14:paraId="658F682B" w14:textId="77777777" w:rsidR="00A749C9" w:rsidRPr="00C631A2" w:rsidRDefault="00A749C9" w:rsidP="00A749C9">
            <w:pPr>
              <w:pStyle w:val="Bodycopy"/>
              <w:rPr>
                <w:b/>
                <w:bCs/>
              </w:rPr>
            </w:pPr>
            <w:r w:rsidRPr="00C631A2">
              <w:rPr>
                <w:b/>
                <w:bCs/>
              </w:rPr>
              <w:lastRenderedPageBreak/>
              <w:t>Steps</w:t>
            </w:r>
          </w:p>
        </w:tc>
        <w:tc>
          <w:tcPr>
            <w:tcW w:w="6560" w:type="dxa"/>
          </w:tcPr>
          <w:p w14:paraId="3CCCB2BD" w14:textId="2BAF2A86" w:rsidR="006D063C" w:rsidRPr="008B7D84" w:rsidRDefault="002649C4" w:rsidP="008B7D84">
            <w:pPr>
              <w:pStyle w:val="Bodycopy"/>
            </w:pPr>
            <w:r w:rsidRPr="00273CEC">
              <w:rPr>
                <w:b/>
                <w:bCs/>
              </w:rPr>
              <w:t>Let’s</w:t>
            </w:r>
            <w:r w:rsidR="002A1A87" w:rsidRPr="00273CEC">
              <w:rPr>
                <w:b/>
                <w:bCs/>
              </w:rPr>
              <w:t xml:space="preserve"> attempt to </w:t>
            </w:r>
            <w:r w:rsidR="006D063C" w:rsidRPr="00273CEC">
              <w:rPr>
                <w:b/>
                <w:bCs/>
              </w:rPr>
              <w:t xml:space="preserve">access a service </w:t>
            </w:r>
            <w:r w:rsidR="00273CEC">
              <w:rPr>
                <w:b/>
                <w:bCs/>
              </w:rPr>
              <w:t xml:space="preserve">type ClusterIP </w:t>
            </w:r>
            <w:r w:rsidR="002A1A87" w:rsidRPr="00273CEC">
              <w:rPr>
                <w:b/>
                <w:bCs/>
              </w:rPr>
              <w:t xml:space="preserve">as a </w:t>
            </w:r>
            <w:r w:rsidR="00BF5F2E" w:rsidRPr="00273CEC">
              <w:rPr>
                <w:b/>
                <w:bCs/>
              </w:rPr>
              <w:t>consumer outside the cluster</w:t>
            </w:r>
            <w:r w:rsidR="00BF5F2E">
              <w:t xml:space="preserve">. We have a virtual machine that is outside the cluster, </w:t>
            </w:r>
            <w:r w:rsidR="00773B13">
              <w:t>let’s</w:t>
            </w:r>
            <w:r w:rsidR="00BF5F2E">
              <w:t xml:space="preserve"> use </w:t>
            </w:r>
            <w:r w:rsidR="00773B13">
              <w:t>that</w:t>
            </w:r>
            <w:r w:rsidR="00BF5F2E">
              <w:t>.</w:t>
            </w:r>
          </w:p>
          <w:p w14:paraId="484E64D9" w14:textId="3B9CBDEE" w:rsidR="000C5934" w:rsidRDefault="000C5934" w:rsidP="000C5934">
            <w:pPr>
              <w:pStyle w:val="Bodycopy"/>
            </w:pPr>
            <w:r>
              <w:t>Previously in Lab 1.9, a service has already been created with</w:t>
            </w:r>
            <w:r w:rsidR="00CC5F37">
              <w:t xml:space="preserve"> </w:t>
            </w:r>
            <w:proofErr w:type="spellStart"/>
            <w:r w:rsidR="00CC5F37">
              <w:t>ClusterIP</w:t>
            </w:r>
            <w:proofErr w:type="spellEnd"/>
            <w:r w:rsidR="002A1A87">
              <w:t>.</w:t>
            </w:r>
            <w:r w:rsidR="00BF5F2E">
              <w:t xml:space="preserve"> </w:t>
            </w:r>
            <w:r>
              <w:t xml:space="preserve">On the K8 </w:t>
            </w:r>
            <w:proofErr w:type="spellStart"/>
            <w:r>
              <w:t>controlplane</w:t>
            </w:r>
            <w:proofErr w:type="spellEnd"/>
            <w:r>
              <w:t>, execute the following commands</w:t>
            </w:r>
            <w:r w:rsidR="00BF5F2E">
              <w:t xml:space="preserve"> to retrieve the </w:t>
            </w:r>
            <w:r w:rsidR="00B064AC">
              <w:t>IP A</w:t>
            </w:r>
            <w:r w:rsidR="00BF5F2E">
              <w:t>ddress and port number. Copy it</w:t>
            </w:r>
          </w:p>
          <w:p w14:paraId="027FBC0B" w14:textId="2EF6ADF7" w:rsidR="000C5934" w:rsidRPr="00CC5F37" w:rsidRDefault="000C5934" w:rsidP="00CC5F37">
            <w:pPr>
              <w:pStyle w:val="Code"/>
              <w:rPr>
                <w:color w:val="000000"/>
              </w:rPr>
            </w:pPr>
            <w:proofErr w:type="spellStart"/>
            <w:r>
              <w:t>kubectl</w:t>
            </w:r>
            <w:proofErr w:type="spellEnd"/>
            <w:r>
              <w:t xml:space="preserve"> describe service </w:t>
            </w:r>
            <w:r w:rsidR="00CC5F37">
              <w:rPr>
                <w:color w:val="000000"/>
              </w:rPr>
              <w:t>cluster-</w:t>
            </w:r>
            <w:proofErr w:type="spellStart"/>
            <w:r w:rsidR="00CC5F37">
              <w:rPr>
                <w:color w:val="000000"/>
              </w:rPr>
              <w:t>ip</w:t>
            </w:r>
            <w:proofErr w:type="spellEnd"/>
            <w:r w:rsidR="00CC5F37">
              <w:rPr>
                <w:color w:val="000000"/>
              </w:rPr>
              <w:t>-service</w:t>
            </w:r>
          </w:p>
          <w:p w14:paraId="15B68642" w14:textId="6B8DEC92" w:rsidR="000C5934" w:rsidRDefault="00B969E1" w:rsidP="000C5934">
            <w:pPr>
              <w:pStyle w:val="Bodycopy"/>
            </w:pPr>
            <w:r>
              <w:t xml:space="preserve">Open new tab and </w:t>
            </w:r>
            <w:r w:rsidR="0030687F">
              <w:t xml:space="preserve">web shell into </w:t>
            </w:r>
            <w:r w:rsidR="000C5934">
              <w:t xml:space="preserve">the </w:t>
            </w:r>
            <w:r w:rsidR="00B064AC">
              <w:t xml:space="preserve">lab’s </w:t>
            </w:r>
            <w:r w:rsidR="000C5934">
              <w:t>Jumphost / Client</w:t>
            </w:r>
            <w:r w:rsidR="0030687F">
              <w:t xml:space="preserve">, </w:t>
            </w:r>
            <w:r w:rsidR="00B064AC">
              <w:t>try consuming the service with that IP Address and port number</w:t>
            </w:r>
          </w:p>
          <w:p w14:paraId="49E8F0B4" w14:textId="2BEDB3AE" w:rsidR="00886BDD" w:rsidRDefault="00886BDD" w:rsidP="00886BDD">
            <w:pPr>
              <w:pStyle w:val="Code"/>
              <w:rPr>
                <w:lang w:eastAsia="en-GB"/>
              </w:rPr>
            </w:pPr>
            <w:r>
              <w:t xml:space="preserve">curl </w:t>
            </w:r>
            <w:r w:rsidR="003E7D1B">
              <w:t xml:space="preserve">&lt;Cluster-IP Service IP </w:t>
            </w:r>
            <w:proofErr w:type="spellStart"/>
            <w:proofErr w:type="gramStart"/>
            <w:r w:rsidR="003E7D1B">
              <w:t>Address:Port</w:t>
            </w:r>
            <w:proofErr w:type="spellEnd"/>
            <w:proofErr w:type="gramEnd"/>
            <w:r w:rsidR="003E7D1B">
              <w:t xml:space="preserve">&gt; (e.g. </w:t>
            </w:r>
            <w:r>
              <w:t>10.244.126.28:80</w:t>
            </w:r>
            <w:r w:rsidR="003E7D1B">
              <w:t>)</w:t>
            </w:r>
          </w:p>
          <w:p w14:paraId="6F5F572D" w14:textId="246CC3FA" w:rsidR="000B7DB1" w:rsidRDefault="000B7DB1" w:rsidP="000C5934">
            <w:pPr>
              <w:pStyle w:val="Bodycopy"/>
            </w:pPr>
            <w:r>
              <w:t>you should expect to receive error</w:t>
            </w:r>
            <w:r w:rsidR="00327143">
              <w:t xml:space="preserve">: </w:t>
            </w:r>
            <w:r w:rsidR="00327143" w:rsidRPr="00327143">
              <w:rPr>
                <w:i/>
                <w:iCs/>
              </w:rPr>
              <w:t>Failed to connect XXX. Connection timeout</w:t>
            </w:r>
          </w:p>
          <w:p w14:paraId="5C7F9115" w14:textId="4688CE22" w:rsidR="006D063C" w:rsidRPr="00EC1EAA" w:rsidRDefault="00273CEC" w:rsidP="002649C4">
            <w:pPr>
              <w:pStyle w:val="Bodycopy"/>
              <w:rPr>
                <w:b/>
                <w:bCs/>
              </w:rPr>
            </w:pPr>
            <w:r>
              <w:rPr>
                <w:b/>
                <w:bCs/>
              </w:rPr>
              <w:t xml:space="preserve">Now, </w:t>
            </w:r>
            <w:r w:rsidR="00B969E1">
              <w:rPr>
                <w:b/>
                <w:bCs/>
              </w:rPr>
              <w:t>l</w:t>
            </w:r>
            <w:r w:rsidRPr="00273CEC">
              <w:rPr>
                <w:b/>
                <w:bCs/>
              </w:rPr>
              <w:t xml:space="preserve">et’s attempt to access a service </w:t>
            </w:r>
            <w:r>
              <w:rPr>
                <w:b/>
                <w:bCs/>
              </w:rPr>
              <w:t xml:space="preserve">type </w:t>
            </w:r>
            <w:r w:rsidRPr="00273CEC">
              <w:rPr>
                <w:b/>
                <w:bCs/>
              </w:rPr>
              <w:t>NodePort as a consumer outside the cluster</w:t>
            </w:r>
            <w:r w:rsidRPr="00EC1EAA">
              <w:rPr>
                <w:b/>
                <w:bCs/>
              </w:rPr>
              <w:t xml:space="preserve"> </w:t>
            </w:r>
            <w:r>
              <w:rPr>
                <w:b/>
                <w:bCs/>
              </w:rPr>
              <w:t xml:space="preserve"> </w:t>
            </w:r>
          </w:p>
          <w:p w14:paraId="13289FF5" w14:textId="5B4E2533" w:rsidR="006D063C" w:rsidRDefault="006D063C" w:rsidP="00A749C9">
            <w:pPr>
              <w:pStyle w:val="Bodycopy"/>
            </w:pPr>
            <w:r>
              <w:t xml:space="preserve">Previously in Lab 1.5, a service has already been created with </w:t>
            </w:r>
            <w:proofErr w:type="spellStart"/>
            <w:r>
              <w:t>NodePort</w:t>
            </w:r>
            <w:proofErr w:type="spellEnd"/>
            <w:r w:rsidR="00803D02">
              <w:t>.</w:t>
            </w:r>
          </w:p>
          <w:p w14:paraId="37045069" w14:textId="58AB0E1C" w:rsidR="00803D02" w:rsidRDefault="0030687F" w:rsidP="00A749C9">
            <w:pPr>
              <w:pStyle w:val="Bodycopy"/>
            </w:pPr>
            <w:r>
              <w:t xml:space="preserve">Back in the master node web shell, </w:t>
            </w:r>
            <w:r w:rsidR="00B969E1">
              <w:t>I</w:t>
            </w:r>
            <w:r w:rsidR="00983E6F">
              <w:t>nspect the service, retrieve the communication details for us to consume</w:t>
            </w:r>
            <w:r w:rsidR="00B969E1">
              <w:t xml:space="preserve">. </w:t>
            </w:r>
          </w:p>
          <w:p w14:paraId="106E326E" w14:textId="5B671ED8" w:rsidR="004B7C51" w:rsidRDefault="004A54FA" w:rsidP="004B7C51">
            <w:pPr>
              <w:pStyle w:val="Bodycopy"/>
              <w:rPr>
                <w:i/>
                <w:iCs/>
              </w:rPr>
            </w:pPr>
            <w:r>
              <w:t xml:space="preserve">Retrieve the </w:t>
            </w:r>
            <w:r w:rsidR="003F4109">
              <w:t xml:space="preserve">port number from the </w:t>
            </w:r>
            <w:r w:rsidRPr="004A54FA">
              <w:rPr>
                <w:b/>
                <w:bCs/>
              </w:rPr>
              <w:t>NodePort</w:t>
            </w:r>
            <w:r>
              <w:t xml:space="preserve"> from the service</w:t>
            </w:r>
            <w:r w:rsidR="004B7C51">
              <w:t xml:space="preserve"> </w:t>
            </w:r>
            <w:r w:rsidR="003F4109">
              <w:rPr>
                <w:b/>
                <w:bCs/>
              </w:rPr>
              <w:t>and IP</w:t>
            </w:r>
            <w:r w:rsidR="007B0F31" w:rsidRPr="007B0F31">
              <w:rPr>
                <w:b/>
                <w:bCs/>
              </w:rPr>
              <w:t xml:space="preserve"> </w:t>
            </w:r>
            <w:r w:rsidR="003F4109">
              <w:rPr>
                <w:b/>
                <w:bCs/>
              </w:rPr>
              <w:t>A</w:t>
            </w:r>
            <w:r w:rsidR="007B0F31" w:rsidRPr="007B0F31">
              <w:rPr>
                <w:b/>
                <w:bCs/>
              </w:rPr>
              <w:t>ddress</w:t>
            </w:r>
            <w:r>
              <w:rPr>
                <w:b/>
                <w:bCs/>
              </w:rPr>
              <w:t xml:space="preserve"> from the </w:t>
            </w:r>
            <w:proofErr w:type="spellStart"/>
            <w:r>
              <w:rPr>
                <w:b/>
                <w:bCs/>
              </w:rPr>
              <w:t>nodes</w:t>
            </w:r>
            <w:r w:rsidR="00F830DD">
              <w:rPr>
                <w:b/>
                <w:bCs/>
              </w:rPr>
              <w:t>’s</w:t>
            </w:r>
            <w:proofErr w:type="spellEnd"/>
            <w:r w:rsidR="00F830DD">
              <w:rPr>
                <w:b/>
                <w:bCs/>
              </w:rPr>
              <w:t xml:space="preserve"> internal </w:t>
            </w:r>
            <w:proofErr w:type="spellStart"/>
            <w:r w:rsidR="00F830DD">
              <w:rPr>
                <w:b/>
                <w:bCs/>
              </w:rPr>
              <w:t>ip</w:t>
            </w:r>
            <w:proofErr w:type="spellEnd"/>
            <w:r w:rsidR="00F830DD">
              <w:rPr>
                <w:b/>
                <w:bCs/>
              </w:rPr>
              <w:t xml:space="preserve"> address</w:t>
            </w:r>
            <w:r w:rsidR="00D7708A">
              <w:rPr>
                <w:b/>
                <w:bCs/>
              </w:rPr>
              <w:t xml:space="preserve">. </w:t>
            </w:r>
            <w:r w:rsidR="00D7708A" w:rsidRPr="004F341D">
              <w:t xml:space="preserve">The </w:t>
            </w:r>
            <w:r w:rsidR="004F341D" w:rsidRPr="004F341D">
              <w:t>pod should be created in both worker nodes so either node will work fine.</w:t>
            </w:r>
          </w:p>
          <w:p w14:paraId="77A16EC4" w14:textId="3C3FB480" w:rsidR="004B7C51" w:rsidRPr="004B7C51" w:rsidRDefault="004B7C51" w:rsidP="007B0F31">
            <w:pPr>
              <w:pStyle w:val="Code"/>
            </w:pPr>
            <w:r>
              <w:t>kubectl get nodes -o wide</w:t>
            </w:r>
          </w:p>
          <w:p w14:paraId="732CCDC2" w14:textId="01CA3E78" w:rsidR="004A54FA" w:rsidRPr="004B7C51" w:rsidRDefault="004A54FA" w:rsidP="007B0F31">
            <w:pPr>
              <w:pStyle w:val="Code"/>
            </w:pPr>
            <w:proofErr w:type="spellStart"/>
            <w:r w:rsidRPr="004B7C51">
              <w:t>kubectl</w:t>
            </w:r>
            <w:proofErr w:type="spellEnd"/>
            <w:r w:rsidRPr="004B7C51">
              <w:t xml:space="preserve"> describe service nginx</w:t>
            </w:r>
          </w:p>
          <w:p w14:paraId="49AC7D46" w14:textId="50626AFF" w:rsidR="004B7C51" w:rsidRDefault="004B7C51" w:rsidP="004B7C51">
            <w:pPr>
              <w:pStyle w:val="Bodycopy"/>
            </w:pPr>
            <w:r>
              <w:t>if service is not created, please use the following command</w:t>
            </w:r>
            <w:r w:rsidR="00377B40">
              <w:t xml:space="preserve"> and inspect again</w:t>
            </w:r>
          </w:p>
          <w:p w14:paraId="00F788B7" w14:textId="55200D56" w:rsidR="004B7C51" w:rsidRPr="004B7C51" w:rsidRDefault="004B7C51" w:rsidP="004B7C51">
            <w:pPr>
              <w:pStyle w:val="Code"/>
            </w:pPr>
            <w:r w:rsidRPr="004B7C51">
              <w:t>kubectl expose pod nginx --type=</w:t>
            </w:r>
            <w:proofErr w:type="spellStart"/>
            <w:r w:rsidRPr="004B7C51">
              <w:t>NodePort</w:t>
            </w:r>
            <w:proofErr w:type="spellEnd"/>
            <w:r w:rsidRPr="004B7C51">
              <w:t xml:space="preserve"> --name=nginx-service --port=80</w:t>
            </w:r>
          </w:p>
          <w:p w14:paraId="499C1449" w14:textId="5F5E49FF" w:rsidR="00A749C9" w:rsidRDefault="00A749C9" w:rsidP="00A749C9">
            <w:pPr>
              <w:pStyle w:val="Bodycopy"/>
            </w:pPr>
            <w:r>
              <w:t xml:space="preserve">On the </w:t>
            </w:r>
            <w:proofErr w:type="spellStart"/>
            <w:r w:rsidR="00803D02">
              <w:t>Jumphost</w:t>
            </w:r>
            <w:proofErr w:type="spellEnd"/>
            <w:r w:rsidR="00803D02">
              <w:t xml:space="preserve"> / Client</w:t>
            </w:r>
            <w:r w:rsidR="007B0F31">
              <w:t xml:space="preserve"> / </w:t>
            </w:r>
            <w:proofErr w:type="spellStart"/>
            <w:r w:rsidR="007B0F31">
              <w:t>controlplane</w:t>
            </w:r>
            <w:proofErr w:type="spellEnd"/>
            <w:r w:rsidR="00803D02">
              <w:t xml:space="preserve">, </w:t>
            </w:r>
            <w:r>
              <w:t>execute the following commands</w:t>
            </w:r>
            <w:r w:rsidR="00803D02">
              <w:t>:</w:t>
            </w:r>
          </w:p>
          <w:p w14:paraId="7671AC2A" w14:textId="0C35810E" w:rsidR="007B0F31" w:rsidRDefault="007B0F31" w:rsidP="007B0F31">
            <w:pPr>
              <w:pStyle w:val="Code"/>
              <w:rPr>
                <w:lang w:eastAsia="en-GB"/>
              </w:rPr>
            </w:pPr>
            <w:r>
              <w:t xml:space="preserve">curl </w:t>
            </w:r>
            <w:r w:rsidR="003E7D1B">
              <w:t xml:space="preserve">&lt;Node IP </w:t>
            </w:r>
            <w:proofErr w:type="spellStart"/>
            <w:proofErr w:type="gramStart"/>
            <w:r w:rsidR="003E7D1B">
              <w:t>Address:NodePort</w:t>
            </w:r>
            <w:proofErr w:type="spellEnd"/>
            <w:proofErr w:type="gramEnd"/>
            <w:r w:rsidR="003E7D1B">
              <w:t xml:space="preserve">&gt; (e.g. </w:t>
            </w:r>
            <w:r>
              <w:t>10.1.1.7:</w:t>
            </w:r>
            <w:r w:rsidR="00A67465">
              <w:t>30080</w:t>
            </w:r>
            <w:r w:rsidR="003E7D1B">
              <w:t>)</w:t>
            </w:r>
          </w:p>
          <w:p w14:paraId="03C3061F" w14:textId="620D0354" w:rsidR="00A749C9" w:rsidRPr="003B343C" w:rsidRDefault="00A749C9" w:rsidP="003B343C">
            <w:pPr>
              <w:pStyle w:val="HTMLPreformatted"/>
              <w:rPr>
                <w:color w:val="000000"/>
              </w:rPr>
            </w:pPr>
          </w:p>
        </w:tc>
      </w:tr>
      <w:tr w:rsidR="00A749C9" w14:paraId="6DC06129" w14:textId="77777777" w:rsidTr="005B75A9">
        <w:tc>
          <w:tcPr>
            <w:tcW w:w="2231" w:type="dxa"/>
            <w:gridSpan w:val="2"/>
          </w:tcPr>
          <w:p w14:paraId="6BF73F22" w14:textId="77777777" w:rsidR="00A749C9" w:rsidRPr="00C631A2" w:rsidRDefault="00A749C9" w:rsidP="00A749C9">
            <w:pPr>
              <w:pStyle w:val="Bodycopy"/>
              <w:rPr>
                <w:b/>
                <w:bCs/>
              </w:rPr>
            </w:pPr>
            <w:r w:rsidRPr="00C631A2">
              <w:rPr>
                <w:b/>
                <w:bCs/>
              </w:rPr>
              <w:lastRenderedPageBreak/>
              <w:t>References</w:t>
            </w:r>
          </w:p>
        </w:tc>
        <w:tc>
          <w:tcPr>
            <w:tcW w:w="6560" w:type="dxa"/>
          </w:tcPr>
          <w:p w14:paraId="073DED2C" w14:textId="1F5DAC0C" w:rsidR="00A749C9" w:rsidRDefault="005B75A9" w:rsidP="00A749C9">
            <w:pPr>
              <w:pStyle w:val="Bodycopy"/>
            </w:pPr>
            <w:r w:rsidRPr="005B75A9">
              <w:rPr>
                <w:noProof/>
              </w:rPr>
              <w:drawing>
                <wp:inline distT="0" distB="0" distL="0" distR="0" wp14:anchorId="679E110A" wp14:editId="36008DD1">
                  <wp:extent cx="4681855" cy="13970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1855" cy="1397000"/>
                          </a:xfrm>
                          <a:prstGeom prst="rect">
                            <a:avLst/>
                          </a:prstGeom>
                        </pic:spPr>
                      </pic:pic>
                    </a:graphicData>
                  </a:graphic>
                </wp:inline>
              </w:drawing>
            </w:r>
          </w:p>
        </w:tc>
      </w:tr>
      <w:tr w:rsidR="00327143" w14:paraId="546D4475" w14:textId="77777777" w:rsidTr="005B75A9">
        <w:tc>
          <w:tcPr>
            <w:tcW w:w="2231" w:type="dxa"/>
            <w:gridSpan w:val="2"/>
          </w:tcPr>
          <w:p w14:paraId="5BD4C803" w14:textId="77777777" w:rsidR="00327143" w:rsidRPr="00C631A2" w:rsidRDefault="00327143" w:rsidP="00A749C9">
            <w:pPr>
              <w:pStyle w:val="Bodycopy"/>
              <w:rPr>
                <w:b/>
                <w:bCs/>
              </w:rPr>
            </w:pPr>
          </w:p>
        </w:tc>
        <w:tc>
          <w:tcPr>
            <w:tcW w:w="6560" w:type="dxa"/>
          </w:tcPr>
          <w:p w14:paraId="0D0A04F8" w14:textId="110C6794" w:rsidR="00327143" w:rsidRPr="005B75A9" w:rsidRDefault="00327143" w:rsidP="00A749C9">
            <w:pPr>
              <w:pStyle w:val="Bodycopy"/>
            </w:pPr>
            <w:r w:rsidRPr="00327143">
              <w:rPr>
                <w:noProof/>
              </w:rPr>
              <w:drawing>
                <wp:inline distT="0" distB="0" distL="0" distR="0" wp14:anchorId="23EE51B7" wp14:editId="08C18EC2">
                  <wp:extent cx="4681855" cy="287020"/>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1855" cy="287020"/>
                          </a:xfrm>
                          <a:prstGeom prst="rect">
                            <a:avLst/>
                          </a:prstGeom>
                        </pic:spPr>
                      </pic:pic>
                    </a:graphicData>
                  </a:graphic>
                </wp:inline>
              </w:drawing>
            </w:r>
          </w:p>
        </w:tc>
      </w:tr>
      <w:tr w:rsidR="00362180" w14:paraId="3322E7BD" w14:textId="77777777" w:rsidTr="005B75A9">
        <w:tc>
          <w:tcPr>
            <w:tcW w:w="2231" w:type="dxa"/>
            <w:gridSpan w:val="2"/>
          </w:tcPr>
          <w:p w14:paraId="78066D9D" w14:textId="77777777" w:rsidR="00362180" w:rsidRPr="00C631A2" w:rsidRDefault="00362180" w:rsidP="00A749C9">
            <w:pPr>
              <w:pStyle w:val="Bodycopy"/>
              <w:rPr>
                <w:b/>
                <w:bCs/>
              </w:rPr>
            </w:pPr>
          </w:p>
        </w:tc>
        <w:tc>
          <w:tcPr>
            <w:tcW w:w="6560" w:type="dxa"/>
          </w:tcPr>
          <w:p w14:paraId="29A82868" w14:textId="7FEB07C3" w:rsidR="00362180" w:rsidRPr="00327143" w:rsidRDefault="00362180" w:rsidP="00A749C9">
            <w:pPr>
              <w:pStyle w:val="Bodycopy"/>
            </w:pPr>
            <w:r w:rsidRPr="00362180">
              <w:rPr>
                <w:noProof/>
              </w:rPr>
              <w:drawing>
                <wp:inline distT="0" distB="0" distL="0" distR="0" wp14:anchorId="7695BF8B" wp14:editId="69E23380">
                  <wp:extent cx="4681855" cy="1873885"/>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1855" cy="1873885"/>
                          </a:xfrm>
                          <a:prstGeom prst="rect">
                            <a:avLst/>
                          </a:prstGeom>
                        </pic:spPr>
                      </pic:pic>
                    </a:graphicData>
                  </a:graphic>
                </wp:inline>
              </w:drawing>
            </w:r>
          </w:p>
        </w:tc>
      </w:tr>
      <w:tr w:rsidR="00410DE5" w14:paraId="7AAA21E6" w14:textId="77777777" w:rsidTr="005B75A9">
        <w:tc>
          <w:tcPr>
            <w:tcW w:w="2231" w:type="dxa"/>
            <w:gridSpan w:val="2"/>
          </w:tcPr>
          <w:p w14:paraId="25FD5580" w14:textId="77777777" w:rsidR="00410DE5" w:rsidRPr="00C631A2" w:rsidRDefault="00410DE5" w:rsidP="00A749C9">
            <w:pPr>
              <w:pStyle w:val="Bodycopy"/>
              <w:rPr>
                <w:b/>
                <w:bCs/>
              </w:rPr>
            </w:pPr>
          </w:p>
        </w:tc>
        <w:tc>
          <w:tcPr>
            <w:tcW w:w="6560" w:type="dxa"/>
          </w:tcPr>
          <w:p w14:paraId="02C5D5DD" w14:textId="615957C6" w:rsidR="00410DE5" w:rsidRPr="00362180" w:rsidRDefault="007003BF" w:rsidP="00A749C9">
            <w:pPr>
              <w:pStyle w:val="Bodycopy"/>
            </w:pPr>
            <w:r w:rsidRPr="007003BF">
              <w:rPr>
                <w:noProof/>
              </w:rPr>
              <w:drawing>
                <wp:inline distT="0" distB="0" distL="0" distR="0" wp14:anchorId="3B892604" wp14:editId="17842E30">
                  <wp:extent cx="4681855" cy="90678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1855" cy="906780"/>
                          </a:xfrm>
                          <a:prstGeom prst="rect">
                            <a:avLst/>
                          </a:prstGeom>
                        </pic:spPr>
                      </pic:pic>
                    </a:graphicData>
                  </a:graphic>
                </wp:inline>
              </w:drawing>
            </w:r>
          </w:p>
        </w:tc>
      </w:tr>
      <w:tr w:rsidR="007003BF" w14:paraId="10DCD64D" w14:textId="77777777" w:rsidTr="005B75A9">
        <w:tc>
          <w:tcPr>
            <w:tcW w:w="2231" w:type="dxa"/>
            <w:gridSpan w:val="2"/>
          </w:tcPr>
          <w:p w14:paraId="2A92365C" w14:textId="77777777" w:rsidR="007003BF" w:rsidRPr="00C631A2" w:rsidRDefault="007003BF" w:rsidP="00A749C9">
            <w:pPr>
              <w:pStyle w:val="Bodycopy"/>
              <w:rPr>
                <w:b/>
                <w:bCs/>
              </w:rPr>
            </w:pPr>
          </w:p>
        </w:tc>
        <w:tc>
          <w:tcPr>
            <w:tcW w:w="6560" w:type="dxa"/>
          </w:tcPr>
          <w:p w14:paraId="463C42D6" w14:textId="5AEC1509" w:rsidR="007003BF" w:rsidRPr="007003BF" w:rsidRDefault="007003BF" w:rsidP="00A749C9">
            <w:pPr>
              <w:pStyle w:val="Bodycopy"/>
            </w:pPr>
            <w:r w:rsidRPr="007003BF">
              <w:rPr>
                <w:noProof/>
              </w:rPr>
              <w:drawing>
                <wp:inline distT="0" distB="0" distL="0" distR="0" wp14:anchorId="2DEFD502" wp14:editId="64CB864A">
                  <wp:extent cx="4681855" cy="127381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1855" cy="1273810"/>
                          </a:xfrm>
                          <a:prstGeom prst="rect">
                            <a:avLst/>
                          </a:prstGeom>
                        </pic:spPr>
                      </pic:pic>
                    </a:graphicData>
                  </a:graphic>
                </wp:inline>
              </w:drawing>
            </w:r>
          </w:p>
        </w:tc>
      </w:tr>
    </w:tbl>
    <w:p w14:paraId="2F46F510" w14:textId="77777777" w:rsidR="00A749C9" w:rsidRPr="00A749C9" w:rsidRDefault="00A749C9" w:rsidP="00A749C9">
      <w:pPr>
        <w:pStyle w:val="Bodycopy"/>
      </w:pPr>
    </w:p>
    <w:sectPr w:rsidR="00A749C9" w:rsidRPr="00A749C9" w:rsidSect="00BB6846">
      <w:headerReference w:type="default" r:id="rId62"/>
      <w:footerReference w:type="default" r:id="rId63"/>
      <w:pgSz w:w="12240" w:h="15840" w:code="1"/>
      <w:pgMar w:top="2074" w:right="907" w:bottom="1080" w:left="3960" w:header="57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A8BDC" w14:textId="77777777" w:rsidR="00DB173F" w:rsidRDefault="00DB173F" w:rsidP="004A71C7">
      <w:r>
        <w:separator/>
      </w:r>
    </w:p>
  </w:endnote>
  <w:endnote w:type="continuationSeparator" w:id="0">
    <w:p w14:paraId="78A36D94" w14:textId="77777777" w:rsidR="00DB173F" w:rsidRDefault="00DB173F" w:rsidP="004A71C7">
      <w:r>
        <w:continuationSeparator/>
      </w:r>
    </w:p>
  </w:endnote>
  <w:endnote w:type="continuationNotice" w:id="1">
    <w:p w14:paraId="6137AEF0" w14:textId="77777777" w:rsidR="00DB173F" w:rsidRDefault="00DB17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BB47B" w14:textId="19E69837" w:rsidR="00DF3B43" w:rsidRDefault="009E32FF" w:rsidP="00420670">
    <w:pPr>
      <w:pStyle w:val="Footer"/>
      <w:tabs>
        <w:tab w:val="right" w:pos="7380"/>
      </w:tabs>
      <w:ind w:right="-180"/>
    </w:pPr>
    <w:r>
      <w:rPr>
        <w:b/>
      </w:rPr>
      <w:t>Kubernetes bootcamp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21FC" w14:textId="77777777" w:rsidR="00E52510" w:rsidRDefault="00E52510">
    <w:pPr>
      <w:pStyle w:val="Footer"/>
    </w:pPr>
    <w:r w:rsidRPr="00B80B70">
      <w:rPr>
        <w:noProof/>
      </w:rPr>
      <w:drawing>
        <wp:anchor distT="0" distB="0" distL="114300" distR="114300" simplePos="0" relativeHeight="251658241" behindDoc="1" locked="1" layoutInCell="1" allowOverlap="1" wp14:anchorId="24162952" wp14:editId="013C0290">
          <wp:simplePos x="0" y="0"/>
          <wp:positionH relativeFrom="page">
            <wp:posOffset>0</wp:posOffset>
          </wp:positionH>
          <wp:positionV relativeFrom="page">
            <wp:posOffset>5030470</wp:posOffset>
          </wp:positionV>
          <wp:extent cx="7771130" cy="5027930"/>
          <wp:effectExtent l="0" t="0" r="1270" b="127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a:ext>
                    </a:extLst>
                  </a:blip>
                  <a:stretch>
                    <a:fillRect/>
                  </a:stretch>
                </pic:blipFill>
                <pic:spPr bwMode="auto">
                  <a:xfrm>
                    <a:off x="0" y="0"/>
                    <a:ext cx="7771130" cy="5027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744E4" w14:textId="77777777" w:rsidR="002B4A3E" w:rsidRDefault="002B4A3E" w:rsidP="00B729D1">
    <w:pPr>
      <w:pStyle w:val="Sign-offfootercopy"/>
    </w:pPr>
  </w:p>
  <w:p w14:paraId="1A0AB5E6" w14:textId="77777777" w:rsidR="002B4A3E" w:rsidRDefault="002B4A3E" w:rsidP="00B729D1">
    <w:pPr>
      <w:pStyle w:val="Sign-offfootercopy"/>
    </w:pPr>
  </w:p>
  <w:p w14:paraId="27F0EE94" w14:textId="77777777" w:rsidR="002B4A3E" w:rsidRDefault="00671539" w:rsidP="00B729D1">
    <w:pPr>
      <w:pStyle w:val="Sign-offfootercopy"/>
    </w:pPr>
    <w:r>
      <w:rPr>
        <w:noProof/>
      </w:rPr>
      <w:drawing>
        <wp:anchor distT="0" distB="0" distL="114300" distR="114300" simplePos="0" relativeHeight="251658243" behindDoc="1" locked="1" layoutInCell="1" allowOverlap="0" wp14:anchorId="763B04A2" wp14:editId="512DAF24">
          <wp:simplePos x="0" y="0"/>
          <wp:positionH relativeFrom="page">
            <wp:posOffset>475615</wp:posOffset>
          </wp:positionH>
          <wp:positionV relativeFrom="page">
            <wp:posOffset>9131300</wp:posOffset>
          </wp:positionV>
          <wp:extent cx="640080" cy="640080"/>
          <wp:effectExtent l="0" t="0" r="762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 final.png"/>
                  <pic:cNvPicPr/>
                </pic:nvPicPr>
                <pic:blipFill>
                  <a:blip r:embed="rId1">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anchor>
      </w:drawing>
    </w:r>
    <w:r w:rsidR="00585213">
      <w:rPr>
        <w:noProof/>
      </w:rPr>
      <mc:AlternateContent>
        <mc:Choice Requires="wps">
          <w:drawing>
            <wp:anchor distT="0" distB="0" distL="114300" distR="114300" simplePos="0" relativeHeight="251658240" behindDoc="0" locked="1" layoutInCell="1" allowOverlap="1" wp14:anchorId="60A4D9DC" wp14:editId="2F46A856">
              <wp:simplePos x="0" y="0"/>
              <wp:positionH relativeFrom="page">
                <wp:posOffset>7005955</wp:posOffset>
              </wp:positionH>
              <wp:positionV relativeFrom="page">
                <wp:posOffset>9495790</wp:posOffset>
              </wp:positionV>
              <wp:extent cx="201168" cy="438912"/>
              <wp:effectExtent l="0" t="0" r="8890" b="0"/>
              <wp:wrapNone/>
              <wp:docPr id="13" name="Text Box 13"/>
              <wp:cNvGraphicFramePr/>
              <a:graphic xmlns:a="http://schemas.openxmlformats.org/drawingml/2006/main">
                <a:graphicData uri="http://schemas.microsoft.com/office/word/2010/wordprocessingShape">
                  <wps:wsp>
                    <wps:cNvSpPr txBox="1"/>
                    <wps:spPr>
                      <a:xfrm>
                        <a:off x="0" y="0"/>
                        <a:ext cx="201168" cy="438912"/>
                      </a:xfrm>
                      <a:prstGeom prst="rect">
                        <a:avLst/>
                      </a:prstGeom>
                      <a:noFill/>
                      <a:ln w="6350">
                        <a:noFill/>
                      </a:ln>
                    </wps:spPr>
                    <wps:txbx>
                      <w:txbxContent>
                        <w:p w14:paraId="50D269AB" w14:textId="77777777" w:rsidR="00585213" w:rsidRDefault="00585213" w:rsidP="00585213">
                          <w:pPr>
                            <w:pStyle w:val="Footer"/>
                            <w:jc w:val="right"/>
                          </w:pPr>
                          <w:r>
                            <w:fldChar w:fldCharType="begin"/>
                          </w:r>
                          <w:r>
                            <w:instrText xml:space="preserve"> PAGE   \* MERGEFORMAT </w:instrText>
                          </w:r>
                          <w:r>
                            <w:fldChar w:fldCharType="separate"/>
                          </w:r>
                          <w:r w:rsidR="0020344F">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4D9DC" id="_x0000_t202" coordsize="21600,21600" o:spt="202" path="m,l,21600r21600,l21600,xe">
              <v:stroke joinstyle="miter"/>
              <v:path gradientshapeok="t" o:connecttype="rect"/>
            </v:shapetype>
            <v:shape id="Text Box 13" o:spid="_x0000_s1026" type="#_x0000_t202" style="position:absolute;left:0;text-align:left;margin-left:551.65pt;margin-top:747.7pt;width:15.85pt;height:34.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" filled="f" stroked="f" strokeweight=".5pt">
              <v:textbox inset="0,0,0,0">
                <w:txbxContent>
                  <w:p w14:paraId="50D269AB" w14:textId="77777777" w:rsidR="00585213" w:rsidRDefault="00585213" w:rsidP="00585213">
                    <w:pPr>
                      <w:pStyle w:val="Footer"/>
                      <w:jc w:val="right"/>
                    </w:pPr>
                    <w:r>
                      <w:fldChar w:fldCharType="begin"/>
                    </w:r>
                    <w:r>
                      <w:instrText xml:space="preserve"> PAGE   \* MERGEFORMAT </w:instrText>
                    </w:r>
                    <w:r>
                      <w:fldChar w:fldCharType="separate"/>
                    </w:r>
                    <w:r w:rsidR="0020344F">
                      <w:rPr>
                        <w:noProof/>
                      </w:rPr>
                      <w:t>4</w:t>
                    </w:r>
                    <w:r>
                      <w:rPr>
                        <w:noProof/>
                      </w:rPr>
                      <w:fldChar w:fldCharType="end"/>
                    </w:r>
                  </w:p>
                </w:txbxContent>
              </v:textbox>
              <w10:wrap anchorx="page" anchory="page"/>
              <w10:anchorlock/>
            </v:shape>
          </w:pict>
        </mc:Fallback>
      </mc:AlternateContent>
    </w:r>
  </w:p>
  <w:p w14:paraId="60FD7C2E" w14:textId="546A08BB" w:rsidR="002B4A3E" w:rsidRPr="00585213" w:rsidRDefault="00B745D6" w:rsidP="00B729D1">
    <w:pPr>
      <w:pStyle w:val="Sign-offfootercopy"/>
    </w:pPr>
    <w:r>
      <w:t>Kubernetes Bootcamp 2022</w:t>
    </w:r>
  </w:p>
  <w:p w14:paraId="7791D76F" w14:textId="77777777" w:rsidR="002B4A3E" w:rsidRPr="00585213" w:rsidRDefault="002B4A3E" w:rsidP="00B729D1">
    <w:pPr>
      <w:pStyle w:val="Sign-offfootercopy"/>
    </w:pPr>
  </w:p>
  <w:p w14:paraId="2670B18D" w14:textId="0F15A398" w:rsidR="000333B4" w:rsidRPr="002B4A3E" w:rsidRDefault="00B729D1" w:rsidP="000333B4">
    <w:pPr>
      <w:pStyle w:val="Sign-offfootercopy"/>
      <w:spacing w:after="90"/>
      <w:ind w:right="1627"/>
    </w:pPr>
    <w:r>
      <w:t>©</w:t>
    </w:r>
    <w:r w:rsidR="002B4A3E" w:rsidRPr="00585213">
      <w:t xml:space="preserve"> F5, Inc. All rights reserved. F5, F5 Networks, and the F5 logo are trademarks of F5, Inc. in the U.S. and in certain other countries. Other F5 trademarks are identified at f5.com. Any other products, services, or company names referenced herein may be trademarks of the respective owners with no endorsement or affiliation, expressed or implied, claimed by F5. </w:t>
    </w:r>
    <w:r>
      <w:t xml:space="preserve">| </w:t>
    </w:r>
    <w:r w:rsidR="000333B4">
      <w:t>July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E5551" w14:textId="77777777" w:rsidR="00DB173F" w:rsidRDefault="00DB173F" w:rsidP="004A71C7">
      <w:r>
        <w:separator/>
      </w:r>
    </w:p>
  </w:footnote>
  <w:footnote w:type="continuationSeparator" w:id="0">
    <w:p w14:paraId="69E11467" w14:textId="77777777" w:rsidR="00DB173F" w:rsidRDefault="00DB173F" w:rsidP="004A71C7">
      <w:r>
        <w:continuationSeparator/>
      </w:r>
    </w:p>
  </w:footnote>
  <w:footnote w:type="continuationNotice" w:id="1">
    <w:p w14:paraId="66C8C86C" w14:textId="77777777" w:rsidR="00DB173F" w:rsidRDefault="00DB17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20B69" w14:textId="77777777" w:rsidR="00B80B70" w:rsidRDefault="00BD07C1" w:rsidP="008136E4">
    <w:pPr>
      <w:pStyle w:val="Header"/>
    </w:pPr>
    <w:r>
      <w:rPr>
        <w:noProof/>
      </w:rPr>
      <w:drawing>
        <wp:anchor distT="0" distB="0" distL="114300" distR="114300" simplePos="0" relativeHeight="251658242" behindDoc="1" locked="1" layoutInCell="1" allowOverlap="1" wp14:anchorId="0796EE10" wp14:editId="443799DA">
          <wp:simplePos x="0" y="0"/>
          <wp:positionH relativeFrom="page">
            <wp:posOffset>472440</wp:posOffset>
          </wp:positionH>
          <wp:positionV relativeFrom="page">
            <wp:posOffset>290830</wp:posOffset>
          </wp:positionV>
          <wp:extent cx="640080" cy="640080"/>
          <wp:effectExtent l="0" t="0" r="762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final.png"/>
                  <pic:cNvPicPr/>
                </pic:nvPicPr>
                <pic:blipFill>
                  <a:blip r:embed="rId1">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anchor>
      </w:drawing>
    </w:r>
  </w:p>
  <w:p w14:paraId="606C707E" w14:textId="2712234C" w:rsidR="00E52510" w:rsidRPr="008136E4" w:rsidRDefault="00E52510" w:rsidP="008136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7DE64" w14:textId="77777777" w:rsidR="002B4A3E" w:rsidRPr="003218B5" w:rsidRDefault="002B4A3E" w:rsidP="00585213">
    <w:pPr>
      <w:pStyle w:val="Header"/>
      <w:rPr>
        <w:color w:val="808285" w:themeColor="background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C428F1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1656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A096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9CA49C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A2E00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49652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EA5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C9CC07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6B26B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E002D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A18FE"/>
    <w:multiLevelType w:val="hybridMultilevel"/>
    <w:tmpl w:val="B34637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7FA285C"/>
    <w:multiLevelType w:val="hybridMultilevel"/>
    <w:tmpl w:val="63DEBC8A"/>
    <w:lvl w:ilvl="0" w:tplc="A82C451A">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2E2425"/>
    <w:multiLevelType w:val="multilevel"/>
    <w:tmpl w:val="53C29448"/>
    <w:numStyleLink w:val="XXXXXXXX"/>
  </w:abstractNum>
  <w:abstractNum w:abstractNumId="13" w15:restartNumberingAfterBreak="0">
    <w:nsid w:val="11B208B9"/>
    <w:multiLevelType w:val="hybridMultilevel"/>
    <w:tmpl w:val="0DB2A43A"/>
    <w:lvl w:ilvl="0" w:tplc="F0324C04">
      <w:start w:val="1"/>
      <w:numFmt w:val="bullet"/>
      <w:pStyle w:val="Bullet3"/>
      <w:lvlText w:val=""/>
      <w:lvlJc w:val="left"/>
      <w:pPr>
        <w:ind w:left="1152" w:hanging="360"/>
      </w:pPr>
      <w:rPr>
        <w:rFonts w:ascii="Symbol" w:hAnsi="Symbol" w:hint="default"/>
        <w:position w:val="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C7ADA"/>
    <w:multiLevelType w:val="multilevel"/>
    <w:tmpl w:val="53C29448"/>
    <w:numStyleLink w:val="XXXXXXXX"/>
  </w:abstractNum>
  <w:abstractNum w:abstractNumId="15" w15:restartNumberingAfterBreak="0">
    <w:nsid w:val="1566198C"/>
    <w:multiLevelType w:val="hybridMultilevel"/>
    <w:tmpl w:val="50F67020"/>
    <w:lvl w:ilvl="0" w:tplc="17FEC9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6F44AFB"/>
    <w:multiLevelType w:val="multilevel"/>
    <w:tmpl w:val="53C29448"/>
    <w:numStyleLink w:val="XXXXXXXX"/>
  </w:abstractNum>
  <w:abstractNum w:abstractNumId="17" w15:restartNumberingAfterBreak="0">
    <w:nsid w:val="1DEB6BCF"/>
    <w:multiLevelType w:val="multilevel"/>
    <w:tmpl w:val="08EA50AA"/>
    <w:lvl w:ilvl="0">
      <w:start w:val="1"/>
      <w:numFmt w:val="decimal"/>
      <w:lvlText w:val="%1."/>
      <w:lvlJc w:val="left"/>
      <w:pPr>
        <w:ind w:left="720" w:hanging="360"/>
      </w:pPr>
      <w:rPr>
        <w:spacing w:val="-2"/>
        <w:sz w:val="1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9948B2"/>
    <w:multiLevelType w:val="multilevel"/>
    <w:tmpl w:val="53C29448"/>
    <w:numStyleLink w:val="XXXXXXXX"/>
  </w:abstractNum>
  <w:abstractNum w:abstractNumId="19" w15:restartNumberingAfterBreak="0">
    <w:nsid w:val="27FB13D4"/>
    <w:multiLevelType w:val="hybridMultilevel"/>
    <w:tmpl w:val="E78C73CE"/>
    <w:lvl w:ilvl="0" w:tplc="34B08AD8">
      <w:numFmt w:val="bullet"/>
      <w:lvlText w:val="-"/>
      <w:lvlJc w:val="left"/>
      <w:pPr>
        <w:ind w:left="720" w:hanging="360"/>
      </w:pPr>
      <w:rPr>
        <w:rFonts w:ascii="Tahoma" w:eastAsiaTheme="minorEastAsia" w:hAnsi="Tahoma" w:cs="Tahom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9723756"/>
    <w:multiLevelType w:val="multilevel"/>
    <w:tmpl w:val="53C29448"/>
    <w:numStyleLink w:val="XXXXXXXX"/>
  </w:abstractNum>
  <w:abstractNum w:abstractNumId="21" w15:restartNumberingAfterBreak="0">
    <w:nsid w:val="2C0904CE"/>
    <w:multiLevelType w:val="multilevel"/>
    <w:tmpl w:val="53C29448"/>
    <w:numStyleLink w:val="XXXXXXXX"/>
  </w:abstractNum>
  <w:abstractNum w:abstractNumId="22" w15:restartNumberingAfterBreak="0">
    <w:nsid w:val="2D3A346F"/>
    <w:multiLevelType w:val="hybridMultilevel"/>
    <w:tmpl w:val="148CC4E8"/>
    <w:lvl w:ilvl="0" w:tplc="68D87C58">
      <w:start w:val="1"/>
      <w:numFmt w:val="bullet"/>
      <w:pStyle w:val="Tablebullet"/>
      <w:lvlText w:val=""/>
      <w:lvlJc w:val="left"/>
      <w:pPr>
        <w:ind w:left="720" w:hanging="360"/>
      </w:pPr>
      <w:rPr>
        <w:rFonts w:ascii="Symbol" w:hAnsi="Symbol" w:hint="default"/>
      </w:rPr>
    </w:lvl>
    <w:lvl w:ilvl="1" w:tplc="99003D56" w:tentative="1">
      <w:start w:val="1"/>
      <w:numFmt w:val="bullet"/>
      <w:lvlText w:val="o"/>
      <w:lvlJc w:val="left"/>
      <w:pPr>
        <w:ind w:left="1440" w:hanging="360"/>
      </w:pPr>
      <w:rPr>
        <w:rFonts w:ascii="Courier New" w:hAnsi="Courier New" w:cs="Courier New" w:hint="default"/>
      </w:rPr>
    </w:lvl>
    <w:lvl w:ilvl="2" w:tplc="88080426" w:tentative="1">
      <w:start w:val="1"/>
      <w:numFmt w:val="bullet"/>
      <w:lvlText w:val=""/>
      <w:lvlJc w:val="left"/>
      <w:pPr>
        <w:ind w:left="2160" w:hanging="360"/>
      </w:pPr>
      <w:rPr>
        <w:rFonts w:ascii="Wingdings" w:hAnsi="Wingdings" w:hint="default"/>
      </w:rPr>
    </w:lvl>
    <w:lvl w:ilvl="3" w:tplc="9BE6310C" w:tentative="1">
      <w:start w:val="1"/>
      <w:numFmt w:val="bullet"/>
      <w:lvlText w:val=""/>
      <w:lvlJc w:val="left"/>
      <w:pPr>
        <w:ind w:left="2880" w:hanging="360"/>
      </w:pPr>
      <w:rPr>
        <w:rFonts w:ascii="Symbol" w:hAnsi="Symbol" w:hint="default"/>
      </w:rPr>
    </w:lvl>
    <w:lvl w:ilvl="4" w:tplc="0D583E9A" w:tentative="1">
      <w:start w:val="1"/>
      <w:numFmt w:val="bullet"/>
      <w:lvlText w:val="o"/>
      <w:lvlJc w:val="left"/>
      <w:pPr>
        <w:ind w:left="3600" w:hanging="360"/>
      </w:pPr>
      <w:rPr>
        <w:rFonts w:ascii="Courier New" w:hAnsi="Courier New" w:cs="Courier New" w:hint="default"/>
      </w:rPr>
    </w:lvl>
    <w:lvl w:ilvl="5" w:tplc="036A7010" w:tentative="1">
      <w:start w:val="1"/>
      <w:numFmt w:val="bullet"/>
      <w:lvlText w:val=""/>
      <w:lvlJc w:val="left"/>
      <w:pPr>
        <w:ind w:left="4320" w:hanging="360"/>
      </w:pPr>
      <w:rPr>
        <w:rFonts w:ascii="Wingdings" w:hAnsi="Wingdings" w:hint="default"/>
      </w:rPr>
    </w:lvl>
    <w:lvl w:ilvl="6" w:tplc="8E8E58E8" w:tentative="1">
      <w:start w:val="1"/>
      <w:numFmt w:val="bullet"/>
      <w:lvlText w:val=""/>
      <w:lvlJc w:val="left"/>
      <w:pPr>
        <w:ind w:left="5040" w:hanging="360"/>
      </w:pPr>
      <w:rPr>
        <w:rFonts w:ascii="Symbol" w:hAnsi="Symbol" w:hint="default"/>
      </w:rPr>
    </w:lvl>
    <w:lvl w:ilvl="7" w:tplc="549E9DEC" w:tentative="1">
      <w:start w:val="1"/>
      <w:numFmt w:val="bullet"/>
      <w:lvlText w:val="o"/>
      <w:lvlJc w:val="left"/>
      <w:pPr>
        <w:ind w:left="5760" w:hanging="360"/>
      </w:pPr>
      <w:rPr>
        <w:rFonts w:ascii="Courier New" w:hAnsi="Courier New" w:cs="Courier New" w:hint="default"/>
      </w:rPr>
    </w:lvl>
    <w:lvl w:ilvl="8" w:tplc="0DE08CDE" w:tentative="1">
      <w:start w:val="1"/>
      <w:numFmt w:val="bullet"/>
      <w:lvlText w:val=""/>
      <w:lvlJc w:val="left"/>
      <w:pPr>
        <w:ind w:left="6480" w:hanging="360"/>
      </w:pPr>
      <w:rPr>
        <w:rFonts w:ascii="Wingdings" w:hAnsi="Wingdings" w:hint="default"/>
      </w:rPr>
    </w:lvl>
  </w:abstractNum>
  <w:abstractNum w:abstractNumId="23" w15:restartNumberingAfterBreak="0">
    <w:nsid w:val="32C027E6"/>
    <w:multiLevelType w:val="multilevel"/>
    <w:tmpl w:val="53C29448"/>
    <w:numStyleLink w:val="XXXXXXXX"/>
  </w:abstractNum>
  <w:abstractNum w:abstractNumId="24" w15:restartNumberingAfterBreak="0">
    <w:nsid w:val="35746F28"/>
    <w:multiLevelType w:val="multilevel"/>
    <w:tmpl w:val="53C29448"/>
    <w:numStyleLink w:val="XXXXXXXX"/>
  </w:abstractNum>
  <w:abstractNum w:abstractNumId="25" w15:restartNumberingAfterBreak="0">
    <w:nsid w:val="366169B5"/>
    <w:multiLevelType w:val="hybridMultilevel"/>
    <w:tmpl w:val="3B326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247708"/>
    <w:multiLevelType w:val="multilevel"/>
    <w:tmpl w:val="53C29448"/>
    <w:numStyleLink w:val="XXXXXXXX"/>
  </w:abstractNum>
  <w:abstractNum w:abstractNumId="27" w15:restartNumberingAfterBreak="0">
    <w:nsid w:val="3D05258F"/>
    <w:multiLevelType w:val="hybridMultilevel"/>
    <w:tmpl w:val="B3463766"/>
    <w:lvl w:ilvl="0" w:tplc="AF1418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EDF3282"/>
    <w:multiLevelType w:val="multilevel"/>
    <w:tmpl w:val="53C29448"/>
    <w:numStyleLink w:val="XXXXXXXX"/>
  </w:abstractNum>
  <w:abstractNum w:abstractNumId="29" w15:restartNumberingAfterBreak="0">
    <w:nsid w:val="413978B3"/>
    <w:multiLevelType w:val="multilevel"/>
    <w:tmpl w:val="53C29448"/>
    <w:numStyleLink w:val="XXXXXXXX"/>
  </w:abstractNum>
  <w:abstractNum w:abstractNumId="30" w15:restartNumberingAfterBreak="0">
    <w:nsid w:val="41F75E0C"/>
    <w:multiLevelType w:val="hybridMultilevel"/>
    <w:tmpl w:val="B8C05752"/>
    <w:lvl w:ilvl="0" w:tplc="6B82B6B0">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1" w15:restartNumberingAfterBreak="0">
    <w:nsid w:val="4482008C"/>
    <w:multiLevelType w:val="hybridMultilevel"/>
    <w:tmpl w:val="B34637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5D7122F"/>
    <w:multiLevelType w:val="hybridMultilevel"/>
    <w:tmpl w:val="C3144E94"/>
    <w:lvl w:ilvl="0" w:tplc="BB38C5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9144638"/>
    <w:multiLevelType w:val="hybridMultilevel"/>
    <w:tmpl w:val="36BA0E84"/>
    <w:lvl w:ilvl="0" w:tplc="329A91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A3C1952"/>
    <w:multiLevelType w:val="multilevel"/>
    <w:tmpl w:val="53C29448"/>
    <w:numStyleLink w:val="XXXXXXXX"/>
  </w:abstractNum>
  <w:abstractNum w:abstractNumId="35" w15:restartNumberingAfterBreak="0">
    <w:nsid w:val="4AFF5A41"/>
    <w:multiLevelType w:val="multilevel"/>
    <w:tmpl w:val="53C29448"/>
    <w:styleLink w:val="XXXXXXXX"/>
    <w:lvl w:ilvl="0">
      <w:start w:val="1"/>
      <w:numFmt w:val="bullet"/>
      <w:pStyle w:val="Bullet1"/>
      <w:lvlText w:val=""/>
      <w:lvlJc w:val="left"/>
      <w:pPr>
        <w:tabs>
          <w:tab w:val="num" w:pos="360"/>
        </w:tabs>
        <w:ind w:left="576" w:hanging="216"/>
      </w:pPr>
      <w:rPr>
        <w:rFonts w:ascii="Symbol" w:hAnsi="Symbol" w:hint="default"/>
        <w:color w:val="auto"/>
        <w:position w:val="3"/>
      </w:rPr>
    </w:lvl>
    <w:lvl w:ilvl="1">
      <w:start w:val="1"/>
      <w:numFmt w:val="bullet"/>
      <w:pStyle w:val="Bullet2"/>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6" w15:restartNumberingAfterBreak="0">
    <w:nsid w:val="4C702355"/>
    <w:multiLevelType w:val="multilevel"/>
    <w:tmpl w:val="53C29448"/>
    <w:numStyleLink w:val="XXXXXXXX"/>
  </w:abstractNum>
  <w:abstractNum w:abstractNumId="37" w15:restartNumberingAfterBreak="0">
    <w:nsid w:val="57B50654"/>
    <w:multiLevelType w:val="multilevel"/>
    <w:tmpl w:val="08EA50AA"/>
    <w:styleLink w:val="Numberedlist"/>
    <w:lvl w:ilvl="0">
      <w:start w:val="1"/>
      <w:numFmt w:val="decimal"/>
      <w:lvlText w:val="%1."/>
      <w:lvlJc w:val="left"/>
      <w:pPr>
        <w:ind w:left="720" w:hanging="360"/>
      </w:pPr>
      <w:rPr>
        <w:spacing w:val="-2"/>
        <w:sz w:val="1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4072CC7"/>
    <w:multiLevelType w:val="multilevel"/>
    <w:tmpl w:val="3B326B4C"/>
    <w:lvl w:ilvl="0">
      <w:start w:val="1"/>
      <w:numFmt w:val="decimal"/>
      <w:lvlText w:val="%1."/>
      <w:lvlJc w:val="left"/>
      <w:pPr>
        <w:ind w:left="720" w:hanging="360"/>
      </w:pPr>
      <w:rPr>
        <w:spacing w:val="-2"/>
        <w:sz w:val="1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70C7367"/>
    <w:multiLevelType w:val="hybridMultilevel"/>
    <w:tmpl w:val="08EA5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2329A6"/>
    <w:multiLevelType w:val="hybridMultilevel"/>
    <w:tmpl w:val="03844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042F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43F690F"/>
    <w:multiLevelType w:val="hybridMultilevel"/>
    <w:tmpl w:val="B3622A36"/>
    <w:lvl w:ilvl="0" w:tplc="600C035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7EA11C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B703801"/>
    <w:multiLevelType w:val="hybridMultilevel"/>
    <w:tmpl w:val="BC78C48C"/>
    <w:lvl w:ilvl="0" w:tplc="9FA878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96112138">
    <w:abstractNumId w:val="41"/>
  </w:num>
  <w:num w:numId="2" w16cid:durableId="1162891183">
    <w:abstractNumId w:val="35"/>
  </w:num>
  <w:num w:numId="3" w16cid:durableId="53891227">
    <w:abstractNumId w:val="28"/>
  </w:num>
  <w:num w:numId="4" w16cid:durableId="1357004522">
    <w:abstractNumId w:val="16"/>
  </w:num>
  <w:num w:numId="5" w16cid:durableId="1591621899">
    <w:abstractNumId w:val="20"/>
  </w:num>
  <w:num w:numId="6" w16cid:durableId="614679994">
    <w:abstractNumId w:val="34"/>
  </w:num>
  <w:num w:numId="7" w16cid:durableId="1006902447">
    <w:abstractNumId w:val="26"/>
  </w:num>
  <w:num w:numId="8" w16cid:durableId="41104506">
    <w:abstractNumId w:val="23"/>
  </w:num>
  <w:num w:numId="9" w16cid:durableId="1353068893">
    <w:abstractNumId w:val="29"/>
  </w:num>
  <w:num w:numId="10" w16cid:durableId="287048569">
    <w:abstractNumId w:val="12"/>
  </w:num>
  <w:num w:numId="11" w16cid:durableId="1746220698">
    <w:abstractNumId w:val="18"/>
  </w:num>
  <w:num w:numId="12" w16cid:durableId="1770655738">
    <w:abstractNumId w:val="40"/>
  </w:num>
  <w:num w:numId="13" w16cid:durableId="1529299120">
    <w:abstractNumId w:val="14"/>
  </w:num>
  <w:num w:numId="14" w16cid:durableId="783579010">
    <w:abstractNumId w:val="24"/>
  </w:num>
  <w:num w:numId="15" w16cid:durableId="1468738134">
    <w:abstractNumId w:val="21"/>
  </w:num>
  <w:num w:numId="16" w16cid:durableId="723409670">
    <w:abstractNumId w:val="43"/>
  </w:num>
  <w:num w:numId="17" w16cid:durableId="1322538903">
    <w:abstractNumId w:val="36"/>
  </w:num>
  <w:num w:numId="18" w16cid:durableId="1013723591">
    <w:abstractNumId w:val="9"/>
  </w:num>
  <w:num w:numId="19" w16cid:durableId="1224953549">
    <w:abstractNumId w:val="7"/>
  </w:num>
  <w:num w:numId="20" w16cid:durableId="1942446004">
    <w:abstractNumId w:val="6"/>
  </w:num>
  <w:num w:numId="21" w16cid:durableId="1418399206">
    <w:abstractNumId w:val="5"/>
  </w:num>
  <w:num w:numId="22" w16cid:durableId="1110710516">
    <w:abstractNumId w:val="4"/>
  </w:num>
  <w:num w:numId="23" w16cid:durableId="11955931">
    <w:abstractNumId w:val="8"/>
  </w:num>
  <w:num w:numId="24" w16cid:durableId="1529223665">
    <w:abstractNumId w:val="3"/>
  </w:num>
  <w:num w:numId="25" w16cid:durableId="43873236">
    <w:abstractNumId w:val="2"/>
  </w:num>
  <w:num w:numId="26" w16cid:durableId="7371607">
    <w:abstractNumId w:val="1"/>
  </w:num>
  <w:num w:numId="27" w16cid:durableId="1099716193">
    <w:abstractNumId w:val="0"/>
  </w:num>
  <w:num w:numId="28" w16cid:durableId="1991980048">
    <w:abstractNumId w:val="39"/>
  </w:num>
  <w:num w:numId="29" w16cid:durableId="623580066">
    <w:abstractNumId w:val="25"/>
  </w:num>
  <w:num w:numId="30" w16cid:durableId="1355421534">
    <w:abstractNumId w:val="30"/>
  </w:num>
  <w:num w:numId="31" w16cid:durableId="1941638453">
    <w:abstractNumId w:val="13"/>
  </w:num>
  <w:num w:numId="32" w16cid:durableId="147938697">
    <w:abstractNumId w:val="38"/>
  </w:num>
  <w:num w:numId="33" w16cid:durableId="1669400629">
    <w:abstractNumId w:val="17"/>
  </w:num>
  <w:num w:numId="34" w16cid:durableId="2090300145">
    <w:abstractNumId w:val="37"/>
  </w:num>
  <w:num w:numId="35" w16cid:durableId="508056825">
    <w:abstractNumId w:val="22"/>
  </w:num>
  <w:num w:numId="36" w16cid:durableId="1476799365">
    <w:abstractNumId w:val="19"/>
  </w:num>
  <w:num w:numId="37" w16cid:durableId="714741686">
    <w:abstractNumId w:val="11"/>
  </w:num>
  <w:num w:numId="38" w16cid:durableId="1446847216">
    <w:abstractNumId w:val="15"/>
  </w:num>
  <w:num w:numId="39" w16cid:durableId="314727308">
    <w:abstractNumId w:val="32"/>
  </w:num>
  <w:num w:numId="40" w16cid:durableId="1446265083">
    <w:abstractNumId w:val="42"/>
  </w:num>
  <w:num w:numId="41" w16cid:durableId="1348672744">
    <w:abstractNumId w:val="33"/>
  </w:num>
  <w:num w:numId="42" w16cid:durableId="735200996">
    <w:abstractNumId w:val="27"/>
  </w:num>
  <w:num w:numId="43" w16cid:durableId="2024547098">
    <w:abstractNumId w:val="44"/>
  </w:num>
  <w:num w:numId="44" w16cid:durableId="962462600">
    <w:abstractNumId w:val="31"/>
  </w:num>
  <w:num w:numId="45" w16cid:durableId="20176136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15D"/>
    <w:rsid w:val="00003CCA"/>
    <w:rsid w:val="00006808"/>
    <w:rsid w:val="00014D7D"/>
    <w:rsid w:val="0001569A"/>
    <w:rsid w:val="00022972"/>
    <w:rsid w:val="00024712"/>
    <w:rsid w:val="0002529D"/>
    <w:rsid w:val="00030ECF"/>
    <w:rsid w:val="000333B4"/>
    <w:rsid w:val="00041A81"/>
    <w:rsid w:val="00044EFD"/>
    <w:rsid w:val="00051510"/>
    <w:rsid w:val="00057D5A"/>
    <w:rsid w:val="000620E8"/>
    <w:rsid w:val="000650EA"/>
    <w:rsid w:val="000779D2"/>
    <w:rsid w:val="00081E4B"/>
    <w:rsid w:val="0009032F"/>
    <w:rsid w:val="00092344"/>
    <w:rsid w:val="00093CAF"/>
    <w:rsid w:val="00095DDC"/>
    <w:rsid w:val="00097A33"/>
    <w:rsid w:val="000A4417"/>
    <w:rsid w:val="000A6B4D"/>
    <w:rsid w:val="000B4532"/>
    <w:rsid w:val="000B5E8C"/>
    <w:rsid w:val="000B7284"/>
    <w:rsid w:val="000B74EC"/>
    <w:rsid w:val="000B7DB1"/>
    <w:rsid w:val="000C1D62"/>
    <w:rsid w:val="000C347B"/>
    <w:rsid w:val="000C5933"/>
    <w:rsid w:val="000C5934"/>
    <w:rsid w:val="000C651B"/>
    <w:rsid w:val="000C6557"/>
    <w:rsid w:val="000D0C0D"/>
    <w:rsid w:val="000D1531"/>
    <w:rsid w:val="000D18E0"/>
    <w:rsid w:val="000D495B"/>
    <w:rsid w:val="000D7002"/>
    <w:rsid w:val="000E739A"/>
    <w:rsid w:val="000F0F4D"/>
    <w:rsid w:val="000F604B"/>
    <w:rsid w:val="000F6843"/>
    <w:rsid w:val="001007F9"/>
    <w:rsid w:val="0010350D"/>
    <w:rsid w:val="001100B5"/>
    <w:rsid w:val="0011407E"/>
    <w:rsid w:val="0011683C"/>
    <w:rsid w:val="001201E4"/>
    <w:rsid w:val="00122BA3"/>
    <w:rsid w:val="0012632B"/>
    <w:rsid w:val="001320B8"/>
    <w:rsid w:val="00144F68"/>
    <w:rsid w:val="00145032"/>
    <w:rsid w:val="00147EA4"/>
    <w:rsid w:val="00161CEE"/>
    <w:rsid w:val="001633BC"/>
    <w:rsid w:val="001712AE"/>
    <w:rsid w:val="00173430"/>
    <w:rsid w:val="0018021B"/>
    <w:rsid w:val="00181347"/>
    <w:rsid w:val="00185A35"/>
    <w:rsid w:val="00186BD2"/>
    <w:rsid w:val="0018789F"/>
    <w:rsid w:val="00192B86"/>
    <w:rsid w:val="001944B8"/>
    <w:rsid w:val="00197389"/>
    <w:rsid w:val="001A0355"/>
    <w:rsid w:val="001B2388"/>
    <w:rsid w:val="001B5FCD"/>
    <w:rsid w:val="001D132D"/>
    <w:rsid w:val="001D3127"/>
    <w:rsid w:val="001D3562"/>
    <w:rsid w:val="001D7C55"/>
    <w:rsid w:val="001E714E"/>
    <w:rsid w:val="001E7176"/>
    <w:rsid w:val="001F0F58"/>
    <w:rsid w:val="00200163"/>
    <w:rsid w:val="00202F71"/>
    <w:rsid w:val="0020344F"/>
    <w:rsid w:val="00205B13"/>
    <w:rsid w:val="00207EF2"/>
    <w:rsid w:val="00211FBB"/>
    <w:rsid w:val="00215F41"/>
    <w:rsid w:val="00217DB9"/>
    <w:rsid w:val="00221059"/>
    <w:rsid w:val="002235A5"/>
    <w:rsid w:val="002339BE"/>
    <w:rsid w:val="00233A1B"/>
    <w:rsid w:val="002352E1"/>
    <w:rsid w:val="0023552C"/>
    <w:rsid w:val="002376E6"/>
    <w:rsid w:val="002426BC"/>
    <w:rsid w:val="00246595"/>
    <w:rsid w:val="00246795"/>
    <w:rsid w:val="0025371F"/>
    <w:rsid w:val="00262812"/>
    <w:rsid w:val="002649C4"/>
    <w:rsid w:val="00265321"/>
    <w:rsid w:val="00266050"/>
    <w:rsid w:val="002675E1"/>
    <w:rsid w:val="0026798F"/>
    <w:rsid w:val="00273877"/>
    <w:rsid w:val="00273898"/>
    <w:rsid w:val="00273CEC"/>
    <w:rsid w:val="00275C05"/>
    <w:rsid w:val="00293454"/>
    <w:rsid w:val="002979DD"/>
    <w:rsid w:val="002A1A87"/>
    <w:rsid w:val="002A5925"/>
    <w:rsid w:val="002B4A3E"/>
    <w:rsid w:val="002B4B74"/>
    <w:rsid w:val="002C027A"/>
    <w:rsid w:val="002C1C6D"/>
    <w:rsid w:val="002C37A0"/>
    <w:rsid w:val="002C4433"/>
    <w:rsid w:val="002C5A25"/>
    <w:rsid w:val="002C6364"/>
    <w:rsid w:val="002D1FCA"/>
    <w:rsid w:val="002D5BCD"/>
    <w:rsid w:val="002E026F"/>
    <w:rsid w:val="002E0C2D"/>
    <w:rsid w:val="002E499B"/>
    <w:rsid w:val="002E7934"/>
    <w:rsid w:val="002F0C0D"/>
    <w:rsid w:val="002F3500"/>
    <w:rsid w:val="00305B5C"/>
    <w:rsid w:val="0030687F"/>
    <w:rsid w:val="00307238"/>
    <w:rsid w:val="00307A3E"/>
    <w:rsid w:val="00307E50"/>
    <w:rsid w:val="003155FE"/>
    <w:rsid w:val="00317BDF"/>
    <w:rsid w:val="003218B5"/>
    <w:rsid w:val="00326A37"/>
    <w:rsid w:val="00327143"/>
    <w:rsid w:val="00331D34"/>
    <w:rsid w:val="003351CB"/>
    <w:rsid w:val="00337759"/>
    <w:rsid w:val="00347398"/>
    <w:rsid w:val="00353EC6"/>
    <w:rsid w:val="00355178"/>
    <w:rsid w:val="00355200"/>
    <w:rsid w:val="003560FE"/>
    <w:rsid w:val="00356402"/>
    <w:rsid w:val="00357876"/>
    <w:rsid w:val="00362180"/>
    <w:rsid w:val="003653E8"/>
    <w:rsid w:val="00365895"/>
    <w:rsid w:val="00367762"/>
    <w:rsid w:val="0037147A"/>
    <w:rsid w:val="0037490E"/>
    <w:rsid w:val="0037644F"/>
    <w:rsid w:val="00376F8C"/>
    <w:rsid w:val="00377B40"/>
    <w:rsid w:val="003854E1"/>
    <w:rsid w:val="00387A00"/>
    <w:rsid w:val="003903F1"/>
    <w:rsid w:val="0039041B"/>
    <w:rsid w:val="00391020"/>
    <w:rsid w:val="00391C21"/>
    <w:rsid w:val="003966A6"/>
    <w:rsid w:val="003A0267"/>
    <w:rsid w:val="003A38FE"/>
    <w:rsid w:val="003A41F9"/>
    <w:rsid w:val="003A54A0"/>
    <w:rsid w:val="003A6BF9"/>
    <w:rsid w:val="003B1E96"/>
    <w:rsid w:val="003B26DB"/>
    <w:rsid w:val="003B343C"/>
    <w:rsid w:val="003B71B4"/>
    <w:rsid w:val="003B777A"/>
    <w:rsid w:val="003C3252"/>
    <w:rsid w:val="003C37A0"/>
    <w:rsid w:val="003C52D9"/>
    <w:rsid w:val="003D5259"/>
    <w:rsid w:val="003D7712"/>
    <w:rsid w:val="003E0A3E"/>
    <w:rsid w:val="003E3F8E"/>
    <w:rsid w:val="003E5AF5"/>
    <w:rsid w:val="003E7D1B"/>
    <w:rsid w:val="003F2F17"/>
    <w:rsid w:val="003F34E3"/>
    <w:rsid w:val="003F4109"/>
    <w:rsid w:val="003F5088"/>
    <w:rsid w:val="003F53A7"/>
    <w:rsid w:val="00400308"/>
    <w:rsid w:val="004016F9"/>
    <w:rsid w:val="00410DE5"/>
    <w:rsid w:val="00414D2C"/>
    <w:rsid w:val="00420670"/>
    <w:rsid w:val="00421851"/>
    <w:rsid w:val="004229C8"/>
    <w:rsid w:val="00426E9D"/>
    <w:rsid w:val="00431CB1"/>
    <w:rsid w:val="00432871"/>
    <w:rsid w:val="00443BC2"/>
    <w:rsid w:val="004447D4"/>
    <w:rsid w:val="00444B6D"/>
    <w:rsid w:val="004478FF"/>
    <w:rsid w:val="00447A21"/>
    <w:rsid w:val="00452D4A"/>
    <w:rsid w:val="00463938"/>
    <w:rsid w:val="00465144"/>
    <w:rsid w:val="00467E88"/>
    <w:rsid w:val="00487EC7"/>
    <w:rsid w:val="00492CBB"/>
    <w:rsid w:val="00494596"/>
    <w:rsid w:val="004964D0"/>
    <w:rsid w:val="00497B7B"/>
    <w:rsid w:val="004A3F05"/>
    <w:rsid w:val="004A54FA"/>
    <w:rsid w:val="004A71C7"/>
    <w:rsid w:val="004B1E93"/>
    <w:rsid w:val="004B31C4"/>
    <w:rsid w:val="004B4681"/>
    <w:rsid w:val="004B7C51"/>
    <w:rsid w:val="004C1E39"/>
    <w:rsid w:val="004C554F"/>
    <w:rsid w:val="004C6DEF"/>
    <w:rsid w:val="004D4400"/>
    <w:rsid w:val="004D482A"/>
    <w:rsid w:val="004D5D4E"/>
    <w:rsid w:val="004E1352"/>
    <w:rsid w:val="004E1B55"/>
    <w:rsid w:val="004F341D"/>
    <w:rsid w:val="004F547B"/>
    <w:rsid w:val="005020A3"/>
    <w:rsid w:val="00504D6D"/>
    <w:rsid w:val="005050DF"/>
    <w:rsid w:val="0050663B"/>
    <w:rsid w:val="005102E8"/>
    <w:rsid w:val="00517614"/>
    <w:rsid w:val="00526821"/>
    <w:rsid w:val="0053312F"/>
    <w:rsid w:val="005335CF"/>
    <w:rsid w:val="005435B3"/>
    <w:rsid w:val="00545867"/>
    <w:rsid w:val="00551F4E"/>
    <w:rsid w:val="00553024"/>
    <w:rsid w:val="005602AE"/>
    <w:rsid w:val="0056277D"/>
    <w:rsid w:val="00563549"/>
    <w:rsid w:val="005639A7"/>
    <w:rsid w:val="00564FFE"/>
    <w:rsid w:val="0056783A"/>
    <w:rsid w:val="00570EA2"/>
    <w:rsid w:val="00573C5F"/>
    <w:rsid w:val="00573C70"/>
    <w:rsid w:val="00575E5B"/>
    <w:rsid w:val="00576E8C"/>
    <w:rsid w:val="00584012"/>
    <w:rsid w:val="00585213"/>
    <w:rsid w:val="00586EEC"/>
    <w:rsid w:val="005913F4"/>
    <w:rsid w:val="00591CD2"/>
    <w:rsid w:val="00591FBF"/>
    <w:rsid w:val="00593D71"/>
    <w:rsid w:val="005945F1"/>
    <w:rsid w:val="00594A65"/>
    <w:rsid w:val="005956F5"/>
    <w:rsid w:val="005A0452"/>
    <w:rsid w:val="005A1730"/>
    <w:rsid w:val="005A4B62"/>
    <w:rsid w:val="005A654D"/>
    <w:rsid w:val="005A69BB"/>
    <w:rsid w:val="005B011C"/>
    <w:rsid w:val="005B2322"/>
    <w:rsid w:val="005B2F91"/>
    <w:rsid w:val="005B306E"/>
    <w:rsid w:val="005B75A9"/>
    <w:rsid w:val="005C715D"/>
    <w:rsid w:val="005D7620"/>
    <w:rsid w:val="005E01F6"/>
    <w:rsid w:val="005E702F"/>
    <w:rsid w:val="005F302E"/>
    <w:rsid w:val="005F34D6"/>
    <w:rsid w:val="005F3F53"/>
    <w:rsid w:val="005F7487"/>
    <w:rsid w:val="006005EF"/>
    <w:rsid w:val="00600BA0"/>
    <w:rsid w:val="006054A8"/>
    <w:rsid w:val="006111DE"/>
    <w:rsid w:val="006145FF"/>
    <w:rsid w:val="00616C6F"/>
    <w:rsid w:val="006208A9"/>
    <w:rsid w:val="006232C4"/>
    <w:rsid w:val="00623EF8"/>
    <w:rsid w:val="00624BA5"/>
    <w:rsid w:val="00625EA3"/>
    <w:rsid w:val="0062676B"/>
    <w:rsid w:val="00627202"/>
    <w:rsid w:val="00630D0C"/>
    <w:rsid w:val="0063295F"/>
    <w:rsid w:val="00635858"/>
    <w:rsid w:val="00635CD7"/>
    <w:rsid w:val="0063781A"/>
    <w:rsid w:val="00637CE7"/>
    <w:rsid w:val="006432E4"/>
    <w:rsid w:val="006434AF"/>
    <w:rsid w:val="006478AC"/>
    <w:rsid w:val="006521D2"/>
    <w:rsid w:val="00656F11"/>
    <w:rsid w:val="00661510"/>
    <w:rsid w:val="0066154C"/>
    <w:rsid w:val="00671539"/>
    <w:rsid w:val="0067322A"/>
    <w:rsid w:val="0067443D"/>
    <w:rsid w:val="0067506F"/>
    <w:rsid w:val="00681D9A"/>
    <w:rsid w:val="006846BF"/>
    <w:rsid w:val="00687AF2"/>
    <w:rsid w:val="006953BE"/>
    <w:rsid w:val="006959E7"/>
    <w:rsid w:val="006A1ECB"/>
    <w:rsid w:val="006A2761"/>
    <w:rsid w:val="006A33D5"/>
    <w:rsid w:val="006A4A05"/>
    <w:rsid w:val="006A7926"/>
    <w:rsid w:val="006B405D"/>
    <w:rsid w:val="006C1556"/>
    <w:rsid w:val="006D063C"/>
    <w:rsid w:val="006D160B"/>
    <w:rsid w:val="006D4AAC"/>
    <w:rsid w:val="006D5B26"/>
    <w:rsid w:val="006D6235"/>
    <w:rsid w:val="006E048F"/>
    <w:rsid w:val="006E7180"/>
    <w:rsid w:val="006F5FFB"/>
    <w:rsid w:val="006F7A99"/>
    <w:rsid w:val="007003BF"/>
    <w:rsid w:val="00703527"/>
    <w:rsid w:val="0070493F"/>
    <w:rsid w:val="0070549C"/>
    <w:rsid w:val="00706162"/>
    <w:rsid w:val="0071366A"/>
    <w:rsid w:val="00722F2F"/>
    <w:rsid w:val="0072344F"/>
    <w:rsid w:val="007274C7"/>
    <w:rsid w:val="007329D6"/>
    <w:rsid w:val="007377DB"/>
    <w:rsid w:val="0075110E"/>
    <w:rsid w:val="00751E4D"/>
    <w:rsid w:val="00751EA3"/>
    <w:rsid w:val="00760F1C"/>
    <w:rsid w:val="007624D3"/>
    <w:rsid w:val="00766336"/>
    <w:rsid w:val="00766D04"/>
    <w:rsid w:val="00767277"/>
    <w:rsid w:val="00770A4E"/>
    <w:rsid w:val="00773B13"/>
    <w:rsid w:val="007869F7"/>
    <w:rsid w:val="0079025D"/>
    <w:rsid w:val="00794675"/>
    <w:rsid w:val="00795A8E"/>
    <w:rsid w:val="007A034D"/>
    <w:rsid w:val="007A0363"/>
    <w:rsid w:val="007A3106"/>
    <w:rsid w:val="007A75BC"/>
    <w:rsid w:val="007B0F31"/>
    <w:rsid w:val="007B5C92"/>
    <w:rsid w:val="007B647A"/>
    <w:rsid w:val="007B6E68"/>
    <w:rsid w:val="007C4452"/>
    <w:rsid w:val="007C450D"/>
    <w:rsid w:val="007C5783"/>
    <w:rsid w:val="007D06E2"/>
    <w:rsid w:val="007D60C7"/>
    <w:rsid w:val="007D74A6"/>
    <w:rsid w:val="007D756A"/>
    <w:rsid w:val="007E0E51"/>
    <w:rsid w:val="007E0F55"/>
    <w:rsid w:val="007E18CB"/>
    <w:rsid w:val="007E1BC4"/>
    <w:rsid w:val="007E28B2"/>
    <w:rsid w:val="007F0793"/>
    <w:rsid w:val="007F521C"/>
    <w:rsid w:val="007F5F46"/>
    <w:rsid w:val="007F693F"/>
    <w:rsid w:val="00803D02"/>
    <w:rsid w:val="00811007"/>
    <w:rsid w:val="00811542"/>
    <w:rsid w:val="008136E4"/>
    <w:rsid w:val="008138C4"/>
    <w:rsid w:val="008152DD"/>
    <w:rsid w:val="00821E28"/>
    <w:rsid w:val="00826023"/>
    <w:rsid w:val="00841A1F"/>
    <w:rsid w:val="00853036"/>
    <w:rsid w:val="00854683"/>
    <w:rsid w:val="00856F5A"/>
    <w:rsid w:val="00862363"/>
    <w:rsid w:val="008626CB"/>
    <w:rsid w:val="00863312"/>
    <w:rsid w:val="00864E4F"/>
    <w:rsid w:val="008655BD"/>
    <w:rsid w:val="0087084C"/>
    <w:rsid w:val="00871484"/>
    <w:rsid w:val="008727F6"/>
    <w:rsid w:val="0087544E"/>
    <w:rsid w:val="008759C8"/>
    <w:rsid w:val="00875A01"/>
    <w:rsid w:val="00880207"/>
    <w:rsid w:val="00884208"/>
    <w:rsid w:val="0088599A"/>
    <w:rsid w:val="00886236"/>
    <w:rsid w:val="00886BDD"/>
    <w:rsid w:val="008911C5"/>
    <w:rsid w:val="00893903"/>
    <w:rsid w:val="008966E1"/>
    <w:rsid w:val="008974EC"/>
    <w:rsid w:val="008A04B3"/>
    <w:rsid w:val="008B33C0"/>
    <w:rsid w:val="008B4FD5"/>
    <w:rsid w:val="008B6D6F"/>
    <w:rsid w:val="008B7690"/>
    <w:rsid w:val="008B7D84"/>
    <w:rsid w:val="008C14E7"/>
    <w:rsid w:val="008C2AB2"/>
    <w:rsid w:val="008C495C"/>
    <w:rsid w:val="008C58ED"/>
    <w:rsid w:val="008C60C8"/>
    <w:rsid w:val="008C60DF"/>
    <w:rsid w:val="008C7BF8"/>
    <w:rsid w:val="008D145C"/>
    <w:rsid w:val="008D2A85"/>
    <w:rsid w:val="008D307C"/>
    <w:rsid w:val="008D34BD"/>
    <w:rsid w:val="008D6EFA"/>
    <w:rsid w:val="008D7A7F"/>
    <w:rsid w:val="008E3FA9"/>
    <w:rsid w:val="008E5053"/>
    <w:rsid w:val="008E5079"/>
    <w:rsid w:val="008E599D"/>
    <w:rsid w:val="008E6720"/>
    <w:rsid w:val="008F1AA6"/>
    <w:rsid w:val="008F3551"/>
    <w:rsid w:val="009012FC"/>
    <w:rsid w:val="009045DC"/>
    <w:rsid w:val="009112DA"/>
    <w:rsid w:val="00911620"/>
    <w:rsid w:val="009137EB"/>
    <w:rsid w:val="00914D7B"/>
    <w:rsid w:val="00921466"/>
    <w:rsid w:val="00925533"/>
    <w:rsid w:val="00937229"/>
    <w:rsid w:val="0094252E"/>
    <w:rsid w:val="00950176"/>
    <w:rsid w:val="00951E4D"/>
    <w:rsid w:val="00952BC3"/>
    <w:rsid w:val="009564CC"/>
    <w:rsid w:val="009668D8"/>
    <w:rsid w:val="0098164A"/>
    <w:rsid w:val="00982735"/>
    <w:rsid w:val="00983E6F"/>
    <w:rsid w:val="00986471"/>
    <w:rsid w:val="00993F68"/>
    <w:rsid w:val="00995D1D"/>
    <w:rsid w:val="0099608E"/>
    <w:rsid w:val="009A36EB"/>
    <w:rsid w:val="009A71A2"/>
    <w:rsid w:val="009B056C"/>
    <w:rsid w:val="009B0A22"/>
    <w:rsid w:val="009B10F0"/>
    <w:rsid w:val="009B1A8F"/>
    <w:rsid w:val="009B1CAF"/>
    <w:rsid w:val="009C1138"/>
    <w:rsid w:val="009C2E40"/>
    <w:rsid w:val="009C314A"/>
    <w:rsid w:val="009C4BA4"/>
    <w:rsid w:val="009C67B7"/>
    <w:rsid w:val="009C6A1B"/>
    <w:rsid w:val="009C788B"/>
    <w:rsid w:val="009D3D86"/>
    <w:rsid w:val="009D56B6"/>
    <w:rsid w:val="009D7751"/>
    <w:rsid w:val="009E1F61"/>
    <w:rsid w:val="009E32FF"/>
    <w:rsid w:val="009E373A"/>
    <w:rsid w:val="009E3DF3"/>
    <w:rsid w:val="009E6B7D"/>
    <w:rsid w:val="00A06716"/>
    <w:rsid w:val="00A11405"/>
    <w:rsid w:val="00A12E69"/>
    <w:rsid w:val="00A15AD2"/>
    <w:rsid w:val="00A16014"/>
    <w:rsid w:val="00A21559"/>
    <w:rsid w:val="00A25617"/>
    <w:rsid w:val="00A30EBB"/>
    <w:rsid w:val="00A339D2"/>
    <w:rsid w:val="00A35302"/>
    <w:rsid w:val="00A405D2"/>
    <w:rsid w:val="00A42E30"/>
    <w:rsid w:val="00A43E5F"/>
    <w:rsid w:val="00A44958"/>
    <w:rsid w:val="00A47445"/>
    <w:rsid w:val="00A51034"/>
    <w:rsid w:val="00A529F2"/>
    <w:rsid w:val="00A535BC"/>
    <w:rsid w:val="00A54423"/>
    <w:rsid w:val="00A57BC8"/>
    <w:rsid w:val="00A6053D"/>
    <w:rsid w:val="00A62A63"/>
    <w:rsid w:val="00A6500E"/>
    <w:rsid w:val="00A65F74"/>
    <w:rsid w:val="00A67465"/>
    <w:rsid w:val="00A70416"/>
    <w:rsid w:val="00A70952"/>
    <w:rsid w:val="00A7417E"/>
    <w:rsid w:val="00A749C9"/>
    <w:rsid w:val="00A8101A"/>
    <w:rsid w:val="00A8136A"/>
    <w:rsid w:val="00A84FD7"/>
    <w:rsid w:val="00A92197"/>
    <w:rsid w:val="00A93E10"/>
    <w:rsid w:val="00A96912"/>
    <w:rsid w:val="00A96C12"/>
    <w:rsid w:val="00A9738A"/>
    <w:rsid w:val="00AA04CE"/>
    <w:rsid w:val="00AA0762"/>
    <w:rsid w:val="00AA7F72"/>
    <w:rsid w:val="00AB245D"/>
    <w:rsid w:val="00AB4702"/>
    <w:rsid w:val="00AB6B6B"/>
    <w:rsid w:val="00AB75D3"/>
    <w:rsid w:val="00AC0819"/>
    <w:rsid w:val="00AC6381"/>
    <w:rsid w:val="00AD66C6"/>
    <w:rsid w:val="00AD6919"/>
    <w:rsid w:val="00AE01F1"/>
    <w:rsid w:val="00AE2484"/>
    <w:rsid w:val="00AE50C2"/>
    <w:rsid w:val="00AF1CCD"/>
    <w:rsid w:val="00AF2C41"/>
    <w:rsid w:val="00AF6E5F"/>
    <w:rsid w:val="00B012A7"/>
    <w:rsid w:val="00B044B3"/>
    <w:rsid w:val="00B05E0D"/>
    <w:rsid w:val="00B064AC"/>
    <w:rsid w:val="00B104B0"/>
    <w:rsid w:val="00B15982"/>
    <w:rsid w:val="00B15DF6"/>
    <w:rsid w:val="00B16F36"/>
    <w:rsid w:val="00B23700"/>
    <w:rsid w:val="00B25CF3"/>
    <w:rsid w:val="00B31239"/>
    <w:rsid w:val="00B35667"/>
    <w:rsid w:val="00B3575B"/>
    <w:rsid w:val="00B406EE"/>
    <w:rsid w:val="00B513A5"/>
    <w:rsid w:val="00B54E37"/>
    <w:rsid w:val="00B557DE"/>
    <w:rsid w:val="00B71F02"/>
    <w:rsid w:val="00B729D1"/>
    <w:rsid w:val="00B735BD"/>
    <w:rsid w:val="00B740E5"/>
    <w:rsid w:val="00B745D6"/>
    <w:rsid w:val="00B75B77"/>
    <w:rsid w:val="00B80B70"/>
    <w:rsid w:val="00B80CD3"/>
    <w:rsid w:val="00B813F2"/>
    <w:rsid w:val="00B92FCF"/>
    <w:rsid w:val="00B93B76"/>
    <w:rsid w:val="00B9496B"/>
    <w:rsid w:val="00B95585"/>
    <w:rsid w:val="00B969E1"/>
    <w:rsid w:val="00BA1ADB"/>
    <w:rsid w:val="00BA279A"/>
    <w:rsid w:val="00BB3B29"/>
    <w:rsid w:val="00BB6846"/>
    <w:rsid w:val="00BB70B9"/>
    <w:rsid w:val="00BB7920"/>
    <w:rsid w:val="00BB7DD9"/>
    <w:rsid w:val="00BC0BAE"/>
    <w:rsid w:val="00BC3D8E"/>
    <w:rsid w:val="00BC3E17"/>
    <w:rsid w:val="00BC4EB5"/>
    <w:rsid w:val="00BC78B0"/>
    <w:rsid w:val="00BD07C1"/>
    <w:rsid w:val="00BD2232"/>
    <w:rsid w:val="00BD38B4"/>
    <w:rsid w:val="00BD40F2"/>
    <w:rsid w:val="00BD52FB"/>
    <w:rsid w:val="00BD6322"/>
    <w:rsid w:val="00BE4FF8"/>
    <w:rsid w:val="00BE5AC9"/>
    <w:rsid w:val="00BE5C7F"/>
    <w:rsid w:val="00BF0F2F"/>
    <w:rsid w:val="00BF2174"/>
    <w:rsid w:val="00BF3A53"/>
    <w:rsid w:val="00BF5F2E"/>
    <w:rsid w:val="00C014D3"/>
    <w:rsid w:val="00C138F1"/>
    <w:rsid w:val="00C165E5"/>
    <w:rsid w:val="00C1708A"/>
    <w:rsid w:val="00C26536"/>
    <w:rsid w:val="00C30078"/>
    <w:rsid w:val="00C46819"/>
    <w:rsid w:val="00C4691E"/>
    <w:rsid w:val="00C53249"/>
    <w:rsid w:val="00C72246"/>
    <w:rsid w:val="00C73146"/>
    <w:rsid w:val="00C735BC"/>
    <w:rsid w:val="00C74112"/>
    <w:rsid w:val="00C75415"/>
    <w:rsid w:val="00C81C6B"/>
    <w:rsid w:val="00C82FB3"/>
    <w:rsid w:val="00C91BBF"/>
    <w:rsid w:val="00C93306"/>
    <w:rsid w:val="00C93D7D"/>
    <w:rsid w:val="00C961A7"/>
    <w:rsid w:val="00C96C8C"/>
    <w:rsid w:val="00CA0ED4"/>
    <w:rsid w:val="00CA1D22"/>
    <w:rsid w:val="00CA2569"/>
    <w:rsid w:val="00CA3A19"/>
    <w:rsid w:val="00CA53A3"/>
    <w:rsid w:val="00CA6F95"/>
    <w:rsid w:val="00CB1E22"/>
    <w:rsid w:val="00CB3D51"/>
    <w:rsid w:val="00CB538D"/>
    <w:rsid w:val="00CB6300"/>
    <w:rsid w:val="00CC0F4D"/>
    <w:rsid w:val="00CC25A6"/>
    <w:rsid w:val="00CC482F"/>
    <w:rsid w:val="00CC5F37"/>
    <w:rsid w:val="00CD7D1E"/>
    <w:rsid w:val="00CE2AE6"/>
    <w:rsid w:val="00CF219B"/>
    <w:rsid w:val="00CF51DA"/>
    <w:rsid w:val="00CF550F"/>
    <w:rsid w:val="00CF7E69"/>
    <w:rsid w:val="00D00135"/>
    <w:rsid w:val="00D017CD"/>
    <w:rsid w:val="00D02DDC"/>
    <w:rsid w:val="00D056A8"/>
    <w:rsid w:val="00D05AD3"/>
    <w:rsid w:val="00D1218E"/>
    <w:rsid w:val="00D123D7"/>
    <w:rsid w:val="00D17847"/>
    <w:rsid w:val="00D211AF"/>
    <w:rsid w:val="00D24C03"/>
    <w:rsid w:val="00D343D2"/>
    <w:rsid w:val="00D444B1"/>
    <w:rsid w:val="00D45DAE"/>
    <w:rsid w:val="00D45FF5"/>
    <w:rsid w:val="00D46A2E"/>
    <w:rsid w:val="00D51693"/>
    <w:rsid w:val="00D56546"/>
    <w:rsid w:val="00D6019F"/>
    <w:rsid w:val="00D6025E"/>
    <w:rsid w:val="00D67359"/>
    <w:rsid w:val="00D71F19"/>
    <w:rsid w:val="00D722D7"/>
    <w:rsid w:val="00D72D8E"/>
    <w:rsid w:val="00D7669B"/>
    <w:rsid w:val="00D76F2D"/>
    <w:rsid w:val="00D7708A"/>
    <w:rsid w:val="00D83A4F"/>
    <w:rsid w:val="00D85B72"/>
    <w:rsid w:val="00D87F59"/>
    <w:rsid w:val="00D91938"/>
    <w:rsid w:val="00DA2F1F"/>
    <w:rsid w:val="00DA6985"/>
    <w:rsid w:val="00DB173F"/>
    <w:rsid w:val="00DB3CDC"/>
    <w:rsid w:val="00DB4141"/>
    <w:rsid w:val="00DB5976"/>
    <w:rsid w:val="00DB7E20"/>
    <w:rsid w:val="00DD0B3D"/>
    <w:rsid w:val="00DD270A"/>
    <w:rsid w:val="00DD36DE"/>
    <w:rsid w:val="00DD5278"/>
    <w:rsid w:val="00DD6899"/>
    <w:rsid w:val="00DD7355"/>
    <w:rsid w:val="00DE29A3"/>
    <w:rsid w:val="00DE7416"/>
    <w:rsid w:val="00DF1EDF"/>
    <w:rsid w:val="00DF3B43"/>
    <w:rsid w:val="00DF699F"/>
    <w:rsid w:val="00E00ADB"/>
    <w:rsid w:val="00E032B3"/>
    <w:rsid w:val="00E033C3"/>
    <w:rsid w:val="00E0471A"/>
    <w:rsid w:val="00E05047"/>
    <w:rsid w:val="00E06D2F"/>
    <w:rsid w:val="00E108BA"/>
    <w:rsid w:val="00E11FBC"/>
    <w:rsid w:val="00E12427"/>
    <w:rsid w:val="00E24212"/>
    <w:rsid w:val="00E257D0"/>
    <w:rsid w:val="00E25B37"/>
    <w:rsid w:val="00E31578"/>
    <w:rsid w:val="00E31AE2"/>
    <w:rsid w:val="00E32A9A"/>
    <w:rsid w:val="00E353E1"/>
    <w:rsid w:val="00E35F5E"/>
    <w:rsid w:val="00E41FE3"/>
    <w:rsid w:val="00E42494"/>
    <w:rsid w:val="00E43A6A"/>
    <w:rsid w:val="00E44A59"/>
    <w:rsid w:val="00E51E31"/>
    <w:rsid w:val="00E52510"/>
    <w:rsid w:val="00E53FB3"/>
    <w:rsid w:val="00E55812"/>
    <w:rsid w:val="00E63D5E"/>
    <w:rsid w:val="00E64BE8"/>
    <w:rsid w:val="00E65ECE"/>
    <w:rsid w:val="00E7250D"/>
    <w:rsid w:val="00E76189"/>
    <w:rsid w:val="00E816D4"/>
    <w:rsid w:val="00E87028"/>
    <w:rsid w:val="00E876ED"/>
    <w:rsid w:val="00E94EC4"/>
    <w:rsid w:val="00E957A2"/>
    <w:rsid w:val="00E96EB7"/>
    <w:rsid w:val="00EA0019"/>
    <w:rsid w:val="00EA5FDF"/>
    <w:rsid w:val="00EC1EAA"/>
    <w:rsid w:val="00ED291A"/>
    <w:rsid w:val="00EF0886"/>
    <w:rsid w:val="00EF298C"/>
    <w:rsid w:val="00EF3635"/>
    <w:rsid w:val="00EF4471"/>
    <w:rsid w:val="00EF775B"/>
    <w:rsid w:val="00F1458C"/>
    <w:rsid w:val="00F17C30"/>
    <w:rsid w:val="00F21DDE"/>
    <w:rsid w:val="00F312FD"/>
    <w:rsid w:val="00F32983"/>
    <w:rsid w:val="00F33F29"/>
    <w:rsid w:val="00F47A6A"/>
    <w:rsid w:val="00F57D3B"/>
    <w:rsid w:val="00F64D18"/>
    <w:rsid w:val="00F67F00"/>
    <w:rsid w:val="00F72C39"/>
    <w:rsid w:val="00F757F4"/>
    <w:rsid w:val="00F76BBA"/>
    <w:rsid w:val="00F830DD"/>
    <w:rsid w:val="00F83414"/>
    <w:rsid w:val="00F846F7"/>
    <w:rsid w:val="00F922D5"/>
    <w:rsid w:val="00F97991"/>
    <w:rsid w:val="00FA16CB"/>
    <w:rsid w:val="00FA1F97"/>
    <w:rsid w:val="00FA2984"/>
    <w:rsid w:val="00FA2E18"/>
    <w:rsid w:val="00FA3FDD"/>
    <w:rsid w:val="00FB057F"/>
    <w:rsid w:val="00FB17C6"/>
    <w:rsid w:val="00FB772D"/>
    <w:rsid w:val="00FC2027"/>
    <w:rsid w:val="00FC4FF3"/>
    <w:rsid w:val="00FE0189"/>
    <w:rsid w:val="00FE4664"/>
    <w:rsid w:val="00FE48DB"/>
    <w:rsid w:val="00FE523E"/>
    <w:rsid w:val="00FE65E1"/>
    <w:rsid w:val="00FE6CEB"/>
    <w:rsid w:val="00FE6EA6"/>
    <w:rsid w:val="00FF12CB"/>
    <w:rsid w:val="00FF24B9"/>
    <w:rsid w:val="00FF678A"/>
    <w:rsid w:val="210B98FA"/>
    <w:rsid w:val="378189D9"/>
    <w:rsid w:val="498559AC"/>
    <w:rsid w:val="51F15701"/>
    <w:rsid w:val="639A945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FB37C9"/>
  <w15:docId w15:val="{F3FF85C4-F862-C442-9A75-C026E7CBA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color w:val="141313" w:themeColor="text1"/>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14" w:unhideWhenUsed="1" w:qFormat="1"/>
    <w:lsdException w:name="heading 6" w:semiHidden="1" w:uiPriority="14" w:unhideWhenUsed="1" w:qFormat="1"/>
    <w:lsdException w:name="heading 7" w:semiHidden="1" w:uiPriority="14" w:unhideWhenUsed="1" w:qFormat="1"/>
    <w:lsdException w:name="heading 8" w:semiHidden="1" w:uiPriority="14" w:unhideWhenUsed="1" w:qFormat="1"/>
    <w:lsdException w:name="heading 9" w:semiHidden="1" w:uiPriority="1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322"/>
    <w:pPr>
      <w:spacing w:after="200" w:line="312" w:lineRule="auto"/>
    </w:pPr>
    <w:rPr>
      <w:rFonts w:asciiTheme="minorHAnsi" w:hAnsiTheme="minorHAnsi"/>
      <w:color w:val="E4002B" w:themeColor="text2"/>
      <w:lang w:eastAsia="ja-JP"/>
    </w:rPr>
  </w:style>
  <w:style w:type="paragraph" w:styleId="Heading1">
    <w:name w:val="heading 1"/>
    <w:next w:val="Bodycopy"/>
    <w:link w:val="Heading1Char"/>
    <w:qFormat/>
    <w:rsid w:val="00211FBB"/>
    <w:pPr>
      <w:keepNext/>
      <w:spacing w:before="600" w:after="120" w:line="380" w:lineRule="exact"/>
      <w:outlineLvl w:val="0"/>
    </w:pPr>
    <w:rPr>
      <w:rFonts w:asciiTheme="majorHAnsi" w:eastAsia="Times New Roman" w:hAnsiTheme="majorHAnsi" w:cs="Times New Roman"/>
      <w:b/>
      <w:bCs/>
      <w:caps/>
      <w:color w:val="343434"/>
      <w:spacing w:val="-8"/>
      <w:sz w:val="30"/>
      <w:szCs w:val="20"/>
    </w:rPr>
  </w:style>
  <w:style w:type="paragraph" w:styleId="Heading2">
    <w:name w:val="heading 2"/>
    <w:basedOn w:val="Heading1"/>
    <w:next w:val="Bodycopy"/>
    <w:link w:val="Heading2Char"/>
    <w:qFormat/>
    <w:rsid w:val="00F97991"/>
    <w:pPr>
      <w:spacing w:before="720" w:line="300" w:lineRule="exact"/>
      <w:outlineLvl w:val="1"/>
    </w:pPr>
    <w:rPr>
      <w:spacing w:val="-4"/>
      <w:sz w:val="22"/>
    </w:rPr>
  </w:style>
  <w:style w:type="paragraph" w:styleId="Heading3">
    <w:name w:val="heading 3"/>
    <w:next w:val="Bodycopy"/>
    <w:link w:val="Heading3Char"/>
    <w:qFormat/>
    <w:rsid w:val="00811542"/>
    <w:pPr>
      <w:keepNext/>
      <w:spacing w:line="260" w:lineRule="exact"/>
      <w:outlineLvl w:val="2"/>
    </w:pPr>
    <w:rPr>
      <w:rFonts w:asciiTheme="majorHAnsi" w:eastAsia="Times New Roman" w:hAnsiTheme="majorHAnsi" w:cs="Times New Roman"/>
      <w:b/>
      <w:spacing w:val="-1"/>
      <w:sz w:val="21"/>
      <w:szCs w:val="20"/>
    </w:rPr>
  </w:style>
  <w:style w:type="paragraph" w:styleId="Heading4">
    <w:name w:val="heading 4"/>
    <w:basedOn w:val="Normal"/>
    <w:next w:val="Normal"/>
    <w:link w:val="Heading4Char"/>
    <w:uiPriority w:val="14"/>
    <w:semiHidden/>
    <w:qFormat/>
    <w:rsid w:val="00F97991"/>
    <w:pPr>
      <w:keepNext/>
      <w:keepLines/>
      <w:spacing w:after="180" w:line="300" w:lineRule="exact"/>
      <w:outlineLvl w:val="3"/>
    </w:pPr>
    <w:rPr>
      <w:rFonts w:eastAsiaTheme="majorEastAsia" w:cstheme="majorBidi"/>
      <w:iCs/>
      <w:color w:val="15749D" w:themeColor="accent1" w:themeShade="BF"/>
      <w:sz w:val="1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5B2322"/>
    <w:rPr>
      <w:rFonts w:asciiTheme="majorHAnsi" w:eastAsia="Times New Roman" w:hAnsiTheme="majorHAnsi" w:cs="Times New Roman"/>
      <w:b/>
      <w:bCs/>
      <w:caps/>
      <w:color w:val="343434"/>
      <w:spacing w:val="-8"/>
      <w:sz w:val="30"/>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rsid w:val="0079025D"/>
    <w:rPr>
      <w:color w:val="0C5C8D" w:themeColor="hyperlink"/>
      <w:u w:val="single"/>
    </w:rPr>
  </w:style>
  <w:style w:type="paragraph" w:styleId="Title">
    <w:name w:val="Title"/>
    <w:basedOn w:val="Normal"/>
    <w:next w:val="Normal"/>
    <w:link w:val="TitleChar"/>
    <w:uiPriority w:val="14"/>
    <w:semiHidden/>
    <w:unhideWhenUsed/>
    <w:rsid w:val="00624BA5"/>
    <w:pPr>
      <w:pBdr>
        <w:bottom w:val="single" w:sz="8" w:space="4" w:color="1D9CD3" w:themeColor="accent1"/>
      </w:pBdr>
      <w:spacing w:after="300"/>
      <w:contextualSpacing/>
    </w:pPr>
    <w:rPr>
      <w:rFonts w:asciiTheme="majorHAnsi" w:eastAsiaTheme="majorEastAsia" w:hAnsiTheme="majorHAnsi" w:cstheme="majorBidi"/>
      <w:color w:val="AA0020" w:themeColor="text2" w:themeShade="BF"/>
      <w:spacing w:val="5"/>
      <w:kern w:val="28"/>
      <w:sz w:val="52"/>
      <w:szCs w:val="52"/>
    </w:rPr>
  </w:style>
  <w:style w:type="character" w:customStyle="1" w:styleId="TitleChar">
    <w:name w:val="Title Char"/>
    <w:basedOn w:val="DefaultParagraphFont"/>
    <w:link w:val="Title"/>
    <w:uiPriority w:val="14"/>
    <w:semiHidden/>
    <w:rsid w:val="00914D7B"/>
    <w:rPr>
      <w:rFonts w:asciiTheme="majorHAnsi" w:eastAsiaTheme="majorEastAsia" w:hAnsiTheme="majorHAnsi" w:cstheme="majorBidi"/>
      <w:color w:val="AA0020" w:themeColor="text2" w:themeShade="BF"/>
      <w:spacing w:val="5"/>
      <w:kern w:val="28"/>
      <w:sz w:val="52"/>
      <w:szCs w:val="52"/>
    </w:rPr>
  </w:style>
  <w:style w:type="paragraph" w:styleId="Subtitle">
    <w:name w:val="Subtitle"/>
    <w:basedOn w:val="Normal"/>
    <w:next w:val="Normal"/>
    <w:link w:val="SubtitleChar"/>
    <w:uiPriority w:val="14"/>
    <w:semiHidden/>
    <w:unhideWhenUsed/>
    <w:rsid w:val="00624BA5"/>
    <w:pPr>
      <w:numPr>
        <w:ilvl w:val="1"/>
      </w:numPr>
    </w:pPr>
    <w:rPr>
      <w:rFonts w:asciiTheme="majorHAnsi" w:eastAsiaTheme="majorEastAsia" w:hAnsiTheme="majorHAnsi" w:cstheme="majorBidi"/>
      <w:i/>
      <w:iCs/>
      <w:color w:val="1D9CD3" w:themeColor="accent1"/>
      <w:spacing w:val="15"/>
      <w:sz w:val="24"/>
      <w:szCs w:val="24"/>
    </w:rPr>
  </w:style>
  <w:style w:type="character" w:customStyle="1" w:styleId="SubtitleChar">
    <w:name w:val="Subtitle Char"/>
    <w:basedOn w:val="DefaultParagraphFont"/>
    <w:link w:val="Subtitle"/>
    <w:uiPriority w:val="14"/>
    <w:semiHidden/>
    <w:rsid w:val="00914D7B"/>
    <w:rPr>
      <w:rFonts w:asciiTheme="majorHAnsi" w:eastAsiaTheme="majorEastAsia" w:hAnsiTheme="majorHAnsi" w:cstheme="majorBidi"/>
      <w:i/>
      <w:iCs/>
      <w:color w:val="1D9CD3" w:themeColor="accent1"/>
      <w:spacing w:val="15"/>
      <w:sz w:val="24"/>
      <w:szCs w:val="24"/>
    </w:rPr>
  </w:style>
  <w:style w:type="character" w:styleId="SubtleEmphasis">
    <w:name w:val="Subtle Emphasis"/>
    <w:basedOn w:val="DefaultParagraphFont"/>
    <w:uiPriority w:val="19"/>
    <w:semiHidden/>
    <w:unhideWhenUsed/>
    <w:rsid w:val="00624BA5"/>
    <w:rPr>
      <w:i/>
      <w:iCs/>
      <w:color w:val="8C8686"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21"/>
    <w:semiHidden/>
    <w:unhideWhenUsed/>
    <w:rsid w:val="00624BA5"/>
    <w:rPr>
      <w:b/>
      <w:bCs/>
      <w:i/>
      <w:iCs/>
      <w:color w:val="1D9CD3" w:themeColor="accent1"/>
    </w:rPr>
  </w:style>
  <w:style w:type="character" w:styleId="Strong">
    <w:name w:val="Strong"/>
    <w:basedOn w:val="DefaultParagraphFont"/>
    <w:uiPriority w:val="22"/>
    <w:semiHidden/>
    <w:unhideWhenUsed/>
    <w:rsid w:val="00624BA5"/>
    <w:rPr>
      <w:b/>
      <w:bCs/>
    </w:rPr>
  </w:style>
  <w:style w:type="paragraph" w:styleId="Quote">
    <w:name w:val="Quote"/>
    <w:basedOn w:val="Normal"/>
    <w:next w:val="Normal"/>
    <w:link w:val="QuoteChar"/>
    <w:uiPriority w:val="29"/>
    <w:semiHidden/>
    <w:unhideWhenUsed/>
    <w:rsid w:val="00624BA5"/>
    <w:rPr>
      <w:i/>
      <w:iCs/>
    </w:rPr>
  </w:style>
  <w:style w:type="character" w:customStyle="1" w:styleId="QuoteChar">
    <w:name w:val="Quote Char"/>
    <w:basedOn w:val="DefaultParagraphFont"/>
    <w:link w:val="Quote"/>
    <w:uiPriority w:val="29"/>
    <w:semiHidden/>
    <w:rsid w:val="00624BA5"/>
    <w:rPr>
      <w:i/>
      <w:iCs/>
      <w:color w:val="141313" w:themeColor="text1"/>
    </w:rPr>
  </w:style>
  <w:style w:type="paragraph" w:styleId="IntenseQuote">
    <w:name w:val="Intense Quote"/>
    <w:basedOn w:val="Normal"/>
    <w:next w:val="Normal"/>
    <w:link w:val="IntenseQuoteChar"/>
    <w:uiPriority w:val="30"/>
    <w:semiHidden/>
    <w:unhideWhenUsed/>
    <w:rsid w:val="00624BA5"/>
    <w:pPr>
      <w:pBdr>
        <w:bottom w:val="single" w:sz="4" w:space="4" w:color="1D9CD3" w:themeColor="accent1"/>
      </w:pBdr>
      <w:spacing w:before="200" w:after="280"/>
      <w:ind w:left="936" w:right="936"/>
    </w:pPr>
    <w:rPr>
      <w:b/>
      <w:bCs/>
      <w:i/>
      <w:iCs/>
      <w:color w:val="1D9CD3" w:themeColor="accent1"/>
    </w:rPr>
  </w:style>
  <w:style w:type="character" w:customStyle="1" w:styleId="IntenseQuoteChar">
    <w:name w:val="Intense Quote Char"/>
    <w:basedOn w:val="DefaultParagraphFont"/>
    <w:link w:val="IntenseQuote"/>
    <w:uiPriority w:val="30"/>
    <w:semiHidden/>
    <w:rsid w:val="00624BA5"/>
    <w:rPr>
      <w:b/>
      <w:bCs/>
      <w:i/>
      <w:iCs/>
      <w:color w:val="1D9CD3" w:themeColor="accent1"/>
    </w:rPr>
  </w:style>
  <w:style w:type="character" w:styleId="SubtleReference">
    <w:name w:val="Subtle Reference"/>
    <w:basedOn w:val="DefaultParagraphFont"/>
    <w:uiPriority w:val="31"/>
    <w:semiHidden/>
    <w:unhideWhenUsed/>
    <w:rsid w:val="00624BA5"/>
    <w:rPr>
      <w:smallCaps/>
      <w:color w:val="1DB14B" w:themeColor="accent2"/>
      <w:u w:val="single"/>
    </w:rPr>
  </w:style>
  <w:style w:type="character" w:styleId="IntenseReference">
    <w:name w:val="Intense Reference"/>
    <w:basedOn w:val="DefaultParagraphFont"/>
    <w:uiPriority w:val="32"/>
    <w:semiHidden/>
    <w:unhideWhenUsed/>
    <w:rsid w:val="00624BA5"/>
    <w:rPr>
      <w:b/>
      <w:bCs/>
      <w:smallCaps/>
      <w:color w:val="1DB14B"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styleId="ListParagraph">
    <w:name w:val="List Paragraph"/>
    <w:basedOn w:val="Normal"/>
    <w:uiPriority w:val="34"/>
    <w:semiHidden/>
    <w:unhideWhenUsed/>
    <w:rsid w:val="00624BA5"/>
  </w:style>
  <w:style w:type="paragraph" w:styleId="NoSpacing">
    <w:name w:val="No Spacing"/>
    <w:uiPriority w:val="99"/>
    <w:semiHidden/>
    <w:rsid w:val="00624BA5"/>
  </w:style>
  <w:style w:type="table" w:styleId="TableGrid">
    <w:name w:val="Table Grid"/>
    <w:basedOn w:val="TableNormal"/>
    <w:uiPriority w:val="39"/>
    <w:rsid w:val="00D76F2D"/>
    <w:rPr>
      <w:sz w:val="20"/>
    </w:rPr>
    <w:tblPr>
      <w:tblCellMar>
        <w:left w:w="0" w:type="dxa"/>
        <w:right w:w="0" w:type="dxa"/>
      </w:tblCellMar>
    </w:tblPr>
    <w:trPr>
      <w:cantSplit/>
    </w:trPr>
  </w:style>
  <w:style w:type="paragraph" w:customStyle="1" w:styleId="Bodycopy">
    <w:name w:val="Body copy"/>
    <w:uiPriority w:val="3"/>
    <w:qFormat/>
    <w:rsid w:val="00661510"/>
    <w:pPr>
      <w:spacing w:after="180" w:line="300" w:lineRule="atLeast"/>
    </w:pPr>
    <w:rPr>
      <w:rFonts w:eastAsia="Times New Roman" w:cs="Times New Roman"/>
      <w:spacing w:val="-2"/>
      <w:sz w:val="17"/>
      <w:szCs w:val="20"/>
    </w:rPr>
  </w:style>
  <w:style w:type="paragraph" w:styleId="Header">
    <w:name w:val="header"/>
    <w:link w:val="HeaderChar"/>
    <w:uiPriority w:val="99"/>
    <w:semiHidden/>
    <w:rsid w:val="008136E4"/>
    <w:pPr>
      <w:jc w:val="right"/>
    </w:pPr>
    <w:rPr>
      <w:rFonts w:ascii="Arial Narrow" w:hAnsi="Arial Narrow"/>
      <w:caps/>
      <w:color w:val="504C4C" w:themeColor="text1" w:themeTint="BF"/>
      <w:sz w:val="18"/>
    </w:rPr>
  </w:style>
  <w:style w:type="character" w:customStyle="1" w:styleId="HeaderChar">
    <w:name w:val="Header Char"/>
    <w:basedOn w:val="DefaultParagraphFont"/>
    <w:link w:val="Header"/>
    <w:uiPriority w:val="99"/>
    <w:semiHidden/>
    <w:rsid w:val="00914D7B"/>
    <w:rPr>
      <w:rFonts w:ascii="Arial Narrow" w:hAnsi="Arial Narrow"/>
      <w:caps/>
      <w:color w:val="504C4C" w:themeColor="text1" w:themeTint="BF"/>
      <w:sz w:val="18"/>
    </w:rPr>
  </w:style>
  <w:style w:type="paragraph" w:styleId="Footer">
    <w:name w:val="footer"/>
    <w:basedOn w:val="Bodycopy"/>
    <w:link w:val="FooterChar"/>
    <w:uiPriority w:val="99"/>
    <w:semiHidden/>
    <w:rsid w:val="00420670"/>
    <w:pPr>
      <w:spacing w:after="0" w:line="240" w:lineRule="auto"/>
    </w:pPr>
    <w:rPr>
      <w:caps/>
      <w:color w:val="808285" w:themeColor="background2"/>
      <w:sz w:val="14"/>
    </w:rPr>
  </w:style>
  <w:style w:type="character" w:customStyle="1" w:styleId="FooterChar">
    <w:name w:val="Footer Char"/>
    <w:basedOn w:val="DefaultParagraphFont"/>
    <w:link w:val="Footer"/>
    <w:uiPriority w:val="99"/>
    <w:semiHidden/>
    <w:rsid w:val="00914D7B"/>
    <w:rPr>
      <w:rFonts w:eastAsia="Times New Roman" w:cs="Times New Roman"/>
      <w:caps/>
      <w:color w:val="808285" w:themeColor="background2"/>
      <w:spacing w:val="-2"/>
      <w:sz w:val="14"/>
      <w:szCs w:val="20"/>
    </w:rPr>
  </w:style>
  <w:style w:type="paragraph" w:customStyle="1" w:styleId="CoverSubtitle">
    <w:name w:val="Cover Subtitle"/>
    <w:basedOn w:val="Bodycopy"/>
    <w:uiPriority w:val="11"/>
    <w:rsid w:val="00266050"/>
    <w:rPr>
      <w:rFonts w:asciiTheme="majorHAnsi" w:hAnsiTheme="majorHAnsi"/>
      <w:b/>
      <w:sz w:val="22"/>
    </w:rPr>
  </w:style>
  <w:style w:type="paragraph" w:customStyle="1" w:styleId="Covertitle">
    <w:name w:val="Cover title"/>
    <w:uiPriority w:val="10"/>
    <w:rsid w:val="003A54A0"/>
    <w:pPr>
      <w:spacing w:after="120" w:line="600" w:lineRule="exact"/>
      <w:ind w:right="1170"/>
    </w:pPr>
    <w:rPr>
      <w:rFonts w:ascii="Arial Narrow" w:eastAsia="Times New Roman" w:hAnsi="Arial Narrow" w:cs="Times New Roman"/>
      <w:b/>
      <w:caps/>
      <w:spacing w:val="-10"/>
      <w:sz w:val="64"/>
      <w:szCs w:val="20"/>
    </w:rPr>
  </w:style>
  <w:style w:type="paragraph" w:styleId="TOC3">
    <w:name w:val="toc 3"/>
    <w:basedOn w:val="Bodycopy"/>
    <w:next w:val="Normal"/>
    <w:uiPriority w:val="39"/>
    <w:rsid w:val="00E05047"/>
    <w:pPr>
      <w:tabs>
        <w:tab w:val="right" w:leader="dot" w:pos="7200"/>
      </w:tabs>
      <w:spacing w:after="120" w:line="260" w:lineRule="exact"/>
      <w:ind w:left="547" w:right="1440"/>
    </w:pPr>
    <w:rPr>
      <w:noProof/>
    </w:rPr>
  </w:style>
  <w:style w:type="paragraph" w:styleId="TOC1">
    <w:name w:val="toc 1"/>
    <w:basedOn w:val="Bodycopy"/>
    <w:next w:val="Bodycopy"/>
    <w:uiPriority w:val="39"/>
    <w:rsid w:val="00E7250D"/>
    <w:pPr>
      <w:tabs>
        <w:tab w:val="right" w:leader="dot" w:pos="7200"/>
      </w:tabs>
      <w:spacing w:before="720" w:after="120" w:line="260" w:lineRule="exact"/>
      <w:ind w:right="1440"/>
    </w:pPr>
    <w:rPr>
      <w:b/>
      <w:noProof/>
      <w:sz w:val="21"/>
    </w:rPr>
  </w:style>
  <w:style w:type="paragraph" w:styleId="TOCHeading">
    <w:name w:val="TOC Heading"/>
    <w:next w:val="Normal"/>
    <w:uiPriority w:val="11"/>
    <w:rsid w:val="00266050"/>
    <w:pPr>
      <w:spacing w:before="600" w:after="120" w:line="400" w:lineRule="exact"/>
    </w:pPr>
    <w:rPr>
      <w:rFonts w:asciiTheme="majorHAnsi" w:eastAsiaTheme="majorEastAsia" w:hAnsiTheme="majorHAnsi" w:cstheme="majorBidi"/>
      <w:b/>
      <w:bCs/>
      <w:caps/>
      <w:spacing w:val="-8"/>
      <w:sz w:val="30"/>
      <w:szCs w:val="32"/>
    </w:rPr>
  </w:style>
  <w:style w:type="character" w:customStyle="1" w:styleId="Heading2Char">
    <w:name w:val="Heading 2 Char"/>
    <w:basedOn w:val="DefaultParagraphFont"/>
    <w:link w:val="Heading2"/>
    <w:rsid w:val="00F97991"/>
    <w:rPr>
      <w:rFonts w:asciiTheme="majorHAnsi" w:eastAsia="Times New Roman" w:hAnsiTheme="majorHAnsi" w:cs="Times New Roman"/>
      <w:b/>
      <w:bCs/>
      <w:caps/>
      <w:color w:val="343434"/>
      <w:spacing w:val="-4"/>
      <w:szCs w:val="20"/>
    </w:rPr>
  </w:style>
  <w:style w:type="character" w:customStyle="1" w:styleId="Heading3Char">
    <w:name w:val="Heading 3 Char"/>
    <w:basedOn w:val="DefaultParagraphFont"/>
    <w:link w:val="Heading3"/>
    <w:rsid w:val="005B2322"/>
    <w:rPr>
      <w:rFonts w:asciiTheme="majorHAnsi" w:eastAsia="Times New Roman" w:hAnsiTheme="majorHAnsi" w:cs="Times New Roman"/>
      <w:b/>
      <w:spacing w:val="-1"/>
      <w:sz w:val="21"/>
      <w:szCs w:val="20"/>
    </w:rPr>
  </w:style>
  <w:style w:type="paragraph" w:styleId="TOC2">
    <w:name w:val="toc 2"/>
    <w:basedOn w:val="Bodycopy"/>
    <w:next w:val="Bodycopy"/>
    <w:uiPriority w:val="39"/>
    <w:rsid w:val="00E05047"/>
    <w:pPr>
      <w:tabs>
        <w:tab w:val="right" w:leader="dot" w:pos="7200"/>
      </w:tabs>
      <w:spacing w:after="120" w:line="260" w:lineRule="exact"/>
      <w:ind w:left="274" w:right="1440"/>
    </w:pPr>
    <w:rPr>
      <w:noProof/>
    </w:rPr>
  </w:style>
  <w:style w:type="numbering" w:customStyle="1" w:styleId="XXXXXXXX">
    <w:name w:val="XXXXXXXX"/>
    <w:uiPriority w:val="99"/>
    <w:rsid w:val="000F0F4D"/>
    <w:pPr>
      <w:numPr>
        <w:numId w:val="2"/>
      </w:numPr>
    </w:pPr>
  </w:style>
  <w:style w:type="paragraph" w:customStyle="1" w:styleId="Tablecopy">
    <w:name w:val="Table copy"/>
    <w:uiPriority w:val="7"/>
    <w:rsid w:val="00AF1CCD"/>
    <w:pPr>
      <w:keepNext/>
      <w:tabs>
        <w:tab w:val="left" w:pos="288"/>
      </w:tabs>
      <w:spacing w:before="80" w:after="80" w:line="200" w:lineRule="exact"/>
    </w:pPr>
    <w:rPr>
      <w:rFonts w:eastAsia="Times New Roman" w:cs="Times New Roman"/>
      <w:sz w:val="15"/>
      <w:szCs w:val="20"/>
    </w:rPr>
  </w:style>
  <w:style w:type="paragraph" w:customStyle="1" w:styleId="TableGraphtitle">
    <w:name w:val="Table/Graph title"/>
    <w:basedOn w:val="Tablecopy"/>
    <w:next w:val="Tablecopy"/>
    <w:uiPriority w:val="5"/>
    <w:rsid w:val="00BD40F2"/>
    <w:pPr>
      <w:spacing w:before="520"/>
    </w:pPr>
    <w:rPr>
      <w:bCs/>
      <w:caps/>
      <w:sz w:val="17"/>
    </w:rPr>
  </w:style>
  <w:style w:type="paragraph" w:customStyle="1" w:styleId="TableGraphsource">
    <w:name w:val="Table/Graph source"/>
    <w:basedOn w:val="Bodycopy"/>
    <w:next w:val="Bodycopy"/>
    <w:uiPriority w:val="7"/>
    <w:rsid w:val="00BD40F2"/>
    <w:pPr>
      <w:spacing w:before="60" w:after="480" w:line="200" w:lineRule="atLeast"/>
    </w:pPr>
    <w:rPr>
      <w:i/>
      <w:iCs/>
      <w:sz w:val="15"/>
    </w:rPr>
  </w:style>
  <w:style w:type="paragraph" w:customStyle="1" w:styleId="Bullet1">
    <w:name w:val="Bullet 1"/>
    <w:basedOn w:val="Bodycopy"/>
    <w:uiPriority w:val="3"/>
    <w:qFormat/>
    <w:rsid w:val="00B729D1"/>
    <w:pPr>
      <w:numPr>
        <w:numId w:val="17"/>
      </w:numPr>
    </w:pPr>
  </w:style>
  <w:style w:type="paragraph" w:customStyle="1" w:styleId="Bullet2">
    <w:name w:val="Bullet 2"/>
    <w:basedOn w:val="Bodycopy"/>
    <w:uiPriority w:val="3"/>
    <w:qFormat/>
    <w:rsid w:val="00B729D1"/>
    <w:pPr>
      <w:numPr>
        <w:ilvl w:val="1"/>
        <w:numId w:val="17"/>
      </w:numPr>
    </w:pPr>
  </w:style>
  <w:style w:type="paragraph" w:customStyle="1" w:styleId="Bullet3">
    <w:name w:val="Bullet 3"/>
    <w:basedOn w:val="Bodycopy"/>
    <w:uiPriority w:val="3"/>
    <w:qFormat/>
    <w:rsid w:val="00B729D1"/>
    <w:pPr>
      <w:numPr>
        <w:numId w:val="31"/>
      </w:numPr>
    </w:pPr>
  </w:style>
  <w:style w:type="table" w:styleId="TableGridLight">
    <w:name w:val="Grid Table Light"/>
    <w:basedOn w:val="TableNormal"/>
    <w:uiPriority w:val="40"/>
    <w:rsid w:val="000C347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DD7355"/>
    <w:pPr>
      <w:spacing w:line="240" w:lineRule="auto"/>
    </w:pPr>
    <w:rPr>
      <w:i/>
      <w:sz w:val="15"/>
      <w:szCs w:val="20"/>
    </w:rPr>
  </w:style>
  <w:style w:type="character" w:customStyle="1" w:styleId="FootnoteTextChar">
    <w:name w:val="Footnote Text Char"/>
    <w:basedOn w:val="DefaultParagraphFont"/>
    <w:link w:val="FootnoteText"/>
    <w:uiPriority w:val="99"/>
    <w:semiHidden/>
    <w:rsid w:val="00DD7355"/>
    <w:rPr>
      <w:rFonts w:asciiTheme="minorHAnsi" w:hAnsiTheme="minorHAnsi"/>
      <w:i/>
      <w:sz w:val="15"/>
      <w:szCs w:val="20"/>
    </w:rPr>
  </w:style>
  <w:style w:type="character" w:styleId="FootnoteReference">
    <w:name w:val="footnote reference"/>
    <w:basedOn w:val="DefaultParagraphFont"/>
    <w:uiPriority w:val="99"/>
    <w:semiHidden/>
    <w:unhideWhenUsed/>
    <w:rsid w:val="00911620"/>
    <w:rPr>
      <w:vertAlign w:val="superscript"/>
    </w:rPr>
  </w:style>
  <w:style w:type="paragraph" w:customStyle="1" w:styleId="Sign-offfootercopy">
    <w:name w:val="Sign-off footer copy"/>
    <w:uiPriority w:val="12"/>
    <w:rsid w:val="00BD40F2"/>
    <w:pPr>
      <w:spacing w:line="150" w:lineRule="exact"/>
      <w:ind w:left="1008" w:right="1440"/>
    </w:pPr>
    <w:rPr>
      <w:rFonts w:eastAsia="Times New Roman" w:cs="Times New Roman"/>
      <w:color w:val="808285" w:themeColor="background2"/>
      <w:sz w:val="12"/>
      <w:szCs w:val="20"/>
    </w:rPr>
  </w:style>
  <w:style w:type="paragraph" w:customStyle="1" w:styleId="ElementLibraryheading">
    <w:name w:val="Element Library heading"/>
    <w:basedOn w:val="Bodycopy"/>
    <w:uiPriority w:val="12"/>
    <w:rsid w:val="00465144"/>
    <w:pPr>
      <w:pageBreakBefore/>
      <w:spacing w:after="360" w:line="340" w:lineRule="atLeast"/>
    </w:pPr>
    <w:rPr>
      <w:b/>
      <w:color w:val="231F20"/>
      <w:spacing w:val="-10"/>
      <w:sz w:val="36"/>
    </w:rPr>
  </w:style>
  <w:style w:type="paragraph" w:customStyle="1" w:styleId="Code">
    <w:name w:val="Code"/>
    <w:basedOn w:val="Bodycopy"/>
    <w:uiPriority w:val="4"/>
    <w:qFormat/>
    <w:rsid w:val="00C014D3"/>
    <w:pPr>
      <w:keepNext/>
      <w:spacing w:before="420" w:after="420" w:line="240" w:lineRule="exact"/>
      <w:contextualSpacing/>
    </w:pPr>
    <w:rPr>
      <w:rFonts w:ascii="Courier New" w:hAnsi="Courier New"/>
      <w:spacing w:val="0"/>
    </w:rPr>
  </w:style>
  <w:style w:type="table" w:customStyle="1" w:styleId="F5Networks">
    <w:name w:val="F5 Networks"/>
    <w:basedOn w:val="TableNormal"/>
    <w:uiPriority w:val="99"/>
    <w:rsid w:val="00B35667"/>
    <w:rPr>
      <w:sz w:val="17"/>
    </w:rPr>
    <w:tblPr>
      <w:tblStyleRowBandSize w:val="1"/>
      <w:tblBorders>
        <w:top w:val="single" w:sz="4" w:space="0" w:color="5F6163" w:themeColor="background2" w:themeShade="BF"/>
        <w:bottom w:val="single" w:sz="4" w:space="0" w:color="5F6163" w:themeColor="background2" w:themeShade="BF"/>
        <w:insideH w:val="single" w:sz="4" w:space="0" w:color="5F6163" w:themeColor="background2" w:themeShade="BF"/>
      </w:tblBorders>
      <w:tblCellMar>
        <w:left w:w="0" w:type="dxa"/>
        <w:right w:w="144" w:type="dxa"/>
      </w:tblCellMar>
    </w:tblPr>
    <w:tblStylePr w:type="firstRow">
      <w:pPr>
        <w:jc w:val="left"/>
      </w:pPr>
      <w:rPr>
        <w:rFonts w:ascii="Arial" w:hAnsi="Arial"/>
        <w:b/>
        <w:color w:val="808285" w:themeColor="background2"/>
        <w:sz w:val="18"/>
      </w:rPr>
      <w:tblPr/>
      <w:tcPr>
        <w:tcBorders>
          <w:top w:val="nil"/>
          <w:left w:val="nil"/>
          <w:bottom w:val="single" w:sz="8" w:space="0" w:color="auto"/>
          <w:right w:val="nil"/>
          <w:insideH w:val="nil"/>
          <w:insideV w:val="nil"/>
          <w:tl2br w:val="nil"/>
          <w:tr2bl w:val="nil"/>
        </w:tcBorders>
        <w:vAlign w:val="bottom"/>
      </w:tcPr>
    </w:tblStylePr>
    <w:tblStylePr w:type="lastRow">
      <w:rPr>
        <w:b/>
      </w:rPr>
      <w:tblPr/>
      <w:tcPr>
        <w:tcBorders>
          <w:top w:val="single" w:sz="8" w:space="0" w:color="141313" w:themeColor="text1"/>
          <w:left w:val="nil"/>
          <w:bottom w:val="single" w:sz="4" w:space="0" w:color="141313" w:themeColor="text1"/>
          <w:right w:val="nil"/>
          <w:insideH w:val="single" w:sz="4" w:space="0" w:color="141313" w:themeColor="text1"/>
          <w:insideV w:val="nil"/>
          <w:tl2br w:val="nil"/>
          <w:tr2bl w:val="nil"/>
        </w:tcBorders>
      </w:tcPr>
    </w:tblStylePr>
    <w:tblStylePr w:type="firstCol">
      <w:rPr>
        <w:b w:val="0"/>
        <w:i w:val="0"/>
        <w:caps/>
        <w:smallCaps w:val="0"/>
      </w:rPr>
    </w:tblStylePr>
    <w:tblStylePr w:type="band2Horz">
      <w:tblPr/>
      <w:tcPr>
        <w:shd w:val="clear" w:color="auto" w:fill="F2F2F2" w:themeFill="background1" w:themeFillShade="F2"/>
      </w:tcPr>
    </w:tblStylePr>
  </w:style>
  <w:style w:type="paragraph" w:customStyle="1" w:styleId="Tablecopyright">
    <w:name w:val="Table copy right"/>
    <w:basedOn w:val="Tablecopy"/>
    <w:uiPriority w:val="7"/>
    <w:rsid w:val="00D51693"/>
    <w:pPr>
      <w:jc w:val="right"/>
    </w:pPr>
  </w:style>
  <w:style w:type="paragraph" w:customStyle="1" w:styleId="Sidebarcopy">
    <w:name w:val="Sidebar copy"/>
    <w:basedOn w:val="Bodycopy"/>
    <w:uiPriority w:val="5"/>
    <w:rsid w:val="00492CBB"/>
    <w:pPr>
      <w:spacing w:after="280" w:line="280" w:lineRule="exact"/>
    </w:pPr>
    <w:rPr>
      <w:bCs/>
      <w:caps/>
      <w:color w:val="808285" w:themeColor="background2"/>
    </w:rPr>
  </w:style>
  <w:style w:type="paragraph" w:customStyle="1" w:styleId="Introcopy">
    <w:name w:val="Intro copy"/>
    <w:basedOn w:val="Bodycopy"/>
    <w:next w:val="Bodycopy"/>
    <w:uiPriority w:val="2"/>
    <w:qFormat/>
    <w:rsid w:val="009A71A2"/>
    <w:pPr>
      <w:spacing w:after="190" w:line="340" w:lineRule="exact"/>
    </w:pPr>
    <w:rPr>
      <w:spacing w:val="-1"/>
      <w:sz w:val="22"/>
    </w:rPr>
  </w:style>
  <w:style w:type="character" w:customStyle="1" w:styleId="Heading4Char">
    <w:name w:val="Heading 4 Char"/>
    <w:basedOn w:val="DefaultParagraphFont"/>
    <w:link w:val="Heading4"/>
    <w:uiPriority w:val="14"/>
    <w:semiHidden/>
    <w:rsid w:val="00914D7B"/>
    <w:rPr>
      <w:rFonts w:eastAsiaTheme="majorEastAsia" w:cstheme="majorBidi"/>
      <w:iCs/>
      <w:color w:val="15749D" w:themeColor="accent1" w:themeShade="BF"/>
      <w:sz w:val="17"/>
    </w:rPr>
  </w:style>
  <w:style w:type="paragraph" w:customStyle="1" w:styleId="Tablecopycentered">
    <w:name w:val="Table copy centered"/>
    <w:basedOn w:val="Tablecopy"/>
    <w:uiPriority w:val="7"/>
    <w:rsid w:val="00D51693"/>
    <w:pPr>
      <w:jc w:val="center"/>
    </w:pPr>
  </w:style>
  <w:style w:type="paragraph" w:customStyle="1" w:styleId="Introhighlightsentence">
    <w:name w:val="Intro highlight sentence"/>
    <w:uiPriority w:val="2"/>
    <w:qFormat/>
    <w:rsid w:val="00420670"/>
    <w:pPr>
      <w:spacing w:after="190" w:line="300" w:lineRule="exact"/>
    </w:pPr>
    <w:rPr>
      <w:rFonts w:asciiTheme="majorHAnsi" w:eastAsia="Times New Roman" w:hAnsiTheme="majorHAnsi" w:cs="Times New Roman"/>
      <w:b/>
      <w:bCs/>
      <w:spacing w:val="-1"/>
      <w:sz w:val="21"/>
      <w:szCs w:val="20"/>
    </w:rPr>
  </w:style>
  <w:style w:type="paragraph" w:customStyle="1" w:styleId="Captioncopy">
    <w:name w:val="Caption copy"/>
    <w:basedOn w:val="Sidebarcopy"/>
    <w:uiPriority w:val="9"/>
    <w:rsid w:val="004D4400"/>
    <w:pPr>
      <w:spacing w:before="120" w:after="180" w:line="180" w:lineRule="exact"/>
    </w:pPr>
    <w:rPr>
      <w:bCs w:val="0"/>
      <w:caps w:val="0"/>
      <w:sz w:val="16"/>
    </w:rPr>
  </w:style>
  <w:style w:type="paragraph" w:customStyle="1" w:styleId="Imagetablespacers">
    <w:name w:val="Image table spacers"/>
    <w:uiPriority w:val="12"/>
    <w:rsid w:val="007D06E2"/>
    <w:rPr>
      <w:rFonts w:eastAsia="Times New Roman" w:cs="Times New Roman"/>
      <w:spacing w:val="-2"/>
      <w:sz w:val="14"/>
      <w:szCs w:val="20"/>
    </w:rPr>
  </w:style>
  <w:style w:type="character" w:customStyle="1" w:styleId="F5ProductCHAR">
    <w:name w:val="F5 Product CHAR"/>
    <w:uiPriority w:val="3"/>
    <w:qFormat/>
    <w:rsid w:val="00586EEC"/>
    <w:rPr>
      <w:color w:val="1D9CD3" w:themeColor="accent1"/>
    </w:rPr>
  </w:style>
  <w:style w:type="character" w:customStyle="1" w:styleId="Introlead-inCHAR">
    <w:name w:val="Intro lead-in CHAR"/>
    <w:basedOn w:val="DefaultParagraphFont"/>
    <w:uiPriority w:val="1"/>
    <w:rsid w:val="009E1F61"/>
    <w:rPr>
      <w:b/>
    </w:rPr>
  </w:style>
  <w:style w:type="numbering" w:customStyle="1" w:styleId="Numberedlist">
    <w:name w:val="Numberedl ist"/>
    <w:basedOn w:val="NoList"/>
    <w:rsid w:val="009D7751"/>
    <w:pPr>
      <w:numPr>
        <w:numId w:val="34"/>
      </w:numPr>
    </w:pPr>
  </w:style>
  <w:style w:type="paragraph" w:customStyle="1" w:styleId="Tablebullet">
    <w:name w:val="Table bullet"/>
    <w:basedOn w:val="Tablecopy"/>
    <w:uiPriority w:val="7"/>
    <w:qFormat/>
    <w:rsid w:val="00661510"/>
    <w:pPr>
      <w:keepNext w:val="0"/>
      <w:numPr>
        <w:numId w:val="35"/>
      </w:numPr>
      <w:tabs>
        <w:tab w:val="clear" w:pos="288"/>
      </w:tabs>
    </w:pPr>
  </w:style>
  <w:style w:type="paragraph" w:customStyle="1" w:styleId="Sidebarheading">
    <w:name w:val="Sidebar heading"/>
    <w:basedOn w:val="Sidebarcopy"/>
    <w:uiPriority w:val="4"/>
    <w:rsid w:val="0020344F"/>
    <w:pPr>
      <w:spacing w:after="0" w:line="240" w:lineRule="auto"/>
    </w:pPr>
    <w:rPr>
      <w:b/>
      <w:color w:val="8B8585" w:themeColor="text1" w:themeTint="80"/>
    </w:rPr>
  </w:style>
  <w:style w:type="paragraph" w:styleId="BlockText">
    <w:name w:val="Block Text"/>
    <w:basedOn w:val="Normal"/>
    <w:uiPriority w:val="31"/>
    <w:unhideWhenUsed/>
    <w:rsid w:val="00A749C9"/>
    <w:pPr>
      <w:spacing w:before="360" w:after="360"/>
    </w:pPr>
    <w:rPr>
      <w:rFonts w:eastAsiaTheme="minorEastAsia"/>
      <w:iCs/>
      <w:color w:val="FF0030" w:themeColor="text2" w:themeTint="E6"/>
      <w:sz w:val="28"/>
    </w:rPr>
  </w:style>
  <w:style w:type="character" w:customStyle="1" w:styleId="spellingerror">
    <w:name w:val="spellingerror"/>
    <w:basedOn w:val="DefaultParagraphFont"/>
    <w:rsid w:val="002D5BCD"/>
  </w:style>
  <w:style w:type="character" w:customStyle="1" w:styleId="normaltextrun">
    <w:name w:val="normaltextrun"/>
    <w:basedOn w:val="DefaultParagraphFont"/>
    <w:rsid w:val="002D5BCD"/>
  </w:style>
  <w:style w:type="character" w:customStyle="1" w:styleId="eop">
    <w:name w:val="eop"/>
    <w:basedOn w:val="DefaultParagraphFont"/>
    <w:rsid w:val="002D5BCD"/>
  </w:style>
  <w:style w:type="character" w:styleId="UnresolvedMention">
    <w:name w:val="Unresolved Mention"/>
    <w:basedOn w:val="DefaultParagraphFont"/>
    <w:uiPriority w:val="99"/>
    <w:semiHidden/>
    <w:unhideWhenUsed/>
    <w:rsid w:val="00317BDF"/>
    <w:rPr>
      <w:color w:val="605E5C"/>
      <w:shd w:val="clear" w:color="auto" w:fill="E1DFDD"/>
    </w:rPr>
  </w:style>
  <w:style w:type="paragraph" w:styleId="HTMLPreformatted">
    <w:name w:val="HTML Preformatted"/>
    <w:basedOn w:val="Normal"/>
    <w:link w:val="HTMLPreformattedChar"/>
    <w:uiPriority w:val="99"/>
    <w:unhideWhenUsed/>
    <w:rsid w:val="00A62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SG" w:eastAsia="en-GB"/>
    </w:rPr>
  </w:style>
  <w:style w:type="character" w:customStyle="1" w:styleId="HTMLPreformattedChar">
    <w:name w:val="HTML Preformatted Char"/>
    <w:basedOn w:val="DefaultParagraphFont"/>
    <w:link w:val="HTMLPreformatted"/>
    <w:uiPriority w:val="99"/>
    <w:rsid w:val="00A62A63"/>
    <w:rPr>
      <w:rFonts w:ascii="Courier New" w:eastAsia="Times New Roman" w:hAnsi="Courier New" w:cs="Courier New"/>
      <w:color w:val="auto"/>
      <w:sz w:val="20"/>
      <w:szCs w:val="20"/>
      <w:lang w:val="en-S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826407">
      <w:bodyDiv w:val="1"/>
      <w:marLeft w:val="0"/>
      <w:marRight w:val="0"/>
      <w:marTop w:val="0"/>
      <w:marBottom w:val="0"/>
      <w:divBdr>
        <w:top w:val="none" w:sz="0" w:space="0" w:color="auto"/>
        <w:left w:val="none" w:sz="0" w:space="0" w:color="auto"/>
        <w:bottom w:val="none" w:sz="0" w:space="0" w:color="auto"/>
        <w:right w:val="none" w:sz="0" w:space="0" w:color="auto"/>
      </w:divBdr>
    </w:div>
    <w:div w:id="152333300">
      <w:bodyDiv w:val="1"/>
      <w:marLeft w:val="0"/>
      <w:marRight w:val="0"/>
      <w:marTop w:val="0"/>
      <w:marBottom w:val="0"/>
      <w:divBdr>
        <w:top w:val="none" w:sz="0" w:space="0" w:color="auto"/>
        <w:left w:val="none" w:sz="0" w:space="0" w:color="auto"/>
        <w:bottom w:val="none" w:sz="0" w:space="0" w:color="auto"/>
        <w:right w:val="none" w:sz="0" w:space="0" w:color="auto"/>
      </w:divBdr>
    </w:div>
    <w:div w:id="175654766">
      <w:bodyDiv w:val="1"/>
      <w:marLeft w:val="0"/>
      <w:marRight w:val="0"/>
      <w:marTop w:val="0"/>
      <w:marBottom w:val="0"/>
      <w:divBdr>
        <w:top w:val="none" w:sz="0" w:space="0" w:color="auto"/>
        <w:left w:val="none" w:sz="0" w:space="0" w:color="auto"/>
        <w:bottom w:val="none" w:sz="0" w:space="0" w:color="auto"/>
        <w:right w:val="none" w:sz="0" w:space="0" w:color="auto"/>
      </w:divBdr>
      <w:divsChild>
        <w:div w:id="1385640523">
          <w:marLeft w:val="907"/>
          <w:marRight w:val="0"/>
          <w:marTop w:val="120"/>
          <w:marBottom w:val="40"/>
          <w:divBdr>
            <w:top w:val="none" w:sz="0" w:space="0" w:color="auto"/>
            <w:left w:val="none" w:sz="0" w:space="0" w:color="auto"/>
            <w:bottom w:val="none" w:sz="0" w:space="0" w:color="auto"/>
            <w:right w:val="none" w:sz="0" w:space="0" w:color="auto"/>
          </w:divBdr>
        </w:div>
      </w:divsChild>
    </w:div>
    <w:div w:id="234053330">
      <w:bodyDiv w:val="1"/>
      <w:marLeft w:val="0"/>
      <w:marRight w:val="0"/>
      <w:marTop w:val="0"/>
      <w:marBottom w:val="0"/>
      <w:divBdr>
        <w:top w:val="none" w:sz="0" w:space="0" w:color="auto"/>
        <w:left w:val="none" w:sz="0" w:space="0" w:color="auto"/>
        <w:bottom w:val="none" w:sz="0" w:space="0" w:color="auto"/>
        <w:right w:val="none" w:sz="0" w:space="0" w:color="auto"/>
      </w:divBdr>
    </w:div>
    <w:div w:id="517499275">
      <w:bodyDiv w:val="1"/>
      <w:marLeft w:val="0"/>
      <w:marRight w:val="0"/>
      <w:marTop w:val="0"/>
      <w:marBottom w:val="0"/>
      <w:divBdr>
        <w:top w:val="none" w:sz="0" w:space="0" w:color="auto"/>
        <w:left w:val="none" w:sz="0" w:space="0" w:color="auto"/>
        <w:bottom w:val="none" w:sz="0" w:space="0" w:color="auto"/>
        <w:right w:val="none" w:sz="0" w:space="0" w:color="auto"/>
      </w:divBdr>
    </w:div>
    <w:div w:id="529688551">
      <w:bodyDiv w:val="1"/>
      <w:marLeft w:val="0"/>
      <w:marRight w:val="0"/>
      <w:marTop w:val="0"/>
      <w:marBottom w:val="0"/>
      <w:divBdr>
        <w:top w:val="none" w:sz="0" w:space="0" w:color="auto"/>
        <w:left w:val="none" w:sz="0" w:space="0" w:color="auto"/>
        <w:bottom w:val="none" w:sz="0" w:space="0" w:color="auto"/>
        <w:right w:val="none" w:sz="0" w:space="0" w:color="auto"/>
      </w:divBdr>
      <w:divsChild>
        <w:div w:id="2016765463">
          <w:marLeft w:val="907"/>
          <w:marRight w:val="0"/>
          <w:marTop w:val="120"/>
          <w:marBottom w:val="40"/>
          <w:divBdr>
            <w:top w:val="none" w:sz="0" w:space="0" w:color="auto"/>
            <w:left w:val="none" w:sz="0" w:space="0" w:color="auto"/>
            <w:bottom w:val="none" w:sz="0" w:space="0" w:color="auto"/>
            <w:right w:val="none" w:sz="0" w:space="0" w:color="auto"/>
          </w:divBdr>
        </w:div>
      </w:divsChild>
    </w:div>
    <w:div w:id="568223487">
      <w:bodyDiv w:val="1"/>
      <w:marLeft w:val="0"/>
      <w:marRight w:val="0"/>
      <w:marTop w:val="0"/>
      <w:marBottom w:val="0"/>
      <w:divBdr>
        <w:top w:val="none" w:sz="0" w:space="0" w:color="auto"/>
        <w:left w:val="none" w:sz="0" w:space="0" w:color="auto"/>
        <w:bottom w:val="none" w:sz="0" w:space="0" w:color="auto"/>
        <w:right w:val="none" w:sz="0" w:space="0" w:color="auto"/>
      </w:divBdr>
    </w:div>
    <w:div w:id="733699445">
      <w:bodyDiv w:val="1"/>
      <w:marLeft w:val="0"/>
      <w:marRight w:val="0"/>
      <w:marTop w:val="0"/>
      <w:marBottom w:val="0"/>
      <w:divBdr>
        <w:top w:val="none" w:sz="0" w:space="0" w:color="auto"/>
        <w:left w:val="none" w:sz="0" w:space="0" w:color="auto"/>
        <w:bottom w:val="none" w:sz="0" w:space="0" w:color="auto"/>
        <w:right w:val="none" w:sz="0" w:space="0" w:color="auto"/>
      </w:divBdr>
    </w:div>
    <w:div w:id="825510252">
      <w:bodyDiv w:val="1"/>
      <w:marLeft w:val="0"/>
      <w:marRight w:val="0"/>
      <w:marTop w:val="0"/>
      <w:marBottom w:val="0"/>
      <w:divBdr>
        <w:top w:val="none" w:sz="0" w:space="0" w:color="auto"/>
        <w:left w:val="none" w:sz="0" w:space="0" w:color="auto"/>
        <w:bottom w:val="none" w:sz="0" w:space="0" w:color="auto"/>
        <w:right w:val="none" w:sz="0" w:space="0" w:color="auto"/>
      </w:divBdr>
    </w:div>
    <w:div w:id="859201345">
      <w:bodyDiv w:val="1"/>
      <w:marLeft w:val="0"/>
      <w:marRight w:val="0"/>
      <w:marTop w:val="0"/>
      <w:marBottom w:val="0"/>
      <w:divBdr>
        <w:top w:val="none" w:sz="0" w:space="0" w:color="auto"/>
        <w:left w:val="none" w:sz="0" w:space="0" w:color="auto"/>
        <w:bottom w:val="none" w:sz="0" w:space="0" w:color="auto"/>
        <w:right w:val="none" w:sz="0" w:space="0" w:color="auto"/>
      </w:divBdr>
    </w:div>
    <w:div w:id="914239527">
      <w:bodyDiv w:val="1"/>
      <w:marLeft w:val="0"/>
      <w:marRight w:val="0"/>
      <w:marTop w:val="0"/>
      <w:marBottom w:val="0"/>
      <w:divBdr>
        <w:top w:val="none" w:sz="0" w:space="0" w:color="auto"/>
        <w:left w:val="none" w:sz="0" w:space="0" w:color="auto"/>
        <w:bottom w:val="none" w:sz="0" w:space="0" w:color="auto"/>
        <w:right w:val="none" w:sz="0" w:space="0" w:color="auto"/>
      </w:divBdr>
    </w:div>
    <w:div w:id="934481278">
      <w:bodyDiv w:val="1"/>
      <w:marLeft w:val="0"/>
      <w:marRight w:val="0"/>
      <w:marTop w:val="0"/>
      <w:marBottom w:val="0"/>
      <w:divBdr>
        <w:top w:val="none" w:sz="0" w:space="0" w:color="auto"/>
        <w:left w:val="none" w:sz="0" w:space="0" w:color="auto"/>
        <w:bottom w:val="none" w:sz="0" w:space="0" w:color="auto"/>
        <w:right w:val="none" w:sz="0" w:space="0" w:color="auto"/>
      </w:divBdr>
    </w:div>
    <w:div w:id="942616629">
      <w:bodyDiv w:val="1"/>
      <w:marLeft w:val="0"/>
      <w:marRight w:val="0"/>
      <w:marTop w:val="0"/>
      <w:marBottom w:val="0"/>
      <w:divBdr>
        <w:top w:val="none" w:sz="0" w:space="0" w:color="auto"/>
        <w:left w:val="none" w:sz="0" w:space="0" w:color="auto"/>
        <w:bottom w:val="none" w:sz="0" w:space="0" w:color="auto"/>
        <w:right w:val="none" w:sz="0" w:space="0" w:color="auto"/>
      </w:divBdr>
    </w:div>
    <w:div w:id="1281496678">
      <w:bodyDiv w:val="1"/>
      <w:marLeft w:val="0"/>
      <w:marRight w:val="0"/>
      <w:marTop w:val="0"/>
      <w:marBottom w:val="0"/>
      <w:divBdr>
        <w:top w:val="none" w:sz="0" w:space="0" w:color="auto"/>
        <w:left w:val="none" w:sz="0" w:space="0" w:color="auto"/>
        <w:bottom w:val="none" w:sz="0" w:space="0" w:color="auto"/>
        <w:right w:val="none" w:sz="0" w:space="0" w:color="auto"/>
      </w:divBdr>
    </w:div>
    <w:div w:id="1306205118">
      <w:bodyDiv w:val="1"/>
      <w:marLeft w:val="0"/>
      <w:marRight w:val="0"/>
      <w:marTop w:val="0"/>
      <w:marBottom w:val="0"/>
      <w:divBdr>
        <w:top w:val="none" w:sz="0" w:space="0" w:color="auto"/>
        <w:left w:val="none" w:sz="0" w:space="0" w:color="auto"/>
        <w:bottom w:val="none" w:sz="0" w:space="0" w:color="auto"/>
        <w:right w:val="none" w:sz="0" w:space="0" w:color="auto"/>
      </w:divBdr>
      <w:divsChild>
        <w:div w:id="1139495180">
          <w:marLeft w:val="907"/>
          <w:marRight w:val="0"/>
          <w:marTop w:val="120"/>
          <w:marBottom w:val="40"/>
          <w:divBdr>
            <w:top w:val="none" w:sz="0" w:space="0" w:color="auto"/>
            <w:left w:val="none" w:sz="0" w:space="0" w:color="auto"/>
            <w:bottom w:val="none" w:sz="0" w:space="0" w:color="auto"/>
            <w:right w:val="none" w:sz="0" w:space="0" w:color="auto"/>
          </w:divBdr>
        </w:div>
      </w:divsChild>
    </w:div>
    <w:div w:id="1455052981">
      <w:bodyDiv w:val="1"/>
      <w:marLeft w:val="0"/>
      <w:marRight w:val="0"/>
      <w:marTop w:val="0"/>
      <w:marBottom w:val="0"/>
      <w:divBdr>
        <w:top w:val="none" w:sz="0" w:space="0" w:color="auto"/>
        <w:left w:val="none" w:sz="0" w:space="0" w:color="auto"/>
        <w:bottom w:val="none" w:sz="0" w:space="0" w:color="auto"/>
        <w:right w:val="none" w:sz="0" w:space="0" w:color="auto"/>
      </w:divBdr>
    </w:div>
    <w:div w:id="1459882583">
      <w:bodyDiv w:val="1"/>
      <w:marLeft w:val="0"/>
      <w:marRight w:val="0"/>
      <w:marTop w:val="0"/>
      <w:marBottom w:val="0"/>
      <w:divBdr>
        <w:top w:val="none" w:sz="0" w:space="0" w:color="auto"/>
        <w:left w:val="none" w:sz="0" w:space="0" w:color="auto"/>
        <w:bottom w:val="none" w:sz="0" w:space="0" w:color="auto"/>
        <w:right w:val="none" w:sz="0" w:space="0" w:color="auto"/>
      </w:divBdr>
    </w:div>
    <w:div w:id="1545217246">
      <w:bodyDiv w:val="1"/>
      <w:marLeft w:val="0"/>
      <w:marRight w:val="0"/>
      <w:marTop w:val="0"/>
      <w:marBottom w:val="0"/>
      <w:divBdr>
        <w:top w:val="none" w:sz="0" w:space="0" w:color="auto"/>
        <w:left w:val="none" w:sz="0" w:space="0" w:color="auto"/>
        <w:bottom w:val="none" w:sz="0" w:space="0" w:color="auto"/>
        <w:right w:val="none" w:sz="0" w:space="0" w:color="auto"/>
      </w:divBdr>
    </w:div>
    <w:div w:id="1573734111">
      <w:bodyDiv w:val="1"/>
      <w:marLeft w:val="0"/>
      <w:marRight w:val="0"/>
      <w:marTop w:val="0"/>
      <w:marBottom w:val="0"/>
      <w:divBdr>
        <w:top w:val="none" w:sz="0" w:space="0" w:color="auto"/>
        <w:left w:val="none" w:sz="0" w:space="0" w:color="auto"/>
        <w:bottom w:val="none" w:sz="0" w:space="0" w:color="auto"/>
        <w:right w:val="none" w:sz="0" w:space="0" w:color="auto"/>
      </w:divBdr>
    </w:div>
    <w:div w:id="1576741754">
      <w:bodyDiv w:val="1"/>
      <w:marLeft w:val="0"/>
      <w:marRight w:val="0"/>
      <w:marTop w:val="0"/>
      <w:marBottom w:val="0"/>
      <w:divBdr>
        <w:top w:val="none" w:sz="0" w:space="0" w:color="auto"/>
        <w:left w:val="none" w:sz="0" w:space="0" w:color="auto"/>
        <w:bottom w:val="none" w:sz="0" w:space="0" w:color="auto"/>
        <w:right w:val="none" w:sz="0" w:space="0" w:color="auto"/>
      </w:divBdr>
    </w:div>
    <w:div w:id="1618102579">
      <w:bodyDiv w:val="1"/>
      <w:marLeft w:val="0"/>
      <w:marRight w:val="0"/>
      <w:marTop w:val="0"/>
      <w:marBottom w:val="0"/>
      <w:divBdr>
        <w:top w:val="none" w:sz="0" w:space="0" w:color="auto"/>
        <w:left w:val="none" w:sz="0" w:space="0" w:color="auto"/>
        <w:bottom w:val="none" w:sz="0" w:space="0" w:color="auto"/>
        <w:right w:val="none" w:sz="0" w:space="0" w:color="auto"/>
      </w:divBdr>
    </w:div>
    <w:div w:id="1676880815">
      <w:bodyDiv w:val="1"/>
      <w:marLeft w:val="0"/>
      <w:marRight w:val="0"/>
      <w:marTop w:val="0"/>
      <w:marBottom w:val="0"/>
      <w:divBdr>
        <w:top w:val="none" w:sz="0" w:space="0" w:color="auto"/>
        <w:left w:val="none" w:sz="0" w:space="0" w:color="auto"/>
        <w:bottom w:val="none" w:sz="0" w:space="0" w:color="auto"/>
        <w:right w:val="none" w:sz="0" w:space="0" w:color="auto"/>
      </w:divBdr>
    </w:div>
    <w:div w:id="1714116957">
      <w:bodyDiv w:val="1"/>
      <w:marLeft w:val="0"/>
      <w:marRight w:val="0"/>
      <w:marTop w:val="0"/>
      <w:marBottom w:val="0"/>
      <w:divBdr>
        <w:top w:val="none" w:sz="0" w:space="0" w:color="auto"/>
        <w:left w:val="none" w:sz="0" w:space="0" w:color="auto"/>
        <w:bottom w:val="none" w:sz="0" w:space="0" w:color="auto"/>
        <w:right w:val="none" w:sz="0" w:space="0" w:color="auto"/>
      </w:divBdr>
    </w:div>
    <w:div w:id="1887059935">
      <w:bodyDiv w:val="1"/>
      <w:marLeft w:val="0"/>
      <w:marRight w:val="0"/>
      <w:marTop w:val="0"/>
      <w:marBottom w:val="0"/>
      <w:divBdr>
        <w:top w:val="none" w:sz="0" w:space="0" w:color="auto"/>
        <w:left w:val="none" w:sz="0" w:space="0" w:color="auto"/>
        <w:bottom w:val="none" w:sz="0" w:space="0" w:color="auto"/>
        <w:right w:val="none" w:sz="0" w:space="0" w:color="auto"/>
      </w:divBdr>
    </w:div>
    <w:div w:id="1888376833">
      <w:bodyDiv w:val="1"/>
      <w:marLeft w:val="0"/>
      <w:marRight w:val="0"/>
      <w:marTop w:val="0"/>
      <w:marBottom w:val="0"/>
      <w:divBdr>
        <w:top w:val="none" w:sz="0" w:space="0" w:color="auto"/>
        <w:left w:val="none" w:sz="0" w:space="0" w:color="auto"/>
        <w:bottom w:val="none" w:sz="0" w:space="0" w:color="auto"/>
        <w:right w:val="none" w:sz="0" w:space="0" w:color="auto"/>
      </w:divBdr>
      <w:divsChild>
        <w:div w:id="1178614347">
          <w:marLeft w:val="907"/>
          <w:marRight w:val="0"/>
          <w:marTop w:val="120"/>
          <w:marBottom w:val="40"/>
          <w:divBdr>
            <w:top w:val="none" w:sz="0" w:space="0" w:color="auto"/>
            <w:left w:val="none" w:sz="0" w:space="0" w:color="auto"/>
            <w:bottom w:val="none" w:sz="0" w:space="0" w:color="auto"/>
            <w:right w:val="none" w:sz="0" w:space="0" w:color="auto"/>
          </w:divBdr>
        </w:div>
      </w:divsChild>
    </w:div>
    <w:div w:id="1936668638">
      <w:bodyDiv w:val="1"/>
      <w:marLeft w:val="0"/>
      <w:marRight w:val="0"/>
      <w:marTop w:val="0"/>
      <w:marBottom w:val="0"/>
      <w:divBdr>
        <w:top w:val="none" w:sz="0" w:space="0" w:color="auto"/>
        <w:left w:val="none" w:sz="0" w:space="0" w:color="auto"/>
        <w:bottom w:val="none" w:sz="0" w:space="0" w:color="auto"/>
        <w:right w:val="none" w:sz="0" w:space="0" w:color="auto"/>
      </w:divBdr>
    </w:div>
    <w:div w:id="1972783545">
      <w:bodyDiv w:val="1"/>
      <w:marLeft w:val="0"/>
      <w:marRight w:val="0"/>
      <w:marTop w:val="0"/>
      <w:marBottom w:val="0"/>
      <w:divBdr>
        <w:top w:val="none" w:sz="0" w:space="0" w:color="auto"/>
        <w:left w:val="none" w:sz="0" w:space="0" w:color="auto"/>
        <w:bottom w:val="none" w:sz="0" w:space="0" w:color="auto"/>
        <w:right w:val="none" w:sz="0" w:space="0" w:color="auto"/>
      </w:divBdr>
    </w:div>
    <w:div w:id="2072653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s://kubernetes.io/docs/reference/kubectl/cheatshee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https://f5.sharepoint.com/sites/salesandmktg/mktg/Shared%20Documents/Marketing%20Resources/F5_GenericTemplate_19-0403.dotx" TargetMode="External"/></Relationships>
</file>

<file path=word/theme/theme1.xml><?xml version="1.0" encoding="utf-8"?>
<a:theme xmlns:a="http://schemas.openxmlformats.org/drawingml/2006/main" name="Office Theme">
  <a:themeElements>
    <a:clrScheme name="F5 Networks">
      <a:dk1>
        <a:srgbClr val="141313"/>
      </a:dk1>
      <a:lt1>
        <a:sysClr val="window" lastClr="FFFFFF"/>
      </a:lt1>
      <a:dk2>
        <a:srgbClr val="E4002B"/>
      </a:dk2>
      <a:lt2>
        <a:srgbClr val="808285"/>
      </a:lt2>
      <a:accent1>
        <a:srgbClr val="1D9CD3"/>
      </a:accent1>
      <a:accent2>
        <a:srgbClr val="1DB14B"/>
      </a:accent2>
      <a:accent3>
        <a:srgbClr val="8B5BA5"/>
      </a:accent3>
      <a:accent4>
        <a:srgbClr val="0C5C8D"/>
      </a:accent4>
      <a:accent5>
        <a:srgbClr val="1C6333"/>
      </a:accent5>
      <a:accent6>
        <a:srgbClr val="694385"/>
      </a:accent6>
      <a:hlink>
        <a:srgbClr val="0C5C8D"/>
      </a:hlink>
      <a:folHlink>
        <a:srgbClr val="694385"/>
      </a:folHlink>
    </a:clrScheme>
    <a:fontScheme name="F5 Networks">
      <a:majorFont>
        <a:latin typeface="Arial Narrow"/>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0BBD001BEADE64DBA3A41EFF19157EA" ma:contentTypeVersion="18" ma:contentTypeDescription="Create a new document." ma:contentTypeScope="" ma:versionID="e772c5b579e0bd92f978490a52cdf829">
  <xsd:schema xmlns:xsd="http://www.w3.org/2001/XMLSchema" xmlns:xs="http://www.w3.org/2001/XMLSchema" xmlns:p="http://schemas.microsoft.com/office/2006/metadata/properties" xmlns:ns2="a335ab8f-a517-4164-a99c-5732b1802032" xmlns:ns3="66ef0203-ed04-472e-ae8d-284f11eb97fc" xmlns:ns4="af9ae1a1-40d9-484a-8e79-5834d0c1baa5" targetNamespace="http://schemas.microsoft.com/office/2006/metadata/properties" ma:root="true" ma:fieldsID="47e192fd7f8348b277c62b3d01272d93" ns2:_="" ns3:_="" ns4:_="">
    <xsd:import namespace="a335ab8f-a517-4164-a99c-5732b1802032"/>
    <xsd:import namespace="66ef0203-ed04-472e-ae8d-284f11eb97fc"/>
    <xsd:import namespace="af9ae1a1-40d9-484a-8e79-5834d0c1baa5"/>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lcf76f155ced4ddcb4097134ff3c332f" minOccurs="0"/>
                <xsd:element ref="ns4:TaxCatchAll" minOccurs="0"/>
                <xsd:element ref="ns2:Material_x0020_Type" minOccurs="0"/>
                <xsd:element ref="ns2:Usecas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35ab8f-a517-4164-a99c-5732b18020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8e3dbf5-c6ed-4cb8-a6ba-f39a75e0162d" ma:termSetId="09814cd3-568e-fe90-9814-8d621ff8fb84" ma:anchorId="fba54fb3-c3e1-fe81-a776-ca4b69148c4d" ma:open="true" ma:isKeyword="false">
      <xsd:complexType>
        <xsd:sequence>
          <xsd:element ref="pc:Terms" minOccurs="0" maxOccurs="1"/>
        </xsd:sequence>
      </xsd:complexType>
    </xsd:element>
    <xsd:element name="Material_x0020_Type" ma:index="24" nillable="true" ma:displayName="Material Type" ma:default="Product Overview" ma:format="Dropdown" ma:internalName="Material_x0020_Type">
      <xsd:simpleType>
        <xsd:union memberTypes="dms:Text">
          <xsd:simpleType>
            <xsd:restriction base="dms:Choice">
              <xsd:enumeration value="Product Overview"/>
              <xsd:enumeration value="Focused Pitch"/>
              <xsd:enumeration value="Demo"/>
            </xsd:restriction>
          </xsd:simpleType>
        </xsd:union>
      </xsd:simpleType>
    </xsd:element>
    <xsd:element name="Usecase" ma:index="25" nillable="true" ma:displayName="Usecase" ma:format="Dropdown" ma:internalName="Useca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ef0203-ed04-472e-ae8d-284f11eb97fc"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f9ae1a1-40d9-484a-8e79-5834d0c1baa5"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85b8aa86-ce12-48f4-8e63-b5186bb5a83c}" ma:internalName="TaxCatchAll" ma:showField="CatchAllData" ma:web="66ef0203-ed04-472e-ae8d-284f11eb97f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66ef0203-ed04-472e-ae8d-284f11eb97fc">
      <UserInfo>
        <DisplayName>Jarod CHEE</DisplayName>
        <AccountId>1664</AccountId>
        <AccountType/>
      </UserInfo>
      <UserInfo>
        <DisplayName>Ian Harris</DisplayName>
        <AccountId>4707</AccountId>
        <AccountType/>
      </UserInfo>
    </SharedWithUsers>
    <lcf76f155ced4ddcb4097134ff3c332f xmlns="a335ab8f-a517-4164-a99c-5732b1802032">
      <Terms xmlns="http://schemas.microsoft.com/office/infopath/2007/PartnerControls"/>
    </lcf76f155ced4ddcb4097134ff3c332f>
    <TaxCatchAll xmlns="af9ae1a1-40d9-484a-8e79-5834d0c1baa5" xsi:nil="true"/>
    <Usecase xmlns="a335ab8f-a517-4164-a99c-5732b1802032" xsi:nil="true"/>
    <Material_x0020_Type xmlns="a335ab8f-a517-4164-a99c-5732b1802032">Product Overview</Material_x0020_Typ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CCB077-063F-4F7F-9096-2345A9A576B6}">
  <ds:schemaRefs>
    <ds:schemaRef ds:uri="http://schemas.microsoft.com/sharepoint/v3/contenttype/forms"/>
  </ds:schemaRefs>
</ds:datastoreItem>
</file>

<file path=customXml/itemProps2.xml><?xml version="1.0" encoding="utf-8"?>
<ds:datastoreItem xmlns:ds="http://schemas.openxmlformats.org/officeDocument/2006/customXml" ds:itemID="{0886F238-D8E4-4064-A9A1-7FCCC6E82C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35ab8f-a517-4164-a99c-5732b1802032"/>
    <ds:schemaRef ds:uri="66ef0203-ed04-472e-ae8d-284f11eb97fc"/>
    <ds:schemaRef ds:uri="af9ae1a1-40d9-484a-8e79-5834d0c1ba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56F243-356D-4C46-AE10-E071458099C5}">
  <ds:schemaRefs>
    <ds:schemaRef ds:uri="http://schemas.microsoft.com/office/2006/metadata/properties"/>
    <ds:schemaRef ds:uri="http://schemas.microsoft.com/office/infopath/2007/PartnerControls"/>
    <ds:schemaRef ds:uri="66ef0203-ed04-472e-ae8d-284f11eb97fc"/>
    <ds:schemaRef ds:uri="a335ab8f-a517-4164-a99c-5732b1802032"/>
    <ds:schemaRef ds:uri="af9ae1a1-40d9-484a-8e79-5834d0c1baa5"/>
  </ds:schemaRefs>
</ds:datastoreItem>
</file>

<file path=customXml/itemProps4.xml><?xml version="1.0" encoding="utf-8"?>
<ds:datastoreItem xmlns:ds="http://schemas.openxmlformats.org/officeDocument/2006/customXml" ds:itemID="{739A74D3-CBBB-4AC5-B76D-C76CCAB1C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F5_GenericTemplate_19-0403.dotx</Template>
  <TotalTime>1388</TotalTime>
  <Pages>33</Pages>
  <Words>2399</Words>
  <Characters>13679</Characters>
  <Application>Microsoft Office Word</Application>
  <DocSecurity>0</DocSecurity>
  <Lines>113</Lines>
  <Paragraphs>32</Paragraphs>
  <ScaleCrop>false</ScaleCrop>
  <Company>Microsoft</Company>
  <LinksUpToDate>false</LinksUpToDate>
  <CharactersWithSpaces>16046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Leong Keat QUAY</cp:lastModifiedBy>
  <cp:revision>252</cp:revision>
  <cp:lastPrinted>2019-03-20T23:27:00Z</cp:lastPrinted>
  <dcterms:created xsi:type="dcterms:W3CDTF">2022-07-22T06:51:00Z</dcterms:created>
  <dcterms:modified xsi:type="dcterms:W3CDTF">2022-09-12T06:01:00Z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0x010100D0BBD001BEADE64DBA3A41EFF19157EA</vt:lpwstr>
  </property>
  <property fmtid="{D5CDD505-2E9C-101B-9397-08002B2CF9AE}" pid="3" name="MediaServiceImageTags">
    <vt:lpwstr/>
  </property>
</Properties>
</file>